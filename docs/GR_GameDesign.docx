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C41C03">
        <w:rPr>
          <w:rFonts w:ascii="Arial" w:hAnsi="Arial" w:cs="Arial"/>
          <w:noProof/>
        </w:rPr>
        <w:t>July 12,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3B91A6FF" w14:textId="77777777" w:rsidR="00CE701C"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CE701C">
        <w:rPr>
          <w:noProof/>
        </w:rPr>
        <w:t>1</w:t>
      </w:r>
      <w:r w:rsidR="00CE701C">
        <w:rPr>
          <w:noProof/>
          <w:sz w:val="24"/>
          <w:szCs w:val="24"/>
        </w:rPr>
        <w:tab/>
      </w:r>
      <w:r w:rsidR="00CE701C">
        <w:rPr>
          <w:noProof/>
        </w:rPr>
        <w:t>Overview</w:t>
      </w:r>
      <w:r w:rsidR="00CE701C">
        <w:rPr>
          <w:noProof/>
        </w:rPr>
        <w:tab/>
      </w:r>
      <w:r w:rsidR="00CE701C">
        <w:rPr>
          <w:noProof/>
        </w:rPr>
        <w:fldChar w:fldCharType="begin"/>
      </w:r>
      <w:r w:rsidR="00CE701C">
        <w:rPr>
          <w:noProof/>
        </w:rPr>
        <w:instrText xml:space="preserve"> PAGEREF _Toc487614134 \h </w:instrText>
      </w:r>
      <w:r w:rsidR="00CE701C">
        <w:rPr>
          <w:noProof/>
        </w:rPr>
      </w:r>
      <w:r w:rsidR="00CE701C">
        <w:rPr>
          <w:noProof/>
        </w:rPr>
        <w:fldChar w:fldCharType="separate"/>
      </w:r>
      <w:r w:rsidR="00CE701C">
        <w:rPr>
          <w:noProof/>
        </w:rPr>
        <w:t>5</w:t>
      </w:r>
      <w:r w:rsidR="00CE701C">
        <w:rPr>
          <w:noProof/>
        </w:rPr>
        <w:fldChar w:fldCharType="end"/>
      </w:r>
    </w:p>
    <w:p w14:paraId="5DC0630B" w14:textId="77777777" w:rsidR="00CE701C" w:rsidRDefault="00CE701C">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_Toc487614135 \h </w:instrText>
      </w:r>
      <w:r>
        <w:rPr>
          <w:noProof/>
        </w:rPr>
      </w:r>
      <w:r>
        <w:rPr>
          <w:noProof/>
        </w:rPr>
        <w:fldChar w:fldCharType="separate"/>
      </w:r>
      <w:r>
        <w:rPr>
          <w:noProof/>
        </w:rPr>
        <w:t>5</w:t>
      </w:r>
      <w:r>
        <w:rPr>
          <w:noProof/>
        </w:rPr>
        <w:fldChar w:fldCharType="end"/>
      </w:r>
    </w:p>
    <w:p w14:paraId="38A4981B" w14:textId="77777777" w:rsidR="00CE701C" w:rsidRDefault="00CE701C">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_Toc487614136 \h </w:instrText>
      </w:r>
      <w:r>
        <w:rPr>
          <w:noProof/>
        </w:rPr>
      </w:r>
      <w:r>
        <w:rPr>
          <w:noProof/>
        </w:rPr>
        <w:fldChar w:fldCharType="separate"/>
      </w:r>
      <w:r>
        <w:rPr>
          <w:noProof/>
        </w:rPr>
        <w:t>5</w:t>
      </w:r>
      <w:r>
        <w:rPr>
          <w:noProof/>
        </w:rPr>
        <w:fldChar w:fldCharType="end"/>
      </w:r>
    </w:p>
    <w:p w14:paraId="1D6C07FF" w14:textId="77777777" w:rsidR="00CE701C" w:rsidRDefault="00CE701C">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_Toc487614137 \h </w:instrText>
      </w:r>
      <w:r>
        <w:rPr>
          <w:noProof/>
        </w:rPr>
      </w:r>
      <w:r>
        <w:rPr>
          <w:noProof/>
        </w:rPr>
        <w:fldChar w:fldCharType="separate"/>
      </w:r>
      <w:r>
        <w:rPr>
          <w:noProof/>
        </w:rPr>
        <w:t>5</w:t>
      </w:r>
      <w:r>
        <w:rPr>
          <w:noProof/>
        </w:rPr>
        <w:fldChar w:fldCharType="end"/>
      </w:r>
    </w:p>
    <w:p w14:paraId="547B805A" w14:textId="77777777" w:rsidR="00CE701C" w:rsidRDefault="00CE701C">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_Toc487614138 \h </w:instrText>
      </w:r>
      <w:r>
        <w:rPr>
          <w:noProof/>
        </w:rPr>
      </w:r>
      <w:r>
        <w:rPr>
          <w:noProof/>
        </w:rPr>
        <w:fldChar w:fldCharType="separate"/>
      </w:r>
      <w:r>
        <w:rPr>
          <w:noProof/>
        </w:rPr>
        <w:t>5</w:t>
      </w:r>
      <w:r>
        <w:rPr>
          <w:noProof/>
        </w:rPr>
        <w:fldChar w:fldCharType="end"/>
      </w:r>
    </w:p>
    <w:p w14:paraId="20F7D7CF" w14:textId="77777777" w:rsidR="00CE701C" w:rsidRDefault="00CE701C">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_Toc487614139 \h </w:instrText>
      </w:r>
      <w:r>
        <w:rPr>
          <w:noProof/>
        </w:rPr>
      </w:r>
      <w:r>
        <w:rPr>
          <w:noProof/>
        </w:rPr>
        <w:fldChar w:fldCharType="separate"/>
      </w:r>
      <w:r>
        <w:rPr>
          <w:noProof/>
        </w:rPr>
        <w:t>5</w:t>
      </w:r>
      <w:r>
        <w:rPr>
          <w:noProof/>
        </w:rPr>
        <w:fldChar w:fldCharType="end"/>
      </w:r>
    </w:p>
    <w:p w14:paraId="5F1EF53E" w14:textId="77777777" w:rsidR="00CE701C" w:rsidRDefault="00CE701C">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_Toc487614140 \h </w:instrText>
      </w:r>
      <w:r>
        <w:rPr>
          <w:noProof/>
        </w:rPr>
      </w:r>
      <w:r>
        <w:rPr>
          <w:noProof/>
        </w:rPr>
        <w:fldChar w:fldCharType="separate"/>
      </w:r>
      <w:r>
        <w:rPr>
          <w:noProof/>
        </w:rPr>
        <w:t>6</w:t>
      </w:r>
      <w:r>
        <w:rPr>
          <w:noProof/>
        </w:rPr>
        <w:fldChar w:fldCharType="end"/>
      </w:r>
    </w:p>
    <w:p w14:paraId="41B32B95" w14:textId="77777777" w:rsidR="00CE701C" w:rsidRDefault="00CE701C">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_Toc487614141 \h </w:instrText>
      </w:r>
      <w:r>
        <w:rPr>
          <w:noProof/>
        </w:rPr>
      </w:r>
      <w:r>
        <w:rPr>
          <w:noProof/>
        </w:rPr>
        <w:fldChar w:fldCharType="separate"/>
      </w:r>
      <w:r>
        <w:rPr>
          <w:noProof/>
        </w:rPr>
        <w:t>6</w:t>
      </w:r>
      <w:r>
        <w:rPr>
          <w:noProof/>
        </w:rPr>
        <w:fldChar w:fldCharType="end"/>
      </w:r>
    </w:p>
    <w:p w14:paraId="119BC7BA" w14:textId="77777777" w:rsidR="00CE701C" w:rsidRDefault="00CE701C">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_Toc487614142 \h </w:instrText>
      </w:r>
      <w:r>
        <w:rPr>
          <w:noProof/>
        </w:rPr>
      </w:r>
      <w:r>
        <w:rPr>
          <w:noProof/>
        </w:rPr>
        <w:fldChar w:fldCharType="separate"/>
      </w:r>
      <w:r>
        <w:rPr>
          <w:noProof/>
        </w:rPr>
        <w:t>6</w:t>
      </w:r>
      <w:r>
        <w:rPr>
          <w:noProof/>
        </w:rPr>
        <w:fldChar w:fldCharType="end"/>
      </w:r>
    </w:p>
    <w:p w14:paraId="2049E0D2" w14:textId="77777777" w:rsidR="00CE701C" w:rsidRDefault="00CE701C">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_Toc487614143 \h </w:instrText>
      </w:r>
      <w:r>
        <w:rPr>
          <w:noProof/>
        </w:rPr>
      </w:r>
      <w:r>
        <w:rPr>
          <w:noProof/>
        </w:rPr>
        <w:fldChar w:fldCharType="separate"/>
      </w:r>
      <w:r>
        <w:rPr>
          <w:noProof/>
        </w:rPr>
        <w:t>6</w:t>
      </w:r>
      <w:r>
        <w:rPr>
          <w:noProof/>
        </w:rPr>
        <w:fldChar w:fldCharType="end"/>
      </w:r>
    </w:p>
    <w:p w14:paraId="4D429F3F" w14:textId="77777777" w:rsidR="00CE701C" w:rsidRDefault="00CE701C">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_Toc487614144 \h </w:instrText>
      </w:r>
      <w:r>
        <w:rPr>
          <w:noProof/>
        </w:rPr>
      </w:r>
      <w:r>
        <w:rPr>
          <w:noProof/>
        </w:rPr>
        <w:fldChar w:fldCharType="separate"/>
      </w:r>
      <w:r>
        <w:rPr>
          <w:noProof/>
        </w:rPr>
        <w:t>6</w:t>
      </w:r>
      <w:r>
        <w:rPr>
          <w:noProof/>
        </w:rPr>
        <w:fldChar w:fldCharType="end"/>
      </w:r>
    </w:p>
    <w:p w14:paraId="0FE40E41" w14:textId="77777777" w:rsidR="00CE701C" w:rsidRDefault="00CE701C">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_Toc487614145 \h </w:instrText>
      </w:r>
      <w:r>
        <w:rPr>
          <w:noProof/>
        </w:rPr>
      </w:r>
      <w:r>
        <w:rPr>
          <w:noProof/>
        </w:rPr>
        <w:fldChar w:fldCharType="separate"/>
      </w:r>
      <w:r>
        <w:rPr>
          <w:noProof/>
        </w:rPr>
        <w:t>7</w:t>
      </w:r>
      <w:r>
        <w:rPr>
          <w:noProof/>
        </w:rPr>
        <w:fldChar w:fldCharType="end"/>
      </w:r>
    </w:p>
    <w:p w14:paraId="3B038956" w14:textId="77777777" w:rsidR="00CE701C" w:rsidRDefault="00CE701C">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_Toc487614146 \h </w:instrText>
      </w:r>
      <w:r>
        <w:rPr>
          <w:noProof/>
        </w:rPr>
      </w:r>
      <w:r>
        <w:rPr>
          <w:noProof/>
        </w:rPr>
        <w:fldChar w:fldCharType="separate"/>
      </w:r>
      <w:r>
        <w:rPr>
          <w:noProof/>
        </w:rPr>
        <w:t>8</w:t>
      </w:r>
      <w:r>
        <w:rPr>
          <w:noProof/>
        </w:rPr>
        <w:fldChar w:fldCharType="end"/>
      </w:r>
    </w:p>
    <w:p w14:paraId="11B88B27" w14:textId="77777777" w:rsidR="00CE701C" w:rsidRDefault="00CE701C">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_Toc487614147 \h </w:instrText>
      </w:r>
      <w:r>
        <w:rPr>
          <w:noProof/>
        </w:rPr>
      </w:r>
      <w:r>
        <w:rPr>
          <w:noProof/>
        </w:rPr>
        <w:fldChar w:fldCharType="separate"/>
      </w:r>
      <w:r>
        <w:rPr>
          <w:noProof/>
        </w:rPr>
        <w:t>8</w:t>
      </w:r>
      <w:r>
        <w:rPr>
          <w:noProof/>
        </w:rPr>
        <w:fldChar w:fldCharType="end"/>
      </w:r>
    </w:p>
    <w:p w14:paraId="6FBF01A6" w14:textId="77777777" w:rsidR="00CE701C" w:rsidRDefault="00CE701C">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_Toc487614148 \h </w:instrText>
      </w:r>
      <w:r>
        <w:rPr>
          <w:noProof/>
        </w:rPr>
      </w:r>
      <w:r>
        <w:rPr>
          <w:noProof/>
        </w:rPr>
        <w:fldChar w:fldCharType="separate"/>
      </w:r>
      <w:r>
        <w:rPr>
          <w:noProof/>
        </w:rPr>
        <w:t>9</w:t>
      </w:r>
      <w:r>
        <w:rPr>
          <w:noProof/>
        </w:rPr>
        <w:fldChar w:fldCharType="end"/>
      </w:r>
    </w:p>
    <w:p w14:paraId="0DAF3D23" w14:textId="77777777" w:rsidR="00CE701C" w:rsidRDefault="00CE701C">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_Toc487614149 \h </w:instrText>
      </w:r>
      <w:r>
        <w:rPr>
          <w:noProof/>
        </w:rPr>
      </w:r>
      <w:r>
        <w:rPr>
          <w:noProof/>
        </w:rPr>
        <w:fldChar w:fldCharType="separate"/>
      </w:r>
      <w:r>
        <w:rPr>
          <w:noProof/>
        </w:rPr>
        <w:t>9</w:t>
      </w:r>
      <w:r>
        <w:rPr>
          <w:noProof/>
        </w:rPr>
        <w:fldChar w:fldCharType="end"/>
      </w:r>
    </w:p>
    <w:p w14:paraId="16C916B3" w14:textId="77777777" w:rsidR="00CE701C" w:rsidRDefault="00CE701C">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_Toc487614150 \h </w:instrText>
      </w:r>
      <w:r>
        <w:rPr>
          <w:noProof/>
        </w:rPr>
      </w:r>
      <w:r>
        <w:rPr>
          <w:noProof/>
        </w:rPr>
        <w:fldChar w:fldCharType="separate"/>
      </w:r>
      <w:r>
        <w:rPr>
          <w:noProof/>
        </w:rPr>
        <w:t>11</w:t>
      </w:r>
      <w:r>
        <w:rPr>
          <w:noProof/>
        </w:rPr>
        <w:fldChar w:fldCharType="end"/>
      </w:r>
    </w:p>
    <w:p w14:paraId="3B78803C" w14:textId="77777777" w:rsidR="00CE701C" w:rsidRDefault="00CE701C">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_Toc487614151 \h </w:instrText>
      </w:r>
      <w:r>
        <w:rPr>
          <w:noProof/>
        </w:rPr>
      </w:r>
      <w:r>
        <w:rPr>
          <w:noProof/>
        </w:rPr>
        <w:fldChar w:fldCharType="separate"/>
      </w:r>
      <w:r>
        <w:rPr>
          <w:noProof/>
        </w:rPr>
        <w:t>12</w:t>
      </w:r>
      <w:r>
        <w:rPr>
          <w:noProof/>
        </w:rPr>
        <w:fldChar w:fldCharType="end"/>
      </w:r>
    </w:p>
    <w:p w14:paraId="18DC41E9" w14:textId="77777777" w:rsidR="00CE701C" w:rsidRDefault="00CE701C">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_Toc487614152 \h </w:instrText>
      </w:r>
      <w:r>
        <w:rPr>
          <w:noProof/>
        </w:rPr>
      </w:r>
      <w:r>
        <w:rPr>
          <w:noProof/>
        </w:rPr>
        <w:fldChar w:fldCharType="separate"/>
      </w:r>
      <w:r>
        <w:rPr>
          <w:noProof/>
        </w:rPr>
        <w:t>14</w:t>
      </w:r>
      <w:r>
        <w:rPr>
          <w:noProof/>
        </w:rPr>
        <w:fldChar w:fldCharType="end"/>
      </w:r>
    </w:p>
    <w:p w14:paraId="54D93F64" w14:textId="77777777" w:rsidR="00CE701C" w:rsidRDefault="00CE701C">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_Toc487614153 \h </w:instrText>
      </w:r>
      <w:r>
        <w:rPr>
          <w:noProof/>
        </w:rPr>
      </w:r>
      <w:r>
        <w:rPr>
          <w:noProof/>
        </w:rPr>
        <w:fldChar w:fldCharType="separate"/>
      </w:r>
      <w:r>
        <w:rPr>
          <w:noProof/>
        </w:rPr>
        <w:t>14</w:t>
      </w:r>
      <w:r>
        <w:rPr>
          <w:noProof/>
        </w:rPr>
        <w:fldChar w:fldCharType="end"/>
      </w:r>
    </w:p>
    <w:p w14:paraId="2D61BE90" w14:textId="77777777" w:rsidR="00CE701C" w:rsidRDefault="00CE701C">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_Toc487614154 \h </w:instrText>
      </w:r>
      <w:r>
        <w:rPr>
          <w:noProof/>
        </w:rPr>
      </w:r>
      <w:r>
        <w:rPr>
          <w:noProof/>
        </w:rPr>
        <w:fldChar w:fldCharType="separate"/>
      </w:r>
      <w:r>
        <w:rPr>
          <w:noProof/>
        </w:rPr>
        <w:t>14</w:t>
      </w:r>
      <w:r>
        <w:rPr>
          <w:noProof/>
        </w:rPr>
        <w:fldChar w:fldCharType="end"/>
      </w:r>
    </w:p>
    <w:p w14:paraId="19D86EFC" w14:textId="77777777" w:rsidR="00CE701C" w:rsidRDefault="00CE701C">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_Toc487614155 \h </w:instrText>
      </w:r>
      <w:r>
        <w:rPr>
          <w:noProof/>
        </w:rPr>
      </w:r>
      <w:r>
        <w:rPr>
          <w:noProof/>
        </w:rPr>
        <w:fldChar w:fldCharType="separate"/>
      </w:r>
      <w:r>
        <w:rPr>
          <w:noProof/>
        </w:rPr>
        <w:t>15</w:t>
      </w:r>
      <w:r>
        <w:rPr>
          <w:noProof/>
        </w:rPr>
        <w:fldChar w:fldCharType="end"/>
      </w:r>
    </w:p>
    <w:p w14:paraId="1F2676C4" w14:textId="77777777" w:rsidR="00CE701C" w:rsidRDefault="00CE701C">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_Toc487614156 \h </w:instrText>
      </w:r>
      <w:r>
        <w:rPr>
          <w:noProof/>
        </w:rPr>
      </w:r>
      <w:r>
        <w:rPr>
          <w:noProof/>
        </w:rPr>
        <w:fldChar w:fldCharType="separate"/>
      </w:r>
      <w:r>
        <w:rPr>
          <w:noProof/>
        </w:rPr>
        <w:t>15</w:t>
      </w:r>
      <w:r>
        <w:rPr>
          <w:noProof/>
        </w:rPr>
        <w:fldChar w:fldCharType="end"/>
      </w:r>
    </w:p>
    <w:p w14:paraId="21A7000B" w14:textId="77777777" w:rsidR="00CE701C" w:rsidRDefault="00CE701C">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_Toc487614157 \h </w:instrText>
      </w:r>
      <w:r>
        <w:rPr>
          <w:noProof/>
        </w:rPr>
      </w:r>
      <w:r>
        <w:rPr>
          <w:noProof/>
        </w:rPr>
        <w:fldChar w:fldCharType="separate"/>
      </w:r>
      <w:r>
        <w:rPr>
          <w:noProof/>
        </w:rPr>
        <w:t>16</w:t>
      </w:r>
      <w:r>
        <w:rPr>
          <w:noProof/>
        </w:rPr>
        <w:fldChar w:fldCharType="end"/>
      </w:r>
    </w:p>
    <w:p w14:paraId="1EB95A60" w14:textId="77777777" w:rsidR="00CE701C" w:rsidRDefault="00CE701C">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_Toc487614158 \h </w:instrText>
      </w:r>
      <w:r>
        <w:rPr>
          <w:noProof/>
        </w:rPr>
      </w:r>
      <w:r>
        <w:rPr>
          <w:noProof/>
        </w:rPr>
        <w:fldChar w:fldCharType="separate"/>
      </w:r>
      <w:r>
        <w:rPr>
          <w:noProof/>
        </w:rPr>
        <w:t>18</w:t>
      </w:r>
      <w:r>
        <w:rPr>
          <w:noProof/>
        </w:rPr>
        <w:fldChar w:fldCharType="end"/>
      </w:r>
    </w:p>
    <w:p w14:paraId="47CCC714" w14:textId="77777777" w:rsidR="00CE701C" w:rsidRDefault="00CE701C">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_Toc487614159 \h </w:instrText>
      </w:r>
      <w:r>
        <w:rPr>
          <w:noProof/>
        </w:rPr>
      </w:r>
      <w:r>
        <w:rPr>
          <w:noProof/>
        </w:rPr>
        <w:fldChar w:fldCharType="separate"/>
      </w:r>
      <w:r>
        <w:rPr>
          <w:noProof/>
        </w:rPr>
        <w:t>19</w:t>
      </w:r>
      <w:r>
        <w:rPr>
          <w:noProof/>
        </w:rPr>
        <w:fldChar w:fldCharType="end"/>
      </w:r>
    </w:p>
    <w:p w14:paraId="15FE1892" w14:textId="77777777" w:rsidR="00CE701C" w:rsidRDefault="00CE701C">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_Toc487614160 \h </w:instrText>
      </w:r>
      <w:r>
        <w:rPr>
          <w:noProof/>
        </w:rPr>
      </w:r>
      <w:r>
        <w:rPr>
          <w:noProof/>
        </w:rPr>
        <w:fldChar w:fldCharType="separate"/>
      </w:r>
      <w:r>
        <w:rPr>
          <w:noProof/>
        </w:rPr>
        <w:t>19</w:t>
      </w:r>
      <w:r>
        <w:rPr>
          <w:noProof/>
        </w:rPr>
        <w:fldChar w:fldCharType="end"/>
      </w:r>
    </w:p>
    <w:p w14:paraId="50014565" w14:textId="77777777" w:rsidR="00CE701C" w:rsidRDefault="00CE701C">
      <w:pPr>
        <w:pStyle w:val="TOC1"/>
        <w:rPr>
          <w:noProof/>
          <w:sz w:val="24"/>
          <w:szCs w:val="24"/>
        </w:rPr>
      </w:pPr>
      <w:r>
        <w:rPr>
          <w:noProof/>
        </w:rPr>
        <w:t>9</w:t>
      </w:r>
      <w:r>
        <w:rPr>
          <w:noProof/>
          <w:sz w:val="24"/>
          <w:szCs w:val="24"/>
        </w:rPr>
        <w:tab/>
      </w:r>
      <w:r w:rsidRPr="00306217">
        <w:rPr>
          <w:noProof/>
          <w:color w:val="FF0000"/>
        </w:rPr>
        <w:t xml:space="preserve">(NOT IMPLEMENTED) </w:t>
      </w:r>
      <w:r>
        <w:rPr>
          <w:noProof/>
        </w:rPr>
        <w:t>Team creation UI</w:t>
      </w:r>
      <w:r>
        <w:rPr>
          <w:noProof/>
        </w:rPr>
        <w:tab/>
      </w:r>
      <w:r>
        <w:rPr>
          <w:noProof/>
        </w:rPr>
        <w:fldChar w:fldCharType="begin"/>
      </w:r>
      <w:r>
        <w:rPr>
          <w:noProof/>
        </w:rPr>
        <w:instrText xml:space="preserve"> PAGEREF _Toc487614161 \h </w:instrText>
      </w:r>
      <w:r>
        <w:rPr>
          <w:noProof/>
        </w:rPr>
      </w:r>
      <w:r>
        <w:rPr>
          <w:noProof/>
        </w:rPr>
        <w:fldChar w:fldCharType="separate"/>
      </w:r>
      <w:r>
        <w:rPr>
          <w:noProof/>
        </w:rPr>
        <w:t>21</w:t>
      </w:r>
      <w:r>
        <w:rPr>
          <w:noProof/>
        </w:rPr>
        <w:fldChar w:fldCharType="end"/>
      </w:r>
    </w:p>
    <w:p w14:paraId="5BD021E9" w14:textId="77777777" w:rsidR="00CE701C" w:rsidRDefault="00CE701C">
      <w:pPr>
        <w:pStyle w:val="TOC1"/>
        <w:rPr>
          <w:noProof/>
          <w:sz w:val="24"/>
          <w:szCs w:val="24"/>
        </w:rPr>
      </w:pPr>
      <w:r>
        <w:rPr>
          <w:noProof/>
        </w:rPr>
        <w:t>10</w:t>
      </w:r>
      <w:r>
        <w:rPr>
          <w:noProof/>
          <w:sz w:val="24"/>
          <w:szCs w:val="24"/>
        </w:rPr>
        <w:tab/>
      </w:r>
      <w:r>
        <w:rPr>
          <w:noProof/>
        </w:rPr>
        <w:t>UI for team in offense</w:t>
      </w:r>
      <w:r>
        <w:rPr>
          <w:noProof/>
        </w:rPr>
        <w:tab/>
      </w:r>
      <w:r>
        <w:rPr>
          <w:noProof/>
        </w:rPr>
        <w:fldChar w:fldCharType="begin"/>
      </w:r>
      <w:r>
        <w:rPr>
          <w:noProof/>
        </w:rPr>
        <w:instrText xml:space="preserve"> PAGEREF _Toc487614162 \h </w:instrText>
      </w:r>
      <w:r>
        <w:rPr>
          <w:noProof/>
        </w:rPr>
      </w:r>
      <w:r>
        <w:rPr>
          <w:noProof/>
        </w:rPr>
        <w:fldChar w:fldCharType="separate"/>
      </w:r>
      <w:r>
        <w:rPr>
          <w:noProof/>
        </w:rPr>
        <w:t>22</w:t>
      </w:r>
      <w:r>
        <w:rPr>
          <w:noProof/>
        </w:rPr>
        <w:fldChar w:fldCharType="end"/>
      </w:r>
    </w:p>
    <w:p w14:paraId="5AB1C8E6" w14:textId="77777777" w:rsidR="00CE701C" w:rsidRDefault="00CE701C">
      <w:pPr>
        <w:pStyle w:val="TOC2"/>
        <w:rPr>
          <w:rFonts w:cstheme="minorBidi"/>
          <w:noProof/>
          <w:sz w:val="24"/>
          <w:szCs w:val="24"/>
        </w:rPr>
      </w:pPr>
      <w:r>
        <w:rPr>
          <w:noProof/>
        </w:rPr>
        <w:t>10.1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_Toc487614163 \h </w:instrText>
      </w:r>
      <w:r>
        <w:rPr>
          <w:noProof/>
        </w:rPr>
      </w:r>
      <w:r>
        <w:rPr>
          <w:noProof/>
        </w:rPr>
        <w:fldChar w:fldCharType="separate"/>
      </w:r>
      <w:r>
        <w:rPr>
          <w:noProof/>
        </w:rPr>
        <w:t>22</w:t>
      </w:r>
      <w:r>
        <w:rPr>
          <w:noProof/>
        </w:rPr>
        <w:fldChar w:fldCharType="end"/>
      </w:r>
    </w:p>
    <w:p w14:paraId="717516EA" w14:textId="77777777" w:rsidR="00CE701C" w:rsidRDefault="00CE701C">
      <w:pPr>
        <w:pStyle w:val="TOC3"/>
        <w:tabs>
          <w:tab w:val="left" w:pos="1440"/>
          <w:tab w:val="right" w:leader="dot" w:pos="8630"/>
        </w:tabs>
        <w:rPr>
          <w:noProof/>
          <w:sz w:val="24"/>
          <w:szCs w:val="24"/>
        </w:rPr>
      </w:pPr>
      <w:r>
        <w:rPr>
          <w:noProof/>
        </w:rPr>
        <w:t>10.1.1</w:t>
      </w:r>
      <w:r>
        <w:rPr>
          <w:noProof/>
          <w:sz w:val="24"/>
          <w:szCs w:val="24"/>
        </w:rPr>
        <w:tab/>
      </w:r>
      <w:r>
        <w:rPr>
          <w:noProof/>
        </w:rPr>
        <w:t>SWING AWAY (1)</w:t>
      </w:r>
      <w:r>
        <w:rPr>
          <w:noProof/>
        </w:rPr>
        <w:tab/>
      </w:r>
      <w:r>
        <w:rPr>
          <w:noProof/>
        </w:rPr>
        <w:fldChar w:fldCharType="begin"/>
      </w:r>
      <w:r>
        <w:rPr>
          <w:noProof/>
        </w:rPr>
        <w:instrText xml:space="preserve"> PAGEREF _Toc487614164 \h </w:instrText>
      </w:r>
      <w:r>
        <w:rPr>
          <w:noProof/>
        </w:rPr>
      </w:r>
      <w:r>
        <w:rPr>
          <w:noProof/>
        </w:rPr>
        <w:fldChar w:fldCharType="separate"/>
      </w:r>
      <w:r>
        <w:rPr>
          <w:noProof/>
        </w:rPr>
        <w:t>22</w:t>
      </w:r>
      <w:r>
        <w:rPr>
          <w:noProof/>
        </w:rPr>
        <w:fldChar w:fldCharType="end"/>
      </w:r>
    </w:p>
    <w:p w14:paraId="33FCF669" w14:textId="77777777" w:rsidR="00CE701C" w:rsidRDefault="00CE701C">
      <w:pPr>
        <w:pStyle w:val="TOC3"/>
        <w:tabs>
          <w:tab w:val="left" w:pos="1440"/>
          <w:tab w:val="right" w:leader="dot" w:pos="8630"/>
        </w:tabs>
        <w:rPr>
          <w:noProof/>
          <w:sz w:val="24"/>
          <w:szCs w:val="24"/>
        </w:rPr>
      </w:pPr>
      <w:r>
        <w:rPr>
          <w:noProof/>
        </w:rPr>
        <w:t>10.1.2</w:t>
      </w:r>
      <w:r>
        <w:rPr>
          <w:noProof/>
          <w:sz w:val="24"/>
          <w:szCs w:val="24"/>
        </w:rPr>
        <w:tab/>
      </w:r>
      <w:r>
        <w:rPr>
          <w:noProof/>
        </w:rPr>
        <w:t>BUNT ATTEMPT (2)</w:t>
      </w:r>
      <w:r>
        <w:rPr>
          <w:noProof/>
        </w:rPr>
        <w:tab/>
      </w:r>
      <w:r>
        <w:rPr>
          <w:noProof/>
        </w:rPr>
        <w:fldChar w:fldCharType="begin"/>
      </w:r>
      <w:r>
        <w:rPr>
          <w:noProof/>
        </w:rPr>
        <w:instrText xml:space="preserve"> PAGEREF _Toc487614165 \h </w:instrText>
      </w:r>
      <w:r>
        <w:rPr>
          <w:noProof/>
        </w:rPr>
      </w:r>
      <w:r>
        <w:rPr>
          <w:noProof/>
        </w:rPr>
        <w:fldChar w:fldCharType="separate"/>
      </w:r>
      <w:r>
        <w:rPr>
          <w:noProof/>
        </w:rPr>
        <w:t>22</w:t>
      </w:r>
      <w:r>
        <w:rPr>
          <w:noProof/>
        </w:rPr>
        <w:fldChar w:fldCharType="end"/>
      </w:r>
    </w:p>
    <w:p w14:paraId="0A85E719" w14:textId="77777777" w:rsidR="00CE701C" w:rsidRDefault="00CE701C">
      <w:pPr>
        <w:pStyle w:val="TOC3"/>
        <w:tabs>
          <w:tab w:val="left" w:pos="1440"/>
          <w:tab w:val="right" w:leader="dot" w:pos="8630"/>
        </w:tabs>
        <w:rPr>
          <w:noProof/>
          <w:sz w:val="24"/>
          <w:szCs w:val="24"/>
        </w:rPr>
      </w:pPr>
      <w:r>
        <w:rPr>
          <w:noProof/>
        </w:rPr>
        <w:t>10.1.3</w:t>
      </w:r>
      <w:r>
        <w:rPr>
          <w:noProof/>
          <w:sz w:val="24"/>
          <w:szCs w:val="24"/>
        </w:rPr>
        <w:tab/>
      </w:r>
      <w:r>
        <w:rPr>
          <w:noProof/>
        </w:rPr>
        <w:t>STEAL A BASE (3)</w:t>
      </w:r>
      <w:r>
        <w:rPr>
          <w:noProof/>
        </w:rPr>
        <w:tab/>
      </w:r>
      <w:r>
        <w:rPr>
          <w:noProof/>
        </w:rPr>
        <w:fldChar w:fldCharType="begin"/>
      </w:r>
      <w:r>
        <w:rPr>
          <w:noProof/>
        </w:rPr>
        <w:instrText xml:space="preserve"> PAGEREF _Toc487614166 \h </w:instrText>
      </w:r>
      <w:r>
        <w:rPr>
          <w:noProof/>
        </w:rPr>
      </w:r>
      <w:r>
        <w:rPr>
          <w:noProof/>
        </w:rPr>
        <w:fldChar w:fldCharType="separate"/>
      </w:r>
      <w:r>
        <w:rPr>
          <w:noProof/>
        </w:rPr>
        <w:t>23</w:t>
      </w:r>
      <w:r>
        <w:rPr>
          <w:noProof/>
        </w:rPr>
        <w:fldChar w:fldCharType="end"/>
      </w:r>
    </w:p>
    <w:p w14:paraId="4DFF7276" w14:textId="77777777" w:rsidR="00CE701C" w:rsidRDefault="00CE701C">
      <w:pPr>
        <w:pStyle w:val="TOC3"/>
        <w:tabs>
          <w:tab w:val="left" w:pos="1440"/>
          <w:tab w:val="right" w:leader="dot" w:pos="8630"/>
        </w:tabs>
        <w:rPr>
          <w:noProof/>
          <w:sz w:val="24"/>
          <w:szCs w:val="24"/>
        </w:rPr>
      </w:pPr>
      <w:r>
        <w:rPr>
          <w:noProof/>
        </w:rPr>
        <w:t>10.1.4</w:t>
      </w:r>
      <w:r>
        <w:rPr>
          <w:noProof/>
          <w:sz w:val="24"/>
          <w:szCs w:val="24"/>
        </w:rPr>
        <w:tab/>
      </w:r>
      <w:r>
        <w:rPr>
          <w:noProof/>
        </w:rPr>
        <w:t>HIT-n-RUN ATTEMPT (4)</w:t>
      </w:r>
      <w:r>
        <w:rPr>
          <w:noProof/>
        </w:rPr>
        <w:tab/>
      </w:r>
      <w:r>
        <w:rPr>
          <w:noProof/>
        </w:rPr>
        <w:fldChar w:fldCharType="begin"/>
      </w:r>
      <w:r>
        <w:rPr>
          <w:noProof/>
        </w:rPr>
        <w:instrText xml:space="preserve"> PAGEREF _Toc487614167 \h </w:instrText>
      </w:r>
      <w:r>
        <w:rPr>
          <w:noProof/>
        </w:rPr>
      </w:r>
      <w:r>
        <w:rPr>
          <w:noProof/>
        </w:rPr>
        <w:fldChar w:fldCharType="separate"/>
      </w:r>
      <w:r>
        <w:rPr>
          <w:noProof/>
        </w:rPr>
        <w:t>23</w:t>
      </w:r>
      <w:r>
        <w:rPr>
          <w:noProof/>
        </w:rPr>
        <w:fldChar w:fldCharType="end"/>
      </w:r>
    </w:p>
    <w:p w14:paraId="5BD7048A" w14:textId="77777777" w:rsidR="00CE701C" w:rsidRDefault="00CE701C">
      <w:pPr>
        <w:pStyle w:val="TOC3"/>
        <w:tabs>
          <w:tab w:val="left" w:pos="1440"/>
          <w:tab w:val="right" w:leader="dot" w:pos="8630"/>
        </w:tabs>
        <w:rPr>
          <w:noProof/>
          <w:sz w:val="24"/>
          <w:szCs w:val="24"/>
        </w:rPr>
      </w:pPr>
      <w:r>
        <w:rPr>
          <w:noProof/>
        </w:rPr>
        <w:t>10.1.5</w:t>
      </w:r>
      <w:r>
        <w:rPr>
          <w:noProof/>
          <w:sz w:val="24"/>
          <w:szCs w:val="24"/>
        </w:rPr>
        <w:tab/>
      </w:r>
      <w:r>
        <w:rPr>
          <w:noProof/>
        </w:rPr>
        <w:t>CLUTCH BAT ATTEMPT (5)</w:t>
      </w:r>
      <w:r>
        <w:rPr>
          <w:noProof/>
        </w:rPr>
        <w:tab/>
      </w:r>
      <w:r>
        <w:rPr>
          <w:noProof/>
        </w:rPr>
        <w:fldChar w:fldCharType="begin"/>
      </w:r>
      <w:r>
        <w:rPr>
          <w:noProof/>
        </w:rPr>
        <w:instrText xml:space="preserve"> PAGEREF _Toc487614168 \h </w:instrText>
      </w:r>
      <w:r>
        <w:rPr>
          <w:noProof/>
        </w:rPr>
      </w:r>
      <w:r>
        <w:rPr>
          <w:noProof/>
        </w:rPr>
        <w:fldChar w:fldCharType="separate"/>
      </w:r>
      <w:r>
        <w:rPr>
          <w:noProof/>
        </w:rPr>
        <w:t>23</w:t>
      </w:r>
      <w:r>
        <w:rPr>
          <w:noProof/>
        </w:rPr>
        <w:fldChar w:fldCharType="end"/>
      </w:r>
    </w:p>
    <w:p w14:paraId="62D5FCA5" w14:textId="77777777" w:rsidR="00CE701C" w:rsidRDefault="00CE701C">
      <w:pPr>
        <w:pStyle w:val="TOC2"/>
        <w:rPr>
          <w:rFonts w:cstheme="minorBidi"/>
          <w:noProof/>
          <w:sz w:val="24"/>
          <w:szCs w:val="24"/>
        </w:rPr>
      </w:pPr>
      <w:r>
        <w:rPr>
          <w:noProof/>
        </w:rPr>
        <w:t>10.2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_Toc487614169 \h </w:instrText>
      </w:r>
      <w:r>
        <w:rPr>
          <w:noProof/>
        </w:rPr>
      </w:r>
      <w:r>
        <w:rPr>
          <w:noProof/>
        </w:rPr>
        <w:fldChar w:fldCharType="separate"/>
      </w:r>
      <w:r>
        <w:rPr>
          <w:noProof/>
        </w:rPr>
        <w:t>24</w:t>
      </w:r>
      <w:r>
        <w:rPr>
          <w:noProof/>
        </w:rPr>
        <w:fldChar w:fldCharType="end"/>
      </w:r>
    </w:p>
    <w:p w14:paraId="464A2FF7" w14:textId="77777777" w:rsidR="00CE701C" w:rsidRDefault="00CE701C">
      <w:pPr>
        <w:pStyle w:val="TOC3"/>
        <w:tabs>
          <w:tab w:val="left" w:pos="1440"/>
          <w:tab w:val="right" w:leader="dot" w:pos="8630"/>
        </w:tabs>
        <w:rPr>
          <w:noProof/>
          <w:sz w:val="24"/>
          <w:szCs w:val="24"/>
        </w:rPr>
      </w:pPr>
      <w:r>
        <w:rPr>
          <w:noProof/>
        </w:rPr>
        <w:t>10.2.1</w:t>
      </w:r>
      <w:r>
        <w:rPr>
          <w:noProof/>
          <w:sz w:val="24"/>
          <w:szCs w:val="24"/>
        </w:rPr>
        <w:tab/>
      </w:r>
      <w:r>
        <w:rPr>
          <w:noProof/>
        </w:rPr>
        <w:t>PINCH HIT(TER) (6)</w:t>
      </w:r>
      <w:r>
        <w:rPr>
          <w:noProof/>
        </w:rPr>
        <w:tab/>
      </w:r>
      <w:r>
        <w:rPr>
          <w:noProof/>
        </w:rPr>
        <w:fldChar w:fldCharType="begin"/>
      </w:r>
      <w:r>
        <w:rPr>
          <w:noProof/>
        </w:rPr>
        <w:instrText xml:space="preserve"> PAGEREF _Toc487614170 \h </w:instrText>
      </w:r>
      <w:r>
        <w:rPr>
          <w:noProof/>
        </w:rPr>
      </w:r>
      <w:r>
        <w:rPr>
          <w:noProof/>
        </w:rPr>
        <w:fldChar w:fldCharType="separate"/>
      </w:r>
      <w:r>
        <w:rPr>
          <w:noProof/>
        </w:rPr>
        <w:t>24</w:t>
      </w:r>
      <w:r>
        <w:rPr>
          <w:noProof/>
        </w:rPr>
        <w:fldChar w:fldCharType="end"/>
      </w:r>
    </w:p>
    <w:p w14:paraId="271EF165" w14:textId="77777777" w:rsidR="00CE701C" w:rsidRDefault="00CE701C">
      <w:pPr>
        <w:pStyle w:val="TOC3"/>
        <w:tabs>
          <w:tab w:val="left" w:pos="1440"/>
          <w:tab w:val="right" w:leader="dot" w:pos="8630"/>
        </w:tabs>
        <w:rPr>
          <w:noProof/>
          <w:sz w:val="24"/>
          <w:szCs w:val="24"/>
        </w:rPr>
      </w:pPr>
      <w:r w:rsidRPr="00306217">
        <w:rPr>
          <w:noProof/>
        </w:rPr>
        <w:t>10.2.2</w:t>
      </w:r>
      <w:r>
        <w:rPr>
          <w:noProof/>
          <w:sz w:val="24"/>
          <w:szCs w:val="24"/>
        </w:rPr>
        <w:tab/>
      </w:r>
      <w:r>
        <w:rPr>
          <w:noProof/>
        </w:rPr>
        <w:t>PINCH RUN(NER) (7)</w:t>
      </w:r>
      <w:r>
        <w:rPr>
          <w:noProof/>
        </w:rPr>
        <w:tab/>
      </w:r>
      <w:r>
        <w:rPr>
          <w:noProof/>
        </w:rPr>
        <w:fldChar w:fldCharType="begin"/>
      </w:r>
      <w:r>
        <w:rPr>
          <w:noProof/>
        </w:rPr>
        <w:instrText xml:space="preserve"> PAGEREF _Toc487614171 \h </w:instrText>
      </w:r>
      <w:r>
        <w:rPr>
          <w:noProof/>
        </w:rPr>
      </w:r>
      <w:r>
        <w:rPr>
          <w:noProof/>
        </w:rPr>
        <w:fldChar w:fldCharType="separate"/>
      </w:r>
      <w:r>
        <w:rPr>
          <w:noProof/>
        </w:rPr>
        <w:t>25</w:t>
      </w:r>
      <w:r>
        <w:rPr>
          <w:noProof/>
        </w:rPr>
        <w:fldChar w:fldCharType="end"/>
      </w:r>
    </w:p>
    <w:p w14:paraId="691F8149" w14:textId="77777777" w:rsidR="00CE701C" w:rsidRDefault="00CE701C">
      <w:pPr>
        <w:pStyle w:val="TOC1"/>
        <w:rPr>
          <w:noProof/>
          <w:sz w:val="24"/>
          <w:szCs w:val="24"/>
        </w:rPr>
      </w:pPr>
      <w:r>
        <w:rPr>
          <w:noProof/>
        </w:rPr>
        <w:t>11</w:t>
      </w:r>
      <w:r>
        <w:rPr>
          <w:noProof/>
          <w:sz w:val="24"/>
          <w:szCs w:val="24"/>
        </w:rPr>
        <w:tab/>
      </w:r>
      <w:r>
        <w:rPr>
          <w:noProof/>
        </w:rPr>
        <w:t>UI design for team in defense</w:t>
      </w:r>
      <w:r>
        <w:rPr>
          <w:noProof/>
        </w:rPr>
        <w:tab/>
      </w:r>
      <w:r>
        <w:rPr>
          <w:noProof/>
        </w:rPr>
        <w:fldChar w:fldCharType="begin"/>
      </w:r>
      <w:r>
        <w:rPr>
          <w:noProof/>
        </w:rPr>
        <w:instrText xml:space="preserve"> PAGEREF _Toc487614172 \h </w:instrText>
      </w:r>
      <w:r>
        <w:rPr>
          <w:noProof/>
        </w:rPr>
      </w:r>
      <w:r>
        <w:rPr>
          <w:noProof/>
        </w:rPr>
        <w:fldChar w:fldCharType="separate"/>
      </w:r>
      <w:r>
        <w:rPr>
          <w:noProof/>
        </w:rPr>
        <w:t>26</w:t>
      </w:r>
      <w:r>
        <w:rPr>
          <w:noProof/>
        </w:rPr>
        <w:fldChar w:fldCharType="end"/>
      </w:r>
    </w:p>
    <w:p w14:paraId="78AFC64D" w14:textId="77777777" w:rsidR="00CE701C" w:rsidRDefault="00CE701C">
      <w:pPr>
        <w:pStyle w:val="TOC2"/>
        <w:rPr>
          <w:rFonts w:cstheme="minorBidi"/>
          <w:noProof/>
          <w:sz w:val="24"/>
          <w:szCs w:val="24"/>
        </w:rPr>
      </w:pPr>
      <w:r>
        <w:rPr>
          <w:noProof/>
        </w:rPr>
        <w:t>11.1</w:t>
      </w:r>
      <w:r>
        <w:rPr>
          <w:rFonts w:cstheme="minorBidi"/>
          <w:noProof/>
          <w:sz w:val="24"/>
          <w:szCs w:val="24"/>
        </w:rPr>
        <w:tab/>
      </w:r>
      <w:r>
        <w:rPr>
          <w:noProof/>
        </w:rPr>
        <w:t>Action buttons</w:t>
      </w:r>
      <w:r>
        <w:rPr>
          <w:noProof/>
        </w:rPr>
        <w:tab/>
      </w:r>
      <w:r>
        <w:rPr>
          <w:noProof/>
        </w:rPr>
        <w:fldChar w:fldCharType="begin"/>
      </w:r>
      <w:r>
        <w:rPr>
          <w:noProof/>
        </w:rPr>
        <w:instrText xml:space="preserve"> PAGEREF _Toc487614173 \h </w:instrText>
      </w:r>
      <w:r>
        <w:rPr>
          <w:noProof/>
        </w:rPr>
      </w:r>
      <w:r>
        <w:rPr>
          <w:noProof/>
        </w:rPr>
        <w:fldChar w:fldCharType="separate"/>
      </w:r>
      <w:r>
        <w:rPr>
          <w:noProof/>
        </w:rPr>
        <w:t>26</w:t>
      </w:r>
      <w:r>
        <w:rPr>
          <w:noProof/>
        </w:rPr>
        <w:fldChar w:fldCharType="end"/>
      </w:r>
    </w:p>
    <w:p w14:paraId="0A5770B0" w14:textId="77777777" w:rsidR="00CE701C" w:rsidRDefault="00CE701C">
      <w:pPr>
        <w:pStyle w:val="TOC3"/>
        <w:tabs>
          <w:tab w:val="left" w:pos="1440"/>
          <w:tab w:val="right" w:leader="dot" w:pos="8630"/>
        </w:tabs>
        <w:rPr>
          <w:noProof/>
          <w:sz w:val="24"/>
          <w:szCs w:val="24"/>
        </w:rPr>
      </w:pPr>
      <w:r>
        <w:rPr>
          <w:noProof/>
        </w:rPr>
        <w:t>11.1.1</w:t>
      </w:r>
      <w:r>
        <w:rPr>
          <w:noProof/>
          <w:sz w:val="24"/>
          <w:szCs w:val="24"/>
        </w:rPr>
        <w:tab/>
      </w:r>
      <w:r>
        <w:rPr>
          <w:noProof/>
        </w:rPr>
        <w:t>PITCH TO BATTER (1)</w:t>
      </w:r>
      <w:r>
        <w:rPr>
          <w:noProof/>
        </w:rPr>
        <w:tab/>
      </w:r>
      <w:r>
        <w:rPr>
          <w:noProof/>
        </w:rPr>
        <w:fldChar w:fldCharType="begin"/>
      </w:r>
      <w:r>
        <w:rPr>
          <w:noProof/>
        </w:rPr>
        <w:instrText xml:space="preserve"> PAGEREF _Toc487614174 \h </w:instrText>
      </w:r>
      <w:r>
        <w:rPr>
          <w:noProof/>
        </w:rPr>
      </w:r>
      <w:r>
        <w:rPr>
          <w:noProof/>
        </w:rPr>
        <w:fldChar w:fldCharType="separate"/>
      </w:r>
      <w:r>
        <w:rPr>
          <w:noProof/>
        </w:rPr>
        <w:t>26</w:t>
      </w:r>
      <w:r>
        <w:rPr>
          <w:noProof/>
        </w:rPr>
        <w:fldChar w:fldCharType="end"/>
      </w:r>
    </w:p>
    <w:p w14:paraId="578AB507" w14:textId="77777777" w:rsidR="00CE701C" w:rsidRDefault="00CE701C">
      <w:pPr>
        <w:pStyle w:val="TOC3"/>
        <w:tabs>
          <w:tab w:val="left" w:pos="1440"/>
          <w:tab w:val="right" w:leader="dot" w:pos="8630"/>
        </w:tabs>
        <w:rPr>
          <w:noProof/>
          <w:sz w:val="24"/>
          <w:szCs w:val="24"/>
        </w:rPr>
      </w:pPr>
      <w:r>
        <w:rPr>
          <w:noProof/>
        </w:rPr>
        <w:t>11.1.2</w:t>
      </w:r>
      <w:r>
        <w:rPr>
          <w:noProof/>
          <w:sz w:val="24"/>
          <w:szCs w:val="24"/>
        </w:rPr>
        <w:tab/>
      </w:r>
      <w:r>
        <w:rPr>
          <w:noProof/>
        </w:rPr>
        <w:t>INTERNATIONAL WALK (2)</w:t>
      </w:r>
      <w:r>
        <w:rPr>
          <w:noProof/>
        </w:rPr>
        <w:tab/>
      </w:r>
      <w:r>
        <w:rPr>
          <w:noProof/>
        </w:rPr>
        <w:fldChar w:fldCharType="begin"/>
      </w:r>
      <w:r>
        <w:rPr>
          <w:noProof/>
        </w:rPr>
        <w:instrText xml:space="preserve"> PAGEREF _Toc487614175 \h </w:instrText>
      </w:r>
      <w:r>
        <w:rPr>
          <w:noProof/>
        </w:rPr>
      </w:r>
      <w:r>
        <w:rPr>
          <w:noProof/>
        </w:rPr>
        <w:fldChar w:fldCharType="separate"/>
      </w:r>
      <w:r>
        <w:rPr>
          <w:noProof/>
        </w:rPr>
        <w:t>26</w:t>
      </w:r>
      <w:r>
        <w:rPr>
          <w:noProof/>
        </w:rPr>
        <w:fldChar w:fldCharType="end"/>
      </w:r>
    </w:p>
    <w:p w14:paraId="7F4FA402" w14:textId="77777777" w:rsidR="00CE701C" w:rsidRDefault="00CE701C">
      <w:pPr>
        <w:pStyle w:val="TOC2"/>
        <w:rPr>
          <w:rFonts w:cstheme="minorBidi"/>
          <w:noProof/>
          <w:sz w:val="24"/>
          <w:szCs w:val="24"/>
        </w:rPr>
      </w:pPr>
      <w:r>
        <w:rPr>
          <w:noProof/>
        </w:rPr>
        <w:t>11.2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_Toc487614176 \h </w:instrText>
      </w:r>
      <w:r>
        <w:rPr>
          <w:noProof/>
        </w:rPr>
      </w:r>
      <w:r>
        <w:rPr>
          <w:noProof/>
        </w:rPr>
        <w:fldChar w:fldCharType="separate"/>
      </w:r>
      <w:r>
        <w:rPr>
          <w:noProof/>
        </w:rPr>
        <w:t>27</w:t>
      </w:r>
      <w:r>
        <w:rPr>
          <w:noProof/>
        </w:rPr>
        <w:fldChar w:fldCharType="end"/>
      </w:r>
    </w:p>
    <w:p w14:paraId="2D53D218" w14:textId="77777777" w:rsidR="00CE701C" w:rsidRDefault="00CE701C">
      <w:pPr>
        <w:pStyle w:val="TOC3"/>
        <w:tabs>
          <w:tab w:val="left" w:pos="1440"/>
          <w:tab w:val="right" w:leader="dot" w:pos="8630"/>
        </w:tabs>
        <w:rPr>
          <w:noProof/>
          <w:sz w:val="24"/>
          <w:szCs w:val="24"/>
        </w:rPr>
      </w:pPr>
      <w:r>
        <w:rPr>
          <w:noProof/>
        </w:rPr>
        <w:lastRenderedPageBreak/>
        <w:t>11.2.1</w:t>
      </w:r>
      <w:r>
        <w:rPr>
          <w:noProof/>
          <w:sz w:val="24"/>
          <w:szCs w:val="24"/>
        </w:rPr>
        <w:tab/>
      </w:r>
      <w:r>
        <w:rPr>
          <w:noProof/>
        </w:rPr>
        <w:t>DEFENSIVE SUBSTITUTION (3)</w:t>
      </w:r>
      <w:r>
        <w:rPr>
          <w:noProof/>
        </w:rPr>
        <w:tab/>
      </w:r>
      <w:r>
        <w:rPr>
          <w:noProof/>
        </w:rPr>
        <w:fldChar w:fldCharType="begin"/>
      </w:r>
      <w:r>
        <w:rPr>
          <w:noProof/>
        </w:rPr>
        <w:instrText xml:space="preserve"> PAGEREF _Toc487614177 \h </w:instrText>
      </w:r>
      <w:r>
        <w:rPr>
          <w:noProof/>
        </w:rPr>
      </w:r>
      <w:r>
        <w:rPr>
          <w:noProof/>
        </w:rPr>
        <w:fldChar w:fldCharType="separate"/>
      </w:r>
      <w:r>
        <w:rPr>
          <w:noProof/>
        </w:rPr>
        <w:t>27</w:t>
      </w:r>
      <w:r>
        <w:rPr>
          <w:noProof/>
        </w:rPr>
        <w:fldChar w:fldCharType="end"/>
      </w:r>
    </w:p>
    <w:p w14:paraId="03AFB5D1" w14:textId="77777777" w:rsidR="00CE701C" w:rsidRDefault="00CE701C">
      <w:pPr>
        <w:pStyle w:val="TOC3"/>
        <w:tabs>
          <w:tab w:val="left" w:pos="1440"/>
          <w:tab w:val="right" w:leader="dot" w:pos="8630"/>
        </w:tabs>
        <w:rPr>
          <w:noProof/>
          <w:sz w:val="24"/>
          <w:szCs w:val="24"/>
        </w:rPr>
      </w:pPr>
      <w:r>
        <w:rPr>
          <w:noProof/>
        </w:rPr>
        <w:t>11.2.2</w:t>
      </w:r>
      <w:r>
        <w:rPr>
          <w:noProof/>
          <w:sz w:val="24"/>
          <w:szCs w:val="24"/>
        </w:rPr>
        <w:tab/>
      </w:r>
      <w:r>
        <w:rPr>
          <w:noProof/>
        </w:rPr>
        <w:t>RELIEF PITCHER (4)</w:t>
      </w:r>
      <w:r>
        <w:rPr>
          <w:noProof/>
        </w:rPr>
        <w:tab/>
      </w:r>
      <w:r>
        <w:rPr>
          <w:noProof/>
        </w:rPr>
        <w:fldChar w:fldCharType="begin"/>
      </w:r>
      <w:r>
        <w:rPr>
          <w:noProof/>
        </w:rPr>
        <w:instrText xml:space="preserve"> PAGEREF _Toc487614178 \h </w:instrText>
      </w:r>
      <w:r>
        <w:rPr>
          <w:noProof/>
        </w:rPr>
      </w:r>
      <w:r>
        <w:rPr>
          <w:noProof/>
        </w:rPr>
        <w:fldChar w:fldCharType="separate"/>
      </w:r>
      <w:r>
        <w:rPr>
          <w:noProof/>
        </w:rPr>
        <w:t>28</w:t>
      </w:r>
      <w:r>
        <w:rPr>
          <w:noProof/>
        </w:rPr>
        <w:fldChar w:fldCharType="end"/>
      </w:r>
    </w:p>
    <w:p w14:paraId="06DED744" w14:textId="77777777" w:rsidR="00CE701C" w:rsidRDefault="00CE701C">
      <w:pPr>
        <w:pStyle w:val="TOC2"/>
        <w:rPr>
          <w:rFonts w:cstheme="minorBidi"/>
          <w:noProof/>
          <w:sz w:val="24"/>
          <w:szCs w:val="24"/>
        </w:rPr>
      </w:pPr>
      <w:r>
        <w:rPr>
          <w:noProof/>
        </w:rPr>
        <w:t>11.3</w:t>
      </w:r>
      <w:r>
        <w:rPr>
          <w:rFonts w:cstheme="minorBidi"/>
          <w:noProof/>
          <w:sz w:val="24"/>
          <w:szCs w:val="24"/>
        </w:rPr>
        <w:tab/>
      </w:r>
      <w:r>
        <w:rPr>
          <w:noProof/>
        </w:rPr>
        <w:t>Player Cards</w:t>
      </w:r>
      <w:r>
        <w:rPr>
          <w:noProof/>
        </w:rPr>
        <w:tab/>
      </w:r>
      <w:r>
        <w:rPr>
          <w:noProof/>
        </w:rPr>
        <w:fldChar w:fldCharType="begin"/>
      </w:r>
      <w:r>
        <w:rPr>
          <w:noProof/>
        </w:rPr>
        <w:instrText xml:space="preserve"> PAGEREF _Toc487614179 \h </w:instrText>
      </w:r>
      <w:r>
        <w:rPr>
          <w:noProof/>
        </w:rPr>
      </w:r>
      <w:r>
        <w:rPr>
          <w:noProof/>
        </w:rPr>
        <w:fldChar w:fldCharType="separate"/>
      </w:r>
      <w:r>
        <w:rPr>
          <w:noProof/>
        </w:rPr>
        <w:t>29</w:t>
      </w:r>
      <w:r>
        <w:rPr>
          <w:noProof/>
        </w:rPr>
        <w:fldChar w:fldCharType="end"/>
      </w:r>
    </w:p>
    <w:p w14:paraId="2DF4F1FE" w14:textId="77777777" w:rsidR="00CE701C" w:rsidRDefault="00CE701C">
      <w:pPr>
        <w:pStyle w:val="TOC2"/>
        <w:rPr>
          <w:rFonts w:cstheme="minorBidi"/>
          <w:noProof/>
          <w:sz w:val="24"/>
          <w:szCs w:val="24"/>
        </w:rPr>
      </w:pPr>
      <w:r>
        <w:rPr>
          <w:noProof/>
        </w:rPr>
        <w:t>11.4</w:t>
      </w:r>
      <w:r>
        <w:rPr>
          <w:rFonts w:cstheme="minorBidi"/>
          <w:noProof/>
          <w:sz w:val="24"/>
          <w:szCs w:val="24"/>
        </w:rPr>
        <w:tab/>
      </w:r>
      <w:r>
        <w:rPr>
          <w:noProof/>
        </w:rPr>
        <w:t>Data (TBD)</w:t>
      </w:r>
      <w:r>
        <w:rPr>
          <w:noProof/>
        </w:rPr>
        <w:tab/>
      </w:r>
      <w:r>
        <w:rPr>
          <w:noProof/>
        </w:rPr>
        <w:fldChar w:fldCharType="begin"/>
      </w:r>
      <w:r>
        <w:rPr>
          <w:noProof/>
        </w:rPr>
        <w:instrText xml:space="preserve"> PAGEREF _Toc487614180 \h </w:instrText>
      </w:r>
      <w:r>
        <w:rPr>
          <w:noProof/>
        </w:rPr>
      </w:r>
      <w:r>
        <w:rPr>
          <w:noProof/>
        </w:rPr>
        <w:fldChar w:fldCharType="separate"/>
      </w:r>
      <w:r>
        <w:rPr>
          <w:noProof/>
        </w:rPr>
        <w:t>30</w:t>
      </w:r>
      <w:r>
        <w:rPr>
          <w:noProof/>
        </w:rPr>
        <w:fldChar w:fldCharType="end"/>
      </w:r>
    </w:p>
    <w:p w14:paraId="28F47025" w14:textId="77777777" w:rsidR="00CE701C" w:rsidRDefault="00CE701C">
      <w:pPr>
        <w:pStyle w:val="TOC1"/>
        <w:rPr>
          <w:noProof/>
          <w:sz w:val="24"/>
          <w:szCs w:val="24"/>
        </w:rPr>
      </w:pPr>
      <w:r>
        <w:rPr>
          <w:noProof/>
        </w:rPr>
        <w:t>12</w:t>
      </w:r>
      <w:r>
        <w:rPr>
          <w:noProof/>
          <w:sz w:val="24"/>
          <w:szCs w:val="24"/>
        </w:rPr>
        <w:tab/>
      </w:r>
      <w:r>
        <w:rPr>
          <w:noProof/>
        </w:rPr>
        <w:t>Question/answers (excerpts from emails)</w:t>
      </w:r>
      <w:r>
        <w:rPr>
          <w:noProof/>
        </w:rPr>
        <w:tab/>
      </w:r>
      <w:r>
        <w:rPr>
          <w:noProof/>
        </w:rPr>
        <w:fldChar w:fldCharType="begin"/>
      </w:r>
      <w:r>
        <w:rPr>
          <w:noProof/>
        </w:rPr>
        <w:instrText xml:space="preserve"> PAGEREF _Toc487614181 \h </w:instrText>
      </w:r>
      <w:r>
        <w:rPr>
          <w:noProof/>
        </w:rPr>
      </w:r>
      <w:r>
        <w:rPr>
          <w:noProof/>
        </w:rPr>
        <w:fldChar w:fldCharType="separate"/>
      </w:r>
      <w:r>
        <w:rPr>
          <w:noProof/>
        </w:rPr>
        <w:t>31</w:t>
      </w:r>
      <w:r>
        <w:rPr>
          <w:noProof/>
        </w:rPr>
        <w:fldChar w:fldCharType="end"/>
      </w:r>
    </w:p>
    <w:p w14:paraId="447F113C" w14:textId="77777777" w:rsidR="00CE701C" w:rsidRDefault="00CE701C">
      <w:pPr>
        <w:pStyle w:val="TOC1"/>
        <w:rPr>
          <w:noProof/>
          <w:sz w:val="24"/>
          <w:szCs w:val="24"/>
        </w:rPr>
      </w:pPr>
      <w:r>
        <w:rPr>
          <w:noProof/>
        </w:rPr>
        <w:t>13</w:t>
      </w:r>
      <w:r>
        <w:rPr>
          <w:noProof/>
          <w:sz w:val="24"/>
          <w:szCs w:val="24"/>
        </w:rPr>
        <w:tab/>
      </w:r>
      <w:r>
        <w:rPr>
          <w:noProof/>
        </w:rPr>
        <w:t>Rough sketches/notes</w:t>
      </w:r>
      <w:r>
        <w:rPr>
          <w:noProof/>
        </w:rPr>
        <w:tab/>
      </w:r>
      <w:r>
        <w:rPr>
          <w:noProof/>
        </w:rPr>
        <w:fldChar w:fldCharType="begin"/>
      </w:r>
      <w:r>
        <w:rPr>
          <w:noProof/>
        </w:rPr>
        <w:instrText xml:space="preserve"> PAGEREF _Toc487614182 \h </w:instrText>
      </w:r>
      <w:r>
        <w:rPr>
          <w:noProof/>
        </w:rPr>
      </w:r>
      <w:r>
        <w:rPr>
          <w:noProof/>
        </w:rPr>
        <w:fldChar w:fldCharType="separate"/>
      </w:r>
      <w:r>
        <w:rPr>
          <w:noProof/>
        </w:rPr>
        <w:t>38</w:t>
      </w:r>
      <w:r>
        <w:rPr>
          <w:noProof/>
        </w:rPr>
        <w:fldChar w:fldCharType="end"/>
      </w:r>
    </w:p>
    <w:p w14:paraId="59C503CF" w14:textId="77777777" w:rsidR="00CE701C" w:rsidRDefault="00CE701C">
      <w:pPr>
        <w:pStyle w:val="TOC1"/>
        <w:rPr>
          <w:noProof/>
          <w:sz w:val="24"/>
          <w:szCs w:val="24"/>
        </w:rPr>
      </w:pPr>
      <w:r w:rsidRPr="00306217">
        <w:rPr>
          <w:noProof/>
          <w:color w:val="FF0000"/>
        </w:rPr>
        <w:t>14</w:t>
      </w:r>
      <w:r>
        <w:rPr>
          <w:noProof/>
          <w:sz w:val="24"/>
          <w:szCs w:val="24"/>
        </w:rPr>
        <w:tab/>
      </w:r>
      <w:r w:rsidRPr="00306217">
        <w:rPr>
          <w:noProof/>
          <w:color w:val="FF0000"/>
        </w:rPr>
        <w:t>Open Issues</w:t>
      </w:r>
      <w:r>
        <w:rPr>
          <w:noProof/>
        </w:rPr>
        <w:tab/>
      </w:r>
      <w:r>
        <w:rPr>
          <w:noProof/>
        </w:rPr>
        <w:fldChar w:fldCharType="begin"/>
      </w:r>
      <w:r>
        <w:rPr>
          <w:noProof/>
        </w:rPr>
        <w:instrText xml:space="preserve"> PAGEREF _Toc487614183 \h </w:instrText>
      </w:r>
      <w:r>
        <w:rPr>
          <w:noProof/>
        </w:rPr>
      </w:r>
      <w:r>
        <w:rPr>
          <w:noProof/>
        </w:rPr>
        <w:fldChar w:fldCharType="separate"/>
      </w:r>
      <w:r>
        <w:rPr>
          <w:noProof/>
        </w:rPr>
        <w:t>39</w:t>
      </w:r>
      <w:r>
        <w:rPr>
          <w:noProof/>
        </w:rPr>
        <w:fldChar w:fldCharType="end"/>
      </w:r>
    </w:p>
    <w:p w14:paraId="7630144E" w14:textId="77777777" w:rsidR="00CE701C" w:rsidRDefault="00CE701C">
      <w:pPr>
        <w:pStyle w:val="TOC1"/>
        <w:rPr>
          <w:noProof/>
          <w:sz w:val="24"/>
          <w:szCs w:val="24"/>
        </w:rPr>
      </w:pPr>
      <w:r>
        <w:rPr>
          <w:noProof/>
        </w:rPr>
        <w:t>15</w:t>
      </w:r>
      <w:r>
        <w:rPr>
          <w:noProof/>
          <w:sz w:val="24"/>
          <w:szCs w:val="24"/>
        </w:rPr>
        <w:tab/>
      </w:r>
      <w:r>
        <w:rPr>
          <w:noProof/>
        </w:rPr>
        <w:t>API Samples</w:t>
      </w:r>
      <w:r>
        <w:rPr>
          <w:noProof/>
        </w:rPr>
        <w:tab/>
      </w:r>
      <w:r>
        <w:rPr>
          <w:noProof/>
        </w:rPr>
        <w:fldChar w:fldCharType="begin"/>
      </w:r>
      <w:r>
        <w:rPr>
          <w:noProof/>
        </w:rPr>
        <w:instrText xml:space="preserve"> PAGEREF _Toc487614184 \h </w:instrText>
      </w:r>
      <w:r>
        <w:rPr>
          <w:noProof/>
        </w:rPr>
      </w:r>
      <w:r>
        <w:rPr>
          <w:noProof/>
        </w:rPr>
        <w:fldChar w:fldCharType="separate"/>
      </w:r>
      <w:r>
        <w:rPr>
          <w:noProof/>
        </w:rPr>
        <w:t>40</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87614134"/>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87614135"/>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87614136"/>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87614137"/>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87614138"/>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87614139"/>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87614140"/>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87614141"/>
      <w:proofErr w:type="spellStart"/>
      <w:r>
        <w:t>TeamLineUp</w:t>
      </w:r>
      <w:bookmarkEnd w:id="9"/>
      <w:proofErr w:type="spellEnd"/>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87614142"/>
      <w:proofErr w:type="spellStart"/>
      <w:r>
        <w:t>TeamLineUpPlayers</w:t>
      </w:r>
      <w:bookmarkEnd w:id="10"/>
      <w:proofErr w:type="spellEnd"/>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87614143"/>
      <w:proofErr w:type="spellStart"/>
      <w:r>
        <w:t>GameUserLineupPlayers</w:t>
      </w:r>
      <w:bookmarkEnd w:id="11"/>
      <w:proofErr w:type="spellEnd"/>
    </w:p>
    <w:p w14:paraId="3857F94E" w14:textId="0BA6B273" w:rsidR="001E4761" w:rsidRDefault="001E4761" w:rsidP="00883D68">
      <w:pPr>
        <w:spacing w:before="240"/>
      </w:pPr>
      <w:r>
        <w:t xml:space="preserve">This table hold the lineup for any </w:t>
      </w:r>
      <w:proofErr w:type="gramStart"/>
      <w:r>
        <w:t>particular game</w:t>
      </w:r>
      <w:proofErr w:type="gramEnd"/>
      <w:r>
        <w:t xml:space="preserve"> and each player related information.</w:t>
      </w:r>
    </w:p>
    <w:p w14:paraId="105D6D8A" w14:textId="77777777" w:rsidR="008B2ED8" w:rsidRDefault="00BB6FC0" w:rsidP="00BB6FC0">
      <w:pPr>
        <w:pStyle w:val="Heading2"/>
      </w:pPr>
      <w:bookmarkStart w:id="12" w:name="_Toc487614144"/>
      <w:r>
        <w:t>Game</w:t>
      </w:r>
      <w:bookmarkEnd w:id="12"/>
    </w:p>
    <w:p w14:paraId="6B40120F" w14:textId="77777777" w:rsidR="00BB6FC0" w:rsidRDefault="00BB6FC0" w:rsidP="008B2ED8">
      <w:r>
        <w:t xml:space="preserve">A game represents a new game being played between two </w:t>
      </w:r>
      <w:proofErr w:type="spellStart"/>
      <w:r w:rsidR="00883D68">
        <w:t>TeamLineUps</w:t>
      </w:r>
      <w:proofErr w:type="spellEnd"/>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w:t>
      </w:r>
      <w:proofErr w:type="spellStart"/>
      <w:r>
        <w:t>playevents</w:t>
      </w:r>
      <w:proofErr w:type="spellEnd"/>
      <w:r>
        <w:t xml:space="preserve">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w:t>
      </w:r>
      <w:r w:rsidR="004546B9">
        <w:rPr>
          <w:noProof/>
        </w:rPr>
        <w:fldChar w:fldCharType="end"/>
      </w:r>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87614145"/>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2</w:t>
      </w:r>
      <w:r w:rsidR="004546B9">
        <w:rPr>
          <w:noProof/>
        </w:rPr>
        <w:fldChar w:fldCharType="end"/>
      </w:r>
      <w:r>
        <w:t xml:space="preserve"> </w:t>
      </w:r>
      <w:proofErr w:type="spellStart"/>
      <w:r>
        <w:t>BaseballGamePlays</w:t>
      </w:r>
      <w:proofErr w:type="spellEnd"/>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87614146"/>
      <w:r>
        <w:t>Viewers</w:t>
      </w:r>
      <w:bookmarkEnd w:id="14"/>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87614147"/>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r w:rsidR="004546B9">
        <w:fldChar w:fldCharType="begin"/>
      </w:r>
      <w:r w:rsidR="004546B9">
        <w:instrText xml:space="preserve"> SEQ Figure \* </w:instrText>
      </w:r>
      <w:r w:rsidR="004546B9">
        <w:instrText xml:space="preserve">ARABIC </w:instrText>
      </w:r>
      <w:r w:rsidR="004546B9">
        <w:fldChar w:fldCharType="separate"/>
      </w:r>
      <w:r w:rsidR="004F5026">
        <w:rPr>
          <w:noProof/>
        </w:rPr>
        <w:t>3</w:t>
      </w:r>
      <w:r w:rsidR="004546B9">
        <w:rPr>
          <w:noProof/>
        </w:rPr>
        <w:fldChar w:fldCharType="end"/>
      </w:r>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87614148"/>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w:t>
      </w:r>
      <w:proofErr w:type="spellStart"/>
      <w:r>
        <w:t>TeamLineup</w:t>
      </w:r>
      <w:proofErr w:type="spellEnd"/>
      <w:r>
        <w:t xml:space="preserve"> table, and individual player states will be maintained for the appropriate player in </w:t>
      </w:r>
      <w:proofErr w:type="spellStart"/>
      <w:r>
        <w:t>TeamLineUpPlayer</w:t>
      </w:r>
      <w:proofErr w:type="spellEnd"/>
      <w:r>
        <w:t xml:space="preserve"> table. </w:t>
      </w:r>
    </w:p>
    <w:p w14:paraId="38FA5296" w14:textId="77777777" w:rsidR="00990FFC" w:rsidRDefault="00990FFC" w:rsidP="00990FFC">
      <w:pPr>
        <w:pStyle w:val="Heading2"/>
      </w:pPr>
      <w:bookmarkStart w:id="17" w:name="_Toc487614149"/>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4</w:t>
      </w:r>
      <w:r w:rsidR="004546B9">
        <w:rPr>
          <w:noProof/>
        </w:rPr>
        <w:fldChar w:fldCharType="end"/>
      </w:r>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5</w:t>
      </w:r>
      <w:r w:rsidR="004546B9">
        <w:rPr>
          <w:noProof/>
        </w:rPr>
        <w:fldChar w:fldCharType="end"/>
      </w:r>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6</w:t>
      </w:r>
      <w:r w:rsidR="004546B9">
        <w:rPr>
          <w:noProof/>
        </w:rPr>
        <w:fldChar w:fldCharType="end"/>
      </w:r>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87614150"/>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The login component (</w:t>
      </w:r>
      <w:proofErr w:type="spellStart"/>
      <w:r>
        <w:t>javascript</w:t>
      </w:r>
      <w:proofErr w:type="spellEnd"/>
      <w:r>
        <w:t xml:space="preserve">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w:t>
      </w:r>
      <w:proofErr w:type="spellStart"/>
      <w:r>
        <w:t>jquery</w:t>
      </w:r>
      <w:proofErr w:type="spellEnd"/>
      <w:r>
        <w:t xml:space="preserve">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87614151"/>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4F502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4F5026">
        <w:rPr>
          <w:i w:val="0"/>
          <w:noProof/>
        </w:rPr>
        <w:t>8</w:t>
      </w:r>
      <w:r w:rsidRPr="00207902">
        <w:rPr>
          <w:i w:val="0"/>
        </w:rPr>
        <w:fldChar w:fldCharType="end"/>
      </w:r>
      <w:r w:rsidRPr="00207902">
        <w:rPr>
          <w:i w:val="0"/>
        </w:rPr>
        <w:t xml:space="preserve"> Signaling via </w:t>
      </w:r>
      <w:proofErr w:type="spellStart"/>
      <w:r w:rsidRPr="00207902">
        <w:rPr>
          <w:i w:val="0"/>
        </w:rPr>
        <w:t>websocket</w:t>
      </w:r>
      <w:proofErr w:type="spellEnd"/>
      <w:r w:rsidRPr="00207902">
        <w:rPr>
          <w:i w:val="0"/>
        </w:rPr>
        <w:t xml:space="preserve">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87614152"/>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87614153"/>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87614154"/>
      <w:r>
        <w:t>Import mechanism</w:t>
      </w:r>
      <w:bookmarkEnd w:id="22"/>
    </w:p>
    <w:p w14:paraId="31541C21" w14:textId="02C7F908" w:rsidR="0043761B" w:rsidRPr="0043761B" w:rsidRDefault="0043761B" w:rsidP="0043761B">
      <w:r>
        <w:t xml:space="preserve">The excel worksheets will be read by an importing software which will convert the excel data into </w:t>
      </w:r>
      <w:proofErr w:type="spellStart"/>
      <w:r>
        <w:t>json</w:t>
      </w:r>
      <w:proofErr w:type="spellEnd"/>
      <w:r>
        <w:t xml:space="preserve">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87614155"/>
      <w:r>
        <w:lastRenderedPageBreak/>
        <w:t>Invitation cycle</w:t>
      </w:r>
      <w:bookmarkEnd w:id="23"/>
    </w:p>
    <w:p w14:paraId="2EFA7764" w14:textId="589C9FCE" w:rsidR="00985F2C" w:rsidRDefault="00215557" w:rsidP="002A4DA5">
      <w:r>
        <w:t xml:space="preserve">The invitation cycle consists of selecting an existing member or entering an email whence an </w:t>
      </w:r>
      <w:proofErr w:type="spellStart"/>
      <w:r>
        <w:t>adhoc</w:t>
      </w:r>
      <w:proofErr w:type="spellEnd"/>
      <w:r>
        <w:t xml:space="preserve">-member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261C489B" w:rsidR="00985F2C" w:rsidRDefault="00DB3B3F" w:rsidP="00DB3B3F">
      <w:pPr>
        <w:keepNext/>
        <w:jc w:val="center"/>
      </w:pPr>
      <w:r>
        <w:rPr>
          <w:noProof/>
        </w:rPr>
        <w:drawing>
          <wp:inline distT="0" distB="0" distL="0" distR="0" wp14:anchorId="5E2D1567" wp14:editId="6F1C274B">
            <wp:extent cx="5486400" cy="2992755"/>
            <wp:effectExtent l="0" t="0" r="0" b="4445"/>
            <wp:docPr id="24" name="Picture 24" descr="../../../../Desktop/select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elect_memb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92755"/>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9</w:t>
      </w:r>
      <w:r w:rsidR="004546B9">
        <w:rPr>
          <w:noProof/>
        </w:rPr>
        <w:fldChar w:fldCharType="end"/>
      </w:r>
      <w:r>
        <w:t xml:space="preserve"> Selecting member or entering email</w:t>
      </w:r>
    </w:p>
    <w:p w14:paraId="74AB8478" w14:textId="78E9D8DA" w:rsidR="00215557" w:rsidRDefault="00215557" w:rsidP="00215557">
      <w:pPr>
        <w:pStyle w:val="Heading2"/>
      </w:pPr>
      <w:bookmarkStart w:id="24" w:name="_Toc487614156"/>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9D22CA">
      <w:pPr>
        <w:pStyle w:val="ListParagraph"/>
        <w:numPr>
          <w:ilvl w:val="0"/>
          <w:numId w:val="5"/>
        </w:numPr>
      </w:pPr>
      <w:r>
        <w:t xml:space="preserve">He can choose from exiting (free) teams </w:t>
      </w:r>
    </w:p>
    <w:p w14:paraId="5214AD22" w14:textId="05F6C0E5" w:rsidR="00215557" w:rsidRDefault="00215557" w:rsidP="009D22CA">
      <w:pPr>
        <w:pStyle w:val="ListParagraph"/>
        <w:numPr>
          <w:ilvl w:val="0"/>
          <w:numId w:val="5"/>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7532F247" w14:textId="6B3D74BA" w:rsidR="00985F2C" w:rsidRDefault="00DB3B3F" w:rsidP="0058294F">
      <w:pPr>
        <w:jc w:val="center"/>
      </w:pPr>
      <w:r>
        <w:rPr>
          <w:noProof/>
        </w:rPr>
        <w:lastRenderedPageBreak/>
        <w:drawing>
          <wp:inline distT="0" distB="0" distL="0" distR="0" wp14:anchorId="23F9CB74" wp14:editId="3F05F260">
            <wp:extent cx="5486400" cy="3190875"/>
            <wp:effectExtent l="0" t="0" r="0" b="9525"/>
            <wp:docPr id="25" name="Picture 25" descr="../../../../Desktop/team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eam_select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10</w:t>
      </w:r>
      <w:r w:rsidR="004546B9">
        <w:rPr>
          <w:noProof/>
        </w:rPr>
        <w:fldChar w:fldCharType="end"/>
      </w:r>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87614157"/>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03F0C463" w:rsidR="00215557" w:rsidRDefault="00672F77" w:rsidP="002A4DA5">
      <w:r w:rsidRPr="00672F77">
        <w:rPr>
          <w:b/>
        </w:rPr>
        <w:t>NOTE</w:t>
      </w:r>
      <w:r>
        <w:t xml:space="preserve">: </w:t>
      </w:r>
      <w:r w:rsidR="00D570C4">
        <w:t xml:space="preserve">the user </w:t>
      </w:r>
      <w:r w:rsidR="00370CFC">
        <w:t>must</w:t>
      </w:r>
      <w:r w:rsidR="00D570C4">
        <w:t xml:space="preserve"> enter a lineup name first. This lineup name is for display purposes only, it has no significance otherwise. </w:t>
      </w:r>
    </w:p>
    <w:p w14:paraId="335548DF" w14:textId="04EF573D" w:rsidR="00D570C4" w:rsidRDefault="0058294F" w:rsidP="0058294F">
      <w:pPr>
        <w:keepNext/>
        <w:jc w:val="center"/>
      </w:pPr>
      <w:r>
        <w:rPr>
          <w:noProof/>
        </w:rPr>
        <w:lastRenderedPageBreak/>
        <w:drawing>
          <wp:inline distT="0" distB="0" distL="0" distR="0" wp14:anchorId="79860BDE" wp14:editId="15915ED2">
            <wp:extent cx="5486400" cy="3484880"/>
            <wp:effectExtent l="0" t="0" r="0" b="0"/>
            <wp:docPr id="28" name="Picture 28"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8488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11</w:t>
      </w:r>
      <w:r w:rsidR="004546B9">
        <w:rPr>
          <w:noProof/>
        </w:rPr>
        <w:fldChar w:fldCharType="end"/>
      </w:r>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87614158"/>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9D22CA">
      <w:pPr>
        <w:pStyle w:val="ListParagraph"/>
        <w:numPr>
          <w:ilvl w:val="0"/>
          <w:numId w:val="8"/>
        </w:numPr>
      </w:pPr>
      <w:r>
        <w:t>Only fielders will be shown.</w:t>
      </w:r>
      <w:r w:rsidR="00E71868">
        <w:t xml:space="preserve"> </w:t>
      </w:r>
    </w:p>
    <w:p w14:paraId="2CA02C86" w14:textId="14BA6E7E" w:rsidR="00E71868" w:rsidRDefault="00E71868" w:rsidP="009D22CA">
      <w:pPr>
        <w:pStyle w:val="ListParagraph"/>
        <w:numPr>
          <w:ilvl w:val="0"/>
          <w:numId w:val="8"/>
        </w:numPr>
      </w:pPr>
      <w:r>
        <w:t xml:space="preserve">Fielders will be shown choice of field positions based on P1, P2 </w:t>
      </w:r>
      <w:proofErr w:type="spellStart"/>
      <w:r>
        <w:t>etc</w:t>
      </w:r>
      <w:proofErr w:type="spellEnd"/>
      <w:r>
        <w:t xml:space="preserve"> values. </w:t>
      </w:r>
    </w:p>
    <w:p w14:paraId="412C8B6E" w14:textId="516C0324" w:rsidR="00E71868" w:rsidRDefault="00E71868" w:rsidP="009D22CA">
      <w:pPr>
        <w:pStyle w:val="ListParagraph"/>
        <w:numPr>
          <w:ilvl w:val="0"/>
          <w:numId w:val="8"/>
        </w:numPr>
      </w:pPr>
      <w:r>
        <w:t>Fielders will be shown choice of Batting order (BO)</w:t>
      </w:r>
    </w:p>
    <w:p w14:paraId="64AB0FF4" w14:textId="77777777" w:rsidR="00E71868" w:rsidRDefault="00E71868" w:rsidP="009D22CA">
      <w:pPr>
        <w:pStyle w:val="ListParagraph"/>
        <w:numPr>
          <w:ilvl w:val="0"/>
          <w:numId w:val="8"/>
        </w:numPr>
      </w:pPr>
      <w:r>
        <w:t xml:space="preserve">All players will be shown selection checkbox. </w:t>
      </w:r>
    </w:p>
    <w:p w14:paraId="2E6F2A70" w14:textId="5BCF789C" w:rsidR="00E71868" w:rsidRDefault="00E71868" w:rsidP="00E71868">
      <w:r>
        <w:t>The figure below shows the UI for lineup selection.</w:t>
      </w:r>
    </w:p>
    <w:p w14:paraId="2B6653AD" w14:textId="0A592157" w:rsidR="008602F8" w:rsidRDefault="0058294F" w:rsidP="00E71868">
      <w:pPr>
        <w:jc w:val="center"/>
      </w:pPr>
      <w:r>
        <w:rPr>
          <w:noProof/>
        </w:rPr>
        <w:drawing>
          <wp:inline distT="0" distB="0" distL="0" distR="0" wp14:anchorId="6C09D361" wp14:editId="670A1F21">
            <wp:extent cx="5480050" cy="3446780"/>
            <wp:effectExtent l="0" t="0" r="6350" b="7620"/>
            <wp:docPr id="29" name="Picture 2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12</w:t>
      </w:r>
      <w:r w:rsidR="004546B9">
        <w:rPr>
          <w:noProof/>
        </w:rPr>
        <w:fldChar w:fldCharType="end"/>
      </w:r>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9D22CA">
      <w:pPr>
        <w:pStyle w:val="ListParagraph"/>
        <w:numPr>
          <w:ilvl w:val="0"/>
          <w:numId w:val="6"/>
        </w:numPr>
      </w:pPr>
      <w:r>
        <w:t>ONLY fielders from the team will be shown in this screen.</w:t>
      </w:r>
    </w:p>
    <w:p w14:paraId="4C83C8B5" w14:textId="0272687E" w:rsidR="008602F8" w:rsidRDefault="008602F8" w:rsidP="009D22CA">
      <w:pPr>
        <w:pStyle w:val="ListParagraph"/>
        <w:numPr>
          <w:ilvl w:val="0"/>
          <w:numId w:val="6"/>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9D22CA">
      <w:pPr>
        <w:pStyle w:val="ListParagraph"/>
        <w:numPr>
          <w:ilvl w:val="0"/>
          <w:numId w:val="6"/>
        </w:numPr>
      </w:pPr>
      <w:r>
        <w:t>A drop down will be provided for each player</w:t>
      </w:r>
      <w:r w:rsidR="00822EA1">
        <w:t xml:space="preserve"> for the properties which must be configured during line up selection</w:t>
      </w:r>
      <w:proofErr w:type="gramStart"/>
      <w:r w:rsidR="00822EA1">
        <w:t xml:space="preserve">. </w:t>
      </w:r>
      <w:r>
        <w:t>.</w:t>
      </w:r>
      <w:proofErr w:type="gramEnd"/>
      <w:r>
        <w:t xml:space="preserve"> </w:t>
      </w:r>
    </w:p>
    <w:p w14:paraId="5429BA2F" w14:textId="63BC9983" w:rsidR="008602F8" w:rsidRDefault="008602F8" w:rsidP="009D22CA">
      <w:pPr>
        <w:pStyle w:val="ListParagraph"/>
        <w:numPr>
          <w:ilvl w:val="1"/>
          <w:numId w:val="6"/>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9D22CA">
      <w:pPr>
        <w:pStyle w:val="ListParagraph"/>
        <w:numPr>
          <w:ilvl w:val="0"/>
          <w:numId w:val="6"/>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87614159"/>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87614160"/>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13</w:t>
      </w:r>
      <w:r w:rsidR="004546B9">
        <w:rPr>
          <w:noProof/>
        </w:rPr>
        <w:fldChar w:fldCharType="end"/>
      </w:r>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 xml:space="preserve">PLAYER_ROLE: For </w:t>
      </w:r>
      <w:proofErr w:type="gramStart"/>
      <w:r>
        <w:t>pitchers</w:t>
      </w:r>
      <w:proofErr w:type="gramEnd"/>
      <w:r>
        <w:t xml:space="preserve"> this will be the typical pitch roles as recognized in Baseball terminology. For </w:t>
      </w:r>
      <w:proofErr w:type="gramStart"/>
      <w:r>
        <w:t>fielders</w:t>
      </w:r>
      <w:proofErr w:type="gramEnd"/>
      <w:r>
        <w:t xml:space="preserve"> they will be defined by us, and may simply be one constant (‘fielding’)</w:t>
      </w:r>
    </w:p>
    <w:p w14:paraId="5D14537B" w14:textId="59470624" w:rsidR="00200427" w:rsidRDefault="00200427" w:rsidP="00200427">
      <w:r>
        <w:t xml:space="preserve">PLAYER_TYPE: PITCHER or FIELDER </w:t>
      </w:r>
      <w:proofErr w:type="gramStart"/>
      <w:r>
        <w:t>in order to</w:t>
      </w:r>
      <w:proofErr w:type="gramEnd"/>
      <w:r>
        <w:t xml:space="preserve"> enable overriding their original roles. Initially they will match original player roles. </w:t>
      </w:r>
    </w:p>
    <w:p w14:paraId="2A7AEAEC" w14:textId="2F73143A" w:rsidR="00200427" w:rsidRDefault="00200427" w:rsidP="00200427">
      <w:r>
        <w:t xml:space="preserve">PLAYER_POSITION: For </w:t>
      </w:r>
      <w:proofErr w:type="gramStart"/>
      <w:r>
        <w:t>fielders</w:t>
      </w:r>
      <w:proofErr w:type="gramEnd"/>
      <w:r>
        <w:t xml:space="preserve"> these will be standard Baseball terminology (e.g. SS </w:t>
      </w:r>
      <w:proofErr w:type="spellStart"/>
      <w:r>
        <w:t>etc</w:t>
      </w:r>
      <w:proofErr w:type="spellEnd"/>
      <w:r>
        <w:t xml:space="preserve">).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IS_IN_</w:t>
      </w:r>
      <w:proofErr w:type="gramStart"/>
      <w:r>
        <w:t>FIELD :</w:t>
      </w:r>
      <w:proofErr w:type="gramEnd"/>
      <w:r>
        <w:t xml:space="preserve">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w:t>
      </w:r>
      <w:proofErr w:type="gramStart"/>
      <w:r>
        <w:t>at the moment</w:t>
      </w:r>
      <w:proofErr w:type="gramEnd"/>
      <w:r>
        <w:t xml:space="preserve">. May be null or not needed depending on whether we make all moves ‘atomic’ (so moves must end) or not. </w:t>
      </w:r>
    </w:p>
    <w:p w14:paraId="49C66C05" w14:textId="71D4E564" w:rsidR="00200427" w:rsidRDefault="00200427" w:rsidP="00200427">
      <w:r>
        <w:t xml:space="preserve">PITCHING_ROLE: We use standard baseball terminology to capture current pitching role for pitchers. For </w:t>
      </w:r>
      <w:proofErr w:type="gramStart"/>
      <w:r>
        <w:t>Fielders</w:t>
      </w:r>
      <w:proofErr w:type="gramEnd"/>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29" w:name="_Toc487614161"/>
      <w:r w:rsidRPr="00E959D1">
        <w:rPr>
          <w:color w:val="FF0000"/>
        </w:rPr>
        <w:lastRenderedPageBreak/>
        <w:t xml:space="preserve">(NOT IMPLEMENTED) </w:t>
      </w:r>
      <w:r w:rsidR="00E50DA2">
        <w:t>Team creation UI</w:t>
      </w:r>
      <w:bookmarkEnd w:id="29"/>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39C11E6B" w:rsidR="00E50DA2" w:rsidRDefault="0058294F" w:rsidP="00E50DA2">
      <w:pPr>
        <w:keepNext/>
        <w:jc w:val="center"/>
      </w:pPr>
      <w:r>
        <w:rPr>
          <w:noProof/>
        </w:rPr>
        <w:drawing>
          <wp:inline distT="0" distB="0" distL="0" distR="0" wp14:anchorId="71485087" wp14:editId="180CAFCE">
            <wp:extent cx="5486400" cy="3459480"/>
            <wp:effectExtent l="0" t="0" r="0" b="0"/>
            <wp:docPr id="31" name="Picture 31" descr="../../../../Desktop/team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team_cre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14</w:t>
      </w:r>
      <w:r w:rsidR="004546B9">
        <w:rPr>
          <w:noProof/>
        </w:rPr>
        <w:fldChar w:fldCharType="end"/>
      </w:r>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65B6FBFC" w14:textId="6C511D25" w:rsidR="00355CD3" w:rsidRDefault="00355CD3">
      <w:r>
        <w:lastRenderedPageBreak/>
        <w:t xml:space="preserve">Once the game is started (RUNNING) the UI switches to the ‘field’ mode as shown below. </w:t>
      </w:r>
    </w:p>
    <w:p w14:paraId="6DA801DB" w14:textId="6CDFF350" w:rsidR="00AD6C68" w:rsidRDefault="00AD6C68" w:rsidP="00894EB8">
      <w:pPr>
        <w:pStyle w:val="Heading1"/>
      </w:pPr>
      <w:bookmarkStart w:id="30" w:name="_Toc487614162"/>
      <w:r>
        <w:t>UI for team in offense</w:t>
      </w:r>
      <w:bookmarkEnd w:id="30"/>
    </w:p>
    <w:p w14:paraId="707CEB76" w14:textId="5F547DE0" w:rsidR="00355CD3" w:rsidRDefault="00C41C03" w:rsidP="0074604A">
      <w:pPr>
        <w:jc w:val="center"/>
      </w:pPr>
      <w:r>
        <w:rPr>
          <w:noProof/>
        </w:rPr>
        <w:drawing>
          <wp:inline distT="0" distB="0" distL="0" distR="0" wp14:anchorId="6FC75A5C" wp14:editId="74317690">
            <wp:extent cx="5471795" cy="3884295"/>
            <wp:effectExtent l="0" t="0" r="0" b="1905"/>
            <wp:docPr id="4" name="Picture 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795" cy="388429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15</w:t>
      </w:r>
      <w:r w:rsidR="004546B9">
        <w:rPr>
          <w:noProof/>
        </w:rPr>
        <w:fldChar w:fldCharType="end"/>
      </w:r>
      <w:r>
        <w:t xml:space="preserve"> </w:t>
      </w:r>
      <w:r w:rsidR="004406C6">
        <w:t>In-game OFFENSE</w:t>
      </w:r>
      <w:r>
        <w:t xml:space="preserve"> UI during a RUNNING </w:t>
      </w:r>
      <w:r w:rsidR="007764D5">
        <w:t>game. (</w:t>
      </w:r>
      <w:r>
        <w:t>NOTE FICTIOUS DATA USED)</w:t>
      </w:r>
    </w:p>
    <w:p w14:paraId="4DCC9EFD" w14:textId="1B91C0B8" w:rsidR="00355CD3" w:rsidRDefault="005E5429" w:rsidP="005E5429">
      <w:pPr>
        <w:pStyle w:val="Heading2"/>
      </w:pPr>
      <w:bookmarkStart w:id="31" w:name="_Toc487614163"/>
      <w:r>
        <w:t>Action buttons</w:t>
      </w:r>
      <w:bookmarkEnd w:id="31"/>
    </w:p>
    <w:p w14:paraId="3BE3DB72" w14:textId="7022A0A2" w:rsidR="00AD6C68" w:rsidRDefault="005E5429" w:rsidP="005E5429">
      <w:pPr>
        <w:pStyle w:val="Heading3"/>
      </w:pPr>
      <w:bookmarkStart w:id="32" w:name="_Toc487614164"/>
      <w:r>
        <w:t>SWING AWAY (1)</w:t>
      </w:r>
      <w:bookmarkEnd w:id="32"/>
    </w:p>
    <w:p w14:paraId="099BFA13" w14:textId="77777777" w:rsidR="00AD6C68" w:rsidRDefault="00AD6C68" w:rsidP="009D22CA">
      <w:pPr>
        <w:pStyle w:val="ListParagraph"/>
        <w:numPr>
          <w:ilvl w:val="1"/>
          <w:numId w:val="12"/>
        </w:numPr>
      </w:pPr>
      <w:r>
        <w:t xml:space="preserve">API call, </w:t>
      </w:r>
    </w:p>
    <w:p w14:paraId="775BE35D" w14:textId="77777777" w:rsidR="00AD6C68" w:rsidRDefault="00AD6C68" w:rsidP="009D22CA">
      <w:pPr>
        <w:pStyle w:val="ListParagraph"/>
        <w:numPr>
          <w:ilvl w:val="1"/>
          <w:numId w:val="12"/>
        </w:numPr>
      </w:pPr>
      <w:r>
        <w:t xml:space="preserve">no UI, </w:t>
      </w:r>
    </w:p>
    <w:p w14:paraId="5E5CE7CA" w14:textId="77777777" w:rsidR="00AD6C68" w:rsidRDefault="00AD6C68" w:rsidP="009D22CA">
      <w:pPr>
        <w:pStyle w:val="ListParagraph"/>
        <w:numPr>
          <w:ilvl w:val="1"/>
          <w:numId w:val="12"/>
        </w:numPr>
      </w:pPr>
      <w:r>
        <w:t xml:space="preserve">turn changes, </w:t>
      </w:r>
    </w:p>
    <w:p w14:paraId="6B176D5D" w14:textId="3DD2DEE3" w:rsidR="00AD6C68" w:rsidRDefault="004F5026" w:rsidP="009D22CA">
      <w:pPr>
        <w:pStyle w:val="ListParagraph"/>
        <w:numPr>
          <w:ilvl w:val="1"/>
          <w:numId w:val="12"/>
        </w:numPr>
      </w:pPr>
      <w:r>
        <w:t>possible</w:t>
      </w:r>
      <w:r w:rsidR="00AD6C68">
        <w:t xml:space="preserve"> secondary move, </w:t>
      </w:r>
    </w:p>
    <w:p w14:paraId="34983F11" w14:textId="7CCB6D30" w:rsidR="00AD6C68" w:rsidRDefault="00AD6C68" w:rsidP="009D22CA">
      <w:pPr>
        <w:pStyle w:val="ListParagraph"/>
        <w:numPr>
          <w:ilvl w:val="1"/>
          <w:numId w:val="12"/>
        </w:numPr>
      </w:pPr>
      <w:r>
        <w:t xml:space="preserve">button text never changes. </w:t>
      </w:r>
    </w:p>
    <w:p w14:paraId="64861F72" w14:textId="6FA7D06B" w:rsidR="005E5429" w:rsidRDefault="005E5429" w:rsidP="005E5429">
      <w:pPr>
        <w:pStyle w:val="Heading3"/>
      </w:pPr>
      <w:bookmarkStart w:id="33" w:name="_Toc487614165"/>
      <w:r>
        <w:t>BUNT ATTEMPT (2)</w:t>
      </w:r>
      <w:bookmarkEnd w:id="33"/>
    </w:p>
    <w:p w14:paraId="755AF760" w14:textId="02C97957" w:rsidR="00AD6C68" w:rsidRDefault="00AD6C68" w:rsidP="009D22CA">
      <w:pPr>
        <w:pStyle w:val="ListParagraph"/>
        <w:numPr>
          <w:ilvl w:val="0"/>
          <w:numId w:val="15"/>
        </w:numPr>
      </w:pPr>
      <w:r>
        <w:t xml:space="preserve">API call, </w:t>
      </w:r>
    </w:p>
    <w:p w14:paraId="3DD107C0" w14:textId="77777777" w:rsidR="00AD6C68" w:rsidRDefault="00AD6C68" w:rsidP="009D22CA">
      <w:pPr>
        <w:pStyle w:val="ListParagraph"/>
        <w:numPr>
          <w:ilvl w:val="0"/>
          <w:numId w:val="15"/>
        </w:numPr>
      </w:pPr>
      <w:r>
        <w:t xml:space="preserve">no UI, </w:t>
      </w:r>
    </w:p>
    <w:p w14:paraId="17231D8E" w14:textId="77777777" w:rsidR="00AD6C68" w:rsidRDefault="00AD6C68" w:rsidP="009D22CA">
      <w:pPr>
        <w:pStyle w:val="ListParagraph"/>
        <w:numPr>
          <w:ilvl w:val="0"/>
          <w:numId w:val="15"/>
        </w:numPr>
      </w:pPr>
      <w:r>
        <w:t xml:space="preserve">turn changes, </w:t>
      </w:r>
    </w:p>
    <w:p w14:paraId="39318B08" w14:textId="497B422A" w:rsidR="00AD6C68" w:rsidRDefault="004F5026" w:rsidP="009D22CA">
      <w:pPr>
        <w:pStyle w:val="ListParagraph"/>
        <w:numPr>
          <w:ilvl w:val="0"/>
          <w:numId w:val="15"/>
        </w:numPr>
      </w:pPr>
      <w:r>
        <w:t>possible</w:t>
      </w:r>
      <w:r w:rsidR="00AD6C68">
        <w:t xml:space="preserve"> secondary move, </w:t>
      </w:r>
    </w:p>
    <w:p w14:paraId="3CAF7F75" w14:textId="77777777" w:rsidR="00AD6C68" w:rsidRDefault="00AD6C68" w:rsidP="009D22CA">
      <w:pPr>
        <w:pStyle w:val="ListParagraph"/>
        <w:numPr>
          <w:ilvl w:val="0"/>
          <w:numId w:val="15"/>
        </w:numPr>
      </w:pPr>
      <w:r>
        <w:t xml:space="preserve">button text never changes. </w:t>
      </w:r>
    </w:p>
    <w:p w14:paraId="4FE70051" w14:textId="77777777" w:rsidR="005E5429" w:rsidRDefault="005E5429" w:rsidP="005E5429"/>
    <w:p w14:paraId="3051CD14" w14:textId="4FE9EA36" w:rsidR="00AD6C68" w:rsidRDefault="005E5429" w:rsidP="005E5429">
      <w:pPr>
        <w:pStyle w:val="Heading3"/>
      </w:pPr>
      <w:bookmarkStart w:id="34" w:name="_Toc487614166"/>
      <w:r>
        <w:lastRenderedPageBreak/>
        <w:t>STEAL A BASE (3)</w:t>
      </w:r>
      <w:bookmarkEnd w:id="34"/>
    </w:p>
    <w:p w14:paraId="0FCFBC2D" w14:textId="77777777" w:rsidR="00AD6C68" w:rsidRDefault="00AD6C68" w:rsidP="009D22CA">
      <w:pPr>
        <w:pStyle w:val="ListParagraph"/>
        <w:numPr>
          <w:ilvl w:val="0"/>
          <w:numId w:val="16"/>
        </w:numPr>
      </w:pPr>
      <w:r>
        <w:t xml:space="preserve">API call, </w:t>
      </w:r>
    </w:p>
    <w:p w14:paraId="2F72C491" w14:textId="77777777" w:rsidR="00AD6C68" w:rsidRDefault="00AD6C68" w:rsidP="009D22CA">
      <w:pPr>
        <w:pStyle w:val="ListParagraph"/>
        <w:numPr>
          <w:ilvl w:val="0"/>
          <w:numId w:val="16"/>
        </w:numPr>
      </w:pPr>
      <w:r>
        <w:t xml:space="preserve">no UI, </w:t>
      </w:r>
    </w:p>
    <w:p w14:paraId="60EBCDAF" w14:textId="77777777" w:rsidR="00AD6C68" w:rsidRDefault="00AD6C68" w:rsidP="009D22CA">
      <w:pPr>
        <w:pStyle w:val="ListParagraph"/>
        <w:numPr>
          <w:ilvl w:val="0"/>
          <w:numId w:val="16"/>
        </w:numPr>
      </w:pPr>
      <w:r>
        <w:t xml:space="preserve">turn changes, </w:t>
      </w:r>
    </w:p>
    <w:p w14:paraId="513E98B3" w14:textId="38824E10" w:rsidR="00AD6C68" w:rsidRDefault="004F5026" w:rsidP="009D22CA">
      <w:pPr>
        <w:pStyle w:val="ListParagraph"/>
        <w:numPr>
          <w:ilvl w:val="0"/>
          <w:numId w:val="16"/>
        </w:numPr>
      </w:pPr>
      <w:r>
        <w:t>possible</w:t>
      </w:r>
      <w:r w:rsidR="00AD6C68">
        <w:t xml:space="preserve"> secondary move, </w:t>
      </w:r>
    </w:p>
    <w:p w14:paraId="6974FAF8" w14:textId="77777777" w:rsidR="00AD6C68" w:rsidRDefault="00AD6C68" w:rsidP="009D22CA">
      <w:pPr>
        <w:pStyle w:val="ListParagraph"/>
        <w:numPr>
          <w:ilvl w:val="0"/>
          <w:numId w:val="16"/>
        </w:numPr>
      </w:pPr>
      <w:r>
        <w:t xml:space="preserve">button text never changes. </w:t>
      </w:r>
    </w:p>
    <w:p w14:paraId="1B0F2BB4" w14:textId="77777777" w:rsidR="005E5429" w:rsidRDefault="005E5429" w:rsidP="005E5429"/>
    <w:p w14:paraId="1575DAB6" w14:textId="1D80B9BA" w:rsidR="004406C6" w:rsidRDefault="005E5429" w:rsidP="005E5429">
      <w:pPr>
        <w:pStyle w:val="Heading3"/>
      </w:pPr>
      <w:bookmarkStart w:id="35" w:name="_Toc487614167"/>
      <w:r>
        <w:t xml:space="preserve">HIT-n-RUN </w:t>
      </w:r>
      <w:r w:rsidR="004F5026">
        <w:t>ATTEMPT (</w:t>
      </w:r>
      <w:r>
        <w:t>4)</w:t>
      </w:r>
      <w:bookmarkEnd w:id="35"/>
    </w:p>
    <w:p w14:paraId="35BCF608" w14:textId="77777777" w:rsidR="00AD6C68" w:rsidRDefault="00AD6C68" w:rsidP="009D22CA">
      <w:pPr>
        <w:pStyle w:val="ListParagraph"/>
        <w:numPr>
          <w:ilvl w:val="0"/>
          <w:numId w:val="17"/>
        </w:numPr>
      </w:pPr>
      <w:r>
        <w:t xml:space="preserve">API call, </w:t>
      </w:r>
    </w:p>
    <w:p w14:paraId="2D37662D" w14:textId="77777777" w:rsidR="00AD6C68" w:rsidRDefault="00AD6C68" w:rsidP="009D22CA">
      <w:pPr>
        <w:pStyle w:val="ListParagraph"/>
        <w:numPr>
          <w:ilvl w:val="0"/>
          <w:numId w:val="17"/>
        </w:numPr>
      </w:pPr>
      <w:r>
        <w:t xml:space="preserve">no UI, </w:t>
      </w:r>
    </w:p>
    <w:p w14:paraId="41579AF3" w14:textId="77777777" w:rsidR="00AD6C68" w:rsidRDefault="00AD6C68" w:rsidP="009D22CA">
      <w:pPr>
        <w:pStyle w:val="ListParagraph"/>
        <w:numPr>
          <w:ilvl w:val="0"/>
          <w:numId w:val="17"/>
        </w:numPr>
      </w:pPr>
      <w:r>
        <w:t xml:space="preserve">turn changes, </w:t>
      </w:r>
    </w:p>
    <w:p w14:paraId="58E02482" w14:textId="78702802" w:rsidR="00AD6C68" w:rsidRDefault="004F5026" w:rsidP="009D22CA">
      <w:pPr>
        <w:pStyle w:val="ListParagraph"/>
        <w:numPr>
          <w:ilvl w:val="0"/>
          <w:numId w:val="17"/>
        </w:numPr>
      </w:pPr>
      <w:r>
        <w:t>possible</w:t>
      </w:r>
      <w:r w:rsidR="00AD6C68">
        <w:t xml:space="preserve"> secondary move, </w:t>
      </w:r>
    </w:p>
    <w:p w14:paraId="29E56CF7" w14:textId="77777777" w:rsidR="00AD6C68" w:rsidRDefault="00AD6C68" w:rsidP="009D22CA">
      <w:pPr>
        <w:pStyle w:val="ListParagraph"/>
        <w:numPr>
          <w:ilvl w:val="0"/>
          <w:numId w:val="17"/>
        </w:numPr>
      </w:pPr>
      <w:r>
        <w:t xml:space="preserve">button text never changes. </w:t>
      </w:r>
    </w:p>
    <w:p w14:paraId="632C472A" w14:textId="77777777" w:rsidR="005E5429" w:rsidRDefault="005E5429" w:rsidP="005E5429"/>
    <w:p w14:paraId="54CF74B4" w14:textId="4D714333" w:rsidR="00AD6C68" w:rsidRDefault="00AD6C68" w:rsidP="000511D5">
      <w:pPr>
        <w:pStyle w:val="Heading3"/>
      </w:pPr>
      <w:bookmarkStart w:id="36" w:name="_Toc487614168"/>
      <w:r>
        <w:t>CLUTCH BAT ATTEMPT</w:t>
      </w:r>
      <w:r w:rsidR="000511D5">
        <w:t xml:space="preserve"> (5)</w:t>
      </w:r>
      <w:bookmarkEnd w:id="36"/>
    </w:p>
    <w:p w14:paraId="4AA702CF" w14:textId="77777777" w:rsidR="00AD6C68" w:rsidRDefault="00AD6C68" w:rsidP="009D22CA">
      <w:pPr>
        <w:pStyle w:val="ListParagraph"/>
        <w:numPr>
          <w:ilvl w:val="0"/>
          <w:numId w:val="18"/>
        </w:numPr>
      </w:pPr>
      <w:r>
        <w:t xml:space="preserve">API call, </w:t>
      </w:r>
    </w:p>
    <w:p w14:paraId="042394B2" w14:textId="77777777" w:rsidR="00AD6C68" w:rsidRDefault="00AD6C68" w:rsidP="009D22CA">
      <w:pPr>
        <w:pStyle w:val="ListParagraph"/>
        <w:numPr>
          <w:ilvl w:val="0"/>
          <w:numId w:val="18"/>
        </w:numPr>
      </w:pPr>
      <w:r>
        <w:t xml:space="preserve">no UI, </w:t>
      </w:r>
    </w:p>
    <w:p w14:paraId="640C2DCE" w14:textId="77777777" w:rsidR="00AD6C68" w:rsidRDefault="00AD6C68" w:rsidP="009D22CA">
      <w:pPr>
        <w:pStyle w:val="ListParagraph"/>
        <w:numPr>
          <w:ilvl w:val="0"/>
          <w:numId w:val="18"/>
        </w:numPr>
      </w:pPr>
      <w:r>
        <w:t xml:space="preserve">turn changes, </w:t>
      </w:r>
    </w:p>
    <w:p w14:paraId="42461A11" w14:textId="1B8E9B1C" w:rsidR="00AD6C68" w:rsidRDefault="004F5026" w:rsidP="009D22CA">
      <w:pPr>
        <w:pStyle w:val="ListParagraph"/>
        <w:numPr>
          <w:ilvl w:val="0"/>
          <w:numId w:val="18"/>
        </w:numPr>
      </w:pPr>
      <w:r>
        <w:t>possible</w:t>
      </w:r>
      <w:r w:rsidR="00AD6C68">
        <w:t xml:space="preserve"> secondary move, </w:t>
      </w:r>
    </w:p>
    <w:p w14:paraId="1662DD0A" w14:textId="77777777" w:rsidR="00AD6C68" w:rsidRDefault="00AD6C68" w:rsidP="009D22CA">
      <w:pPr>
        <w:pStyle w:val="ListParagraph"/>
        <w:numPr>
          <w:ilvl w:val="0"/>
          <w:numId w:val="18"/>
        </w:numPr>
      </w:pPr>
      <w:r>
        <w:t xml:space="preserve">button text never changes. </w:t>
      </w:r>
    </w:p>
    <w:p w14:paraId="05AD95E0" w14:textId="77777777" w:rsidR="00B906D7" w:rsidRDefault="00B906D7">
      <w:pPr>
        <w:rPr>
          <w:rFonts w:asciiTheme="majorHAnsi" w:eastAsiaTheme="majorEastAsia" w:hAnsiTheme="majorHAnsi" w:cstheme="majorBidi"/>
          <w:b/>
          <w:bCs/>
          <w:smallCaps/>
          <w:color w:val="000000" w:themeColor="text1"/>
          <w:sz w:val="28"/>
          <w:szCs w:val="28"/>
        </w:rPr>
      </w:pPr>
      <w:r>
        <w:br w:type="page"/>
      </w:r>
    </w:p>
    <w:p w14:paraId="7332B523" w14:textId="40DD525D" w:rsidR="000511D5" w:rsidRDefault="00B906D7" w:rsidP="00B906D7">
      <w:pPr>
        <w:pStyle w:val="Heading2"/>
      </w:pPr>
      <w:bookmarkStart w:id="37" w:name="_Toc487614169"/>
      <w:r>
        <w:lastRenderedPageBreak/>
        <w:t>Lineup change buttons</w:t>
      </w:r>
      <w:bookmarkEnd w:id="37"/>
    </w:p>
    <w:p w14:paraId="6191FC1F" w14:textId="4BAC4AAD" w:rsidR="00AD6C68" w:rsidRPr="00B906D7" w:rsidRDefault="00AD6C68" w:rsidP="00B906D7">
      <w:pPr>
        <w:pStyle w:val="Heading3"/>
      </w:pPr>
      <w:bookmarkStart w:id="38" w:name="_Toc487614170"/>
      <w:r w:rsidRPr="00B906D7">
        <w:t>PINCH HIT</w:t>
      </w:r>
      <w:r w:rsidR="00A17C77" w:rsidRPr="00B906D7">
        <w:t>(TER</w:t>
      </w:r>
      <w:r w:rsidR="004F5026" w:rsidRPr="00B906D7">
        <w:t>)</w:t>
      </w:r>
      <w:r w:rsidR="004F5026">
        <w:t xml:space="preserve"> (</w:t>
      </w:r>
      <w:r w:rsidR="00B906D7">
        <w:t>6)</w:t>
      </w:r>
      <w:bookmarkEnd w:id="38"/>
    </w:p>
    <w:p w14:paraId="39C614E0" w14:textId="03AD70DA" w:rsidR="00AD6C68" w:rsidRDefault="00002452" w:rsidP="009D22CA">
      <w:pPr>
        <w:pStyle w:val="ListParagraph"/>
        <w:numPr>
          <w:ilvl w:val="0"/>
          <w:numId w:val="19"/>
        </w:numPr>
      </w:pPr>
      <w:r w:rsidRPr="006E7DCC">
        <w:rPr>
          <w:b/>
          <w:i/>
        </w:rPr>
        <w:t>Purpose</w:t>
      </w:r>
      <w:r>
        <w:t xml:space="preserve"> - R</w:t>
      </w:r>
      <w:r w:rsidR="00DA21E4">
        <w:t>eplace next batter with new fielder from team.</w:t>
      </w:r>
    </w:p>
    <w:p w14:paraId="7F1BB3DB" w14:textId="68CD873A" w:rsidR="00AD6C68" w:rsidRDefault="00DA21E4" w:rsidP="009D22CA">
      <w:pPr>
        <w:pStyle w:val="ListParagraph"/>
        <w:numPr>
          <w:ilvl w:val="0"/>
          <w:numId w:val="19"/>
        </w:numPr>
      </w:pPr>
      <w:r>
        <w:t>Pull up list of available players, to replace ‘next’ batter, show name of batter being replaced.</w:t>
      </w:r>
      <w:r w:rsidR="00AD6C68">
        <w:t xml:space="preserve"> </w:t>
      </w:r>
      <w:r w:rsidR="00E44A19">
        <w:br/>
      </w:r>
      <w:r w:rsidR="00E44A19" w:rsidRPr="00E44A19">
        <w:rPr>
          <w:b/>
          <w:color w:val="FF0000"/>
        </w:rPr>
        <w:t>NOTE: current batter will not be replaced</w:t>
      </w:r>
    </w:p>
    <w:p w14:paraId="4BCAA5FC" w14:textId="77777777" w:rsidR="00002452" w:rsidRDefault="00002452" w:rsidP="009D22CA">
      <w:pPr>
        <w:pStyle w:val="ListParagraph"/>
        <w:numPr>
          <w:ilvl w:val="0"/>
          <w:numId w:val="19"/>
        </w:numPr>
      </w:pPr>
      <w:r>
        <w:t xml:space="preserve">API call on save to make lineup change. </w:t>
      </w:r>
    </w:p>
    <w:p w14:paraId="2FCF1651" w14:textId="6502550B" w:rsidR="00002452" w:rsidRDefault="00002452" w:rsidP="009D22CA">
      <w:pPr>
        <w:pStyle w:val="ListParagraph"/>
        <w:numPr>
          <w:ilvl w:val="0"/>
          <w:numId w:val="19"/>
        </w:numPr>
      </w:pPr>
      <w:r>
        <w:t>Signal to both users to refresh screen.</w:t>
      </w:r>
    </w:p>
    <w:p w14:paraId="7EFAC0A7" w14:textId="68866715" w:rsidR="00D3483D" w:rsidRDefault="00AF002B" w:rsidP="009D22CA">
      <w:pPr>
        <w:pStyle w:val="ListParagraph"/>
        <w:numPr>
          <w:ilvl w:val="0"/>
          <w:numId w:val="19"/>
        </w:numPr>
      </w:pPr>
      <w:r>
        <w:t xml:space="preserve">The position of this player will be same as player he replaced during fielding later. </w:t>
      </w:r>
    </w:p>
    <w:p w14:paraId="64CFDAA2" w14:textId="7624B90F" w:rsidR="00AD6C68" w:rsidRPr="00DA21E4" w:rsidRDefault="00DA21E4" w:rsidP="009D22CA">
      <w:pPr>
        <w:pStyle w:val="ListParagraph"/>
        <w:numPr>
          <w:ilvl w:val="0"/>
          <w:numId w:val="19"/>
        </w:numPr>
        <w:rPr>
          <w:b/>
        </w:rPr>
      </w:pPr>
      <w:r w:rsidRPr="00DA21E4">
        <w:rPr>
          <w:b/>
        </w:rPr>
        <w:t>T</w:t>
      </w:r>
      <w:r w:rsidR="00AD6C68" w:rsidRPr="00DA21E4">
        <w:rPr>
          <w:b/>
        </w:rPr>
        <w:t xml:space="preserve">urn </w:t>
      </w:r>
      <w:r w:rsidRPr="00DA21E4">
        <w:rPr>
          <w:b/>
        </w:rPr>
        <w:t>DOES NOT change</w:t>
      </w:r>
      <w:r w:rsidR="00AD6C68" w:rsidRPr="00DA21E4">
        <w:rPr>
          <w:b/>
        </w:rPr>
        <w:t xml:space="preserve"> </w:t>
      </w:r>
    </w:p>
    <w:p w14:paraId="15035F48" w14:textId="77777777" w:rsidR="00AD6C68" w:rsidRDefault="00AD6C68" w:rsidP="009D22CA">
      <w:pPr>
        <w:pStyle w:val="ListParagraph"/>
        <w:numPr>
          <w:ilvl w:val="0"/>
          <w:numId w:val="19"/>
        </w:numPr>
      </w:pPr>
      <w:r>
        <w:t xml:space="preserve">no secondary move, </w:t>
      </w:r>
    </w:p>
    <w:p w14:paraId="3D6B0C3F" w14:textId="77777777" w:rsidR="00AD6C68" w:rsidRDefault="00AD6C68" w:rsidP="009D22CA">
      <w:pPr>
        <w:pStyle w:val="ListParagraph"/>
        <w:numPr>
          <w:ilvl w:val="0"/>
          <w:numId w:val="19"/>
        </w:numPr>
      </w:pPr>
      <w:r>
        <w:t xml:space="preserve">button text never changes. </w:t>
      </w:r>
    </w:p>
    <w:p w14:paraId="3B0C6BF3" w14:textId="77777777" w:rsidR="004F5026" w:rsidRDefault="004F5026" w:rsidP="004F5026"/>
    <w:p w14:paraId="5951A9CC" w14:textId="05937278" w:rsidR="004F5026" w:rsidRDefault="00DE6C2D" w:rsidP="004F5026">
      <w:pPr>
        <w:keepNext/>
        <w:jc w:val="center"/>
      </w:pPr>
      <w:r>
        <w:rPr>
          <w:noProof/>
        </w:rPr>
        <w:drawing>
          <wp:inline distT="0" distB="0" distL="0" distR="0" wp14:anchorId="343744A8" wp14:editId="5D7250D2">
            <wp:extent cx="5486400" cy="4118610"/>
            <wp:effectExtent l="0" t="0" r="0" b="0"/>
            <wp:docPr id="12" name="Picture 12" descr="../../../../Desktop/pinch_h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nch_hit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14:paraId="48E1485B" w14:textId="56B43C3E" w:rsidR="004F5026" w:rsidRDefault="004F5026" w:rsidP="004F5026">
      <w:pPr>
        <w:pStyle w:val="Caption"/>
        <w:jc w:val="center"/>
      </w:pPr>
      <w:r>
        <w:t xml:space="preserve">Figure </w:t>
      </w:r>
      <w:r w:rsidR="004546B9">
        <w:fldChar w:fldCharType="begin"/>
      </w:r>
      <w:r w:rsidR="004546B9">
        <w:instrText xml:space="preserve"> SEQ Figure \* ARABIC </w:instrText>
      </w:r>
      <w:r w:rsidR="004546B9">
        <w:fldChar w:fldCharType="separate"/>
      </w:r>
      <w:r>
        <w:rPr>
          <w:noProof/>
        </w:rPr>
        <w:t>16</w:t>
      </w:r>
      <w:r w:rsidR="004546B9">
        <w:rPr>
          <w:noProof/>
        </w:rPr>
        <w:fldChar w:fldCharType="end"/>
      </w:r>
      <w:r>
        <w:t xml:space="preserve"> Pinch Hitter selection UI (for next batter)</w:t>
      </w:r>
    </w:p>
    <w:p w14:paraId="2BC9C86F" w14:textId="77777777" w:rsidR="004F5026" w:rsidRDefault="004F5026" w:rsidP="004F5026"/>
    <w:p w14:paraId="39DFF6CB" w14:textId="77777777" w:rsidR="00B906D7" w:rsidRDefault="00B906D7" w:rsidP="00B906D7"/>
    <w:p w14:paraId="69C67A75" w14:textId="6B44856A" w:rsidR="00AD6C68" w:rsidRPr="00B906D7" w:rsidRDefault="00B906D7" w:rsidP="00B906D7">
      <w:pPr>
        <w:pStyle w:val="Heading3"/>
        <w:rPr>
          <w:color w:val="auto"/>
        </w:rPr>
      </w:pPr>
      <w:r>
        <w:br w:type="page"/>
      </w:r>
      <w:bookmarkStart w:id="39" w:name="_Toc487614171"/>
      <w:r w:rsidR="00AD6C68" w:rsidRPr="00B906D7">
        <w:lastRenderedPageBreak/>
        <w:t>PINCH RUN</w:t>
      </w:r>
      <w:r w:rsidR="00A17C77" w:rsidRPr="00B906D7">
        <w:t>(NER</w:t>
      </w:r>
      <w:r w:rsidR="004F5026" w:rsidRPr="00B906D7">
        <w:t>)</w:t>
      </w:r>
      <w:r w:rsidR="004F5026">
        <w:t xml:space="preserve"> (</w:t>
      </w:r>
      <w:r>
        <w:t>7)</w:t>
      </w:r>
      <w:bookmarkEnd w:id="39"/>
    </w:p>
    <w:p w14:paraId="7BCA79E5" w14:textId="647A96DF" w:rsidR="00AD6C68" w:rsidRDefault="006E7DCC" w:rsidP="009D22CA">
      <w:pPr>
        <w:pStyle w:val="ListParagraph"/>
        <w:numPr>
          <w:ilvl w:val="0"/>
          <w:numId w:val="20"/>
        </w:numPr>
      </w:pPr>
      <w:r w:rsidRPr="006E7DCC">
        <w:rPr>
          <w:b/>
          <w:i/>
        </w:rPr>
        <w:t>Purpose</w:t>
      </w:r>
      <w:r>
        <w:t xml:space="preserve"> - </w:t>
      </w:r>
      <w:r w:rsidR="00DA21E4">
        <w:t>Replace some runner at base with new fielder from team</w:t>
      </w:r>
    </w:p>
    <w:p w14:paraId="7FE05EFC" w14:textId="36FBBE84" w:rsidR="00DA21E4" w:rsidRDefault="00DA21E4" w:rsidP="009D22CA">
      <w:pPr>
        <w:pStyle w:val="ListParagraph"/>
        <w:numPr>
          <w:ilvl w:val="0"/>
          <w:numId w:val="20"/>
        </w:numPr>
      </w:pPr>
      <w:r>
        <w:t xml:space="preserve">Pull up list of current runners at base, pull up list of available players, to replace ‘selected’ runner. </w:t>
      </w:r>
    </w:p>
    <w:p w14:paraId="2D1F7CAC" w14:textId="77777777" w:rsidR="006E7DCC" w:rsidRDefault="006E7DCC" w:rsidP="009D22CA">
      <w:pPr>
        <w:pStyle w:val="ListParagraph"/>
        <w:numPr>
          <w:ilvl w:val="0"/>
          <w:numId w:val="20"/>
        </w:numPr>
      </w:pPr>
      <w:r>
        <w:t xml:space="preserve">API call on save to make lineup change. </w:t>
      </w:r>
    </w:p>
    <w:p w14:paraId="4DFAE491" w14:textId="6F3A873C" w:rsidR="006E7DCC" w:rsidRDefault="006E7DCC" w:rsidP="009D22CA">
      <w:pPr>
        <w:pStyle w:val="ListParagraph"/>
        <w:numPr>
          <w:ilvl w:val="0"/>
          <w:numId w:val="20"/>
        </w:numPr>
      </w:pPr>
      <w:r>
        <w:t>Signal to both users to refresh screen.</w:t>
      </w:r>
    </w:p>
    <w:p w14:paraId="15F9B282" w14:textId="77777777" w:rsidR="00DA21E4" w:rsidRPr="00DA21E4" w:rsidRDefault="00DA21E4" w:rsidP="009D22CA">
      <w:pPr>
        <w:pStyle w:val="ListParagraph"/>
        <w:numPr>
          <w:ilvl w:val="0"/>
          <w:numId w:val="20"/>
        </w:numPr>
        <w:rPr>
          <w:b/>
        </w:rPr>
      </w:pPr>
      <w:r w:rsidRPr="00DA21E4">
        <w:rPr>
          <w:b/>
        </w:rPr>
        <w:t xml:space="preserve">Turn DOES NOT change </w:t>
      </w:r>
    </w:p>
    <w:p w14:paraId="44AEE45F" w14:textId="77777777" w:rsidR="00AD6C68" w:rsidRDefault="00AD6C68" w:rsidP="009D22CA">
      <w:pPr>
        <w:pStyle w:val="ListParagraph"/>
        <w:numPr>
          <w:ilvl w:val="0"/>
          <w:numId w:val="20"/>
        </w:numPr>
      </w:pPr>
      <w:r>
        <w:t xml:space="preserve">no secondary move, </w:t>
      </w:r>
    </w:p>
    <w:p w14:paraId="047BF78B" w14:textId="77777777" w:rsidR="00AD6C68" w:rsidRDefault="00AD6C68" w:rsidP="009D22CA">
      <w:pPr>
        <w:pStyle w:val="ListParagraph"/>
        <w:numPr>
          <w:ilvl w:val="0"/>
          <w:numId w:val="20"/>
        </w:numPr>
      </w:pPr>
      <w:r>
        <w:t xml:space="preserve">button text never changes. </w:t>
      </w:r>
    </w:p>
    <w:p w14:paraId="0E4AF81E" w14:textId="77777777" w:rsidR="004F5026" w:rsidRDefault="004F5026" w:rsidP="004F5026"/>
    <w:p w14:paraId="6FF3786D" w14:textId="36EADD74" w:rsidR="004F5026" w:rsidRDefault="00DE6C2D" w:rsidP="004F5026">
      <w:pPr>
        <w:keepNext/>
        <w:jc w:val="center"/>
      </w:pPr>
      <w:r>
        <w:rPr>
          <w:noProof/>
        </w:rPr>
        <w:drawing>
          <wp:inline distT="0" distB="0" distL="0" distR="0" wp14:anchorId="3AFC83B8" wp14:editId="2B354D7F">
            <wp:extent cx="5486400" cy="4132580"/>
            <wp:effectExtent l="0" t="0" r="0" b="0"/>
            <wp:docPr id="14" name="Picture 14" descr="../../../../Desktop/pinch_ru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nch_runn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2580"/>
                    </a:xfrm>
                    <a:prstGeom prst="rect">
                      <a:avLst/>
                    </a:prstGeom>
                    <a:noFill/>
                    <a:ln>
                      <a:noFill/>
                    </a:ln>
                  </pic:spPr>
                </pic:pic>
              </a:graphicData>
            </a:graphic>
          </wp:inline>
        </w:drawing>
      </w:r>
    </w:p>
    <w:p w14:paraId="6A5FEF85" w14:textId="69F5A6EF" w:rsidR="004F5026" w:rsidRDefault="004F5026" w:rsidP="004F5026">
      <w:pPr>
        <w:pStyle w:val="Caption"/>
        <w:jc w:val="center"/>
      </w:pPr>
      <w:r>
        <w:t xml:space="preserve">Figure </w:t>
      </w:r>
      <w:r w:rsidR="004546B9">
        <w:fldChar w:fldCharType="begin"/>
      </w:r>
      <w:r w:rsidR="004546B9">
        <w:instrText xml:space="preserve"> SEQ Figure \* ARABIC </w:instrText>
      </w:r>
      <w:r w:rsidR="004546B9">
        <w:fldChar w:fldCharType="separate"/>
      </w:r>
      <w:r>
        <w:rPr>
          <w:noProof/>
        </w:rPr>
        <w:t>17</w:t>
      </w:r>
      <w:r w:rsidR="004546B9">
        <w:rPr>
          <w:noProof/>
        </w:rPr>
        <w:fldChar w:fldCharType="end"/>
      </w:r>
      <w:r>
        <w:t xml:space="preserve"> Pinch runner selection UI</w:t>
      </w:r>
    </w:p>
    <w:p w14:paraId="580A059D" w14:textId="50F55CBC" w:rsidR="001F6D56" w:rsidRDefault="001F6D56" w:rsidP="004F5026">
      <w:pPr>
        <w:jc w:val="center"/>
        <w:rPr>
          <w:rFonts w:asciiTheme="majorHAnsi" w:eastAsiaTheme="majorEastAsia" w:hAnsiTheme="majorHAnsi" w:cstheme="majorBidi"/>
          <w:b/>
          <w:bCs/>
          <w:smallCaps/>
          <w:color w:val="000000" w:themeColor="text1"/>
          <w:sz w:val="28"/>
          <w:szCs w:val="28"/>
        </w:rPr>
      </w:pPr>
      <w:r>
        <w:br w:type="page"/>
      </w:r>
    </w:p>
    <w:p w14:paraId="44F3591C" w14:textId="37BAAE7E" w:rsidR="00AD6C68" w:rsidRDefault="00AD6C68" w:rsidP="00894EB8">
      <w:pPr>
        <w:pStyle w:val="Heading1"/>
      </w:pPr>
      <w:bookmarkStart w:id="40" w:name="_Toc487614172"/>
      <w:r>
        <w:lastRenderedPageBreak/>
        <w:t xml:space="preserve">UI </w:t>
      </w:r>
      <w:r w:rsidR="00D34331">
        <w:t>design for</w:t>
      </w:r>
      <w:r>
        <w:t xml:space="preserve"> team in defense</w:t>
      </w:r>
      <w:bookmarkEnd w:id="40"/>
    </w:p>
    <w:p w14:paraId="1EB35B9F" w14:textId="77777777" w:rsidR="00AD6C68" w:rsidRDefault="00AD6C68" w:rsidP="00AD6C68"/>
    <w:p w14:paraId="3D335D06" w14:textId="3F616B1E" w:rsidR="001F6D56" w:rsidRDefault="00C41C03" w:rsidP="00D701F8">
      <w:pPr>
        <w:keepNext/>
        <w:jc w:val="center"/>
      </w:pPr>
      <w:r>
        <w:rPr>
          <w:noProof/>
        </w:rPr>
        <w:drawing>
          <wp:inline distT="0" distB="0" distL="0" distR="0" wp14:anchorId="6004FF04" wp14:editId="5ADE5A91">
            <wp:extent cx="5486400" cy="3921125"/>
            <wp:effectExtent l="0" t="0" r="0" b="0"/>
            <wp:docPr id="7" name="Picture 7" desc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bookmarkStart w:id="41" w:name="_GoBack"/>
      <w:bookmarkEnd w:id="41"/>
    </w:p>
    <w:p w14:paraId="1386419D" w14:textId="7572FDD6" w:rsidR="001F6D56" w:rsidRDefault="001F6D56" w:rsidP="001F6D56">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18</w:t>
      </w:r>
      <w:r w:rsidR="004546B9">
        <w:rPr>
          <w:noProof/>
        </w:rPr>
        <w:fldChar w:fldCharType="end"/>
      </w:r>
      <w:r>
        <w:t xml:space="preserve"> UI for team playing defense.</w:t>
      </w:r>
    </w:p>
    <w:p w14:paraId="1F9C5DB8" w14:textId="129558C7" w:rsidR="001F6D56" w:rsidRDefault="00D34331" w:rsidP="00D34331">
      <w:pPr>
        <w:pStyle w:val="Heading2"/>
      </w:pPr>
      <w:bookmarkStart w:id="42" w:name="_Toc487614173"/>
      <w:r>
        <w:t>Action buttons</w:t>
      </w:r>
      <w:bookmarkEnd w:id="42"/>
    </w:p>
    <w:p w14:paraId="4CC42EDD" w14:textId="520514A2" w:rsidR="001F6D56" w:rsidRDefault="001F6D56" w:rsidP="00E8588D">
      <w:pPr>
        <w:pStyle w:val="Heading3"/>
      </w:pPr>
      <w:bookmarkStart w:id="43" w:name="_Toc487614174"/>
      <w:r>
        <w:t>PITCH TO BATTER</w:t>
      </w:r>
      <w:r w:rsidR="00E8588D">
        <w:t xml:space="preserve"> (1)</w:t>
      </w:r>
      <w:bookmarkEnd w:id="43"/>
    </w:p>
    <w:p w14:paraId="38897013" w14:textId="77777777" w:rsidR="001F6D56" w:rsidRDefault="001F6D56" w:rsidP="009D22CA">
      <w:pPr>
        <w:pStyle w:val="ListParagraph"/>
        <w:numPr>
          <w:ilvl w:val="1"/>
          <w:numId w:val="13"/>
        </w:numPr>
      </w:pPr>
      <w:r>
        <w:t xml:space="preserve">API call, </w:t>
      </w:r>
    </w:p>
    <w:p w14:paraId="0B9D6A76" w14:textId="77777777" w:rsidR="001F6D56" w:rsidRDefault="001F6D56" w:rsidP="009D22CA">
      <w:pPr>
        <w:pStyle w:val="ListParagraph"/>
        <w:numPr>
          <w:ilvl w:val="1"/>
          <w:numId w:val="13"/>
        </w:numPr>
      </w:pPr>
      <w:r>
        <w:t xml:space="preserve">no UI, </w:t>
      </w:r>
    </w:p>
    <w:p w14:paraId="3109F760" w14:textId="77777777" w:rsidR="001F6D56" w:rsidRDefault="001F6D56" w:rsidP="009D22CA">
      <w:pPr>
        <w:pStyle w:val="ListParagraph"/>
        <w:numPr>
          <w:ilvl w:val="1"/>
          <w:numId w:val="13"/>
        </w:numPr>
      </w:pPr>
      <w:r>
        <w:t xml:space="preserve">turn changes, </w:t>
      </w:r>
    </w:p>
    <w:p w14:paraId="6663F4CA" w14:textId="77777777" w:rsidR="001F6D56" w:rsidRDefault="001F6D56" w:rsidP="009D22CA">
      <w:pPr>
        <w:pStyle w:val="ListParagraph"/>
        <w:numPr>
          <w:ilvl w:val="1"/>
          <w:numId w:val="13"/>
        </w:numPr>
      </w:pPr>
      <w:r>
        <w:t xml:space="preserve">no secondary move, </w:t>
      </w:r>
    </w:p>
    <w:p w14:paraId="23B2DE33" w14:textId="77777777" w:rsidR="001F6D56" w:rsidRDefault="001F6D56" w:rsidP="009D22CA">
      <w:pPr>
        <w:pStyle w:val="ListParagraph"/>
        <w:numPr>
          <w:ilvl w:val="1"/>
          <w:numId w:val="13"/>
        </w:numPr>
      </w:pPr>
      <w:r>
        <w:t xml:space="preserve">button text never changes. </w:t>
      </w:r>
    </w:p>
    <w:p w14:paraId="3574F844" w14:textId="55A9664F" w:rsidR="001F6D56" w:rsidRDefault="001F6D56" w:rsidP="00E8588D">
      <w:pPr>
        <w:pStyle w:val="Heading3"/>
      </w:pPr>
      <w:bookmarkStart w:id="44" w:name="_Toc487614175"/>
      <w:r>
        <w:t>INTERNATIONAL WALK</w:t>
      </w:r>
      <w:r w:rsidR="00E8588D">
        <w:t xml:space="preserve"> (2)</w:t>
      </w:r>
      <w:bookmarkEnd w:id="44"/>
    </w:p>
    <w:p w14:paraId="687B5CB5" w14:textId="77777777" w:rsidR="001F6D56" w:rsidRDefault="001F6D56" w:rsidP="009D22CA">
      <w:pPr>
        <w:pStyle w:val="ListParagraph"/>
        <w:numPr>
          <w:ilvl w:val="1"/>
          <w:numId w:val="13"/>
        </w:numPr>
      </w:pPr>
      <w:r>
        <w:t xml:space="preserve">API call, </w:t>
      </w:r>
    </w:p>
    <w:p w14:paraId="5FA07C12" w14:textId="77777777" w:rsidR="001F6D56" w:rsidRDefault="001F6D56" w:rsidP="009D22CA">
      <w:pPr>
        <w:pStyle w:val="ListParagraph"/>
        <w:numPr>
          <w:ilvl w:val="1"/>
          <w:numId w:val="13"/>
        </w:numPr>
      </w:pPr>
      <w:r>
        <w:t xml:space="preserve">no UI, </w:t>
      </w:r>
    </w:p>
    <w:p w14:paraId="2AC4A318" w14:textId="77777777" w:rsidR="001F6D56" w:rsidRDefault="001F6D56" w:rsidP="009D22CA">
      <w:pPr>
        <w:pStyle w:val="ListParagraph"/>
        <w:numPr>
          <w:ilvl w:val="1"/>
          <w:numId w:val="13"/>
        </w:numPr>
      </w:pPr>
      <w:r>
        <w:t xml:space="preserve">turn changes, </w:t>
      </w:r>
    </w:p>
    <w:p w14:paraId="54B1A06A" w14:textId="77777777" w:rsidR="001F6D56" w:rsidRDefault="001F6D56" w:rsidP="009D22CA">
      <w:pPr>
        <w:pStyle w:val="ListParagraph"/>
        <w:numPr>
          <w:ilvl w:val="1"/>
          <w:numId w:val="13"/>
        </w:numPr>
      </w:pPr>
      <w:r>
        <w:t xml:space="preserve">no secondary move, </w:t>
      </w:r>
    </w:p>
    <w:p w14:paraId="3D63F466" w14:textId="77777777" w:rsidR="001F6D56" w:rsidRDefault="001F6D56" w:rsidP="009D22CA">
      <w:pPr>
        <w:pStyle w:val="ListParagraph"/>
        <w:numPr>
          <w:ilvl w:val="1"/>
          <w:numId w:val="13"/>
        </w:numPr>
      </w:pPr>
      <w:r>
        <w:t xml:space="preserve">button text never changes. </w:t>
      </w:r>
    </w:p>
    <w:p w14:paraId="067B8737" w14:textId="7B9D766D" w:rsidR="00D34331" w:rsidRDefault="00D34331" w:rsidP="00D34331">
      <w:pPr>
        <w:pStyle w:val="Heading2"/>
      </w:pPr>
      <w:bookmarkStart w:id="45" w:name="_Toc487614176"/>
      <w:r>
        <w:lastRenderedPageBreak/>
        <w:t xml:space="preserve">Lineup </w:t>
      </w:r>
      <w:r w:rsidR="00C471B9">
        <w:t xml:space="preserve">Change </w:t>
      </w:r>
      <w:r>
        <w:t>Buttons</w:t>
      </w:r>
      <w:bookmarkEnd w:id="45"/>
    </w:p>
    <w:p w14:paraId="200304D3" w14:textId="7015F4BC" w:rsidR="001F6D56" w:rsidRPr="00E8588D" w:rsidRDefault="001F6D56" w:rsidP="00E8588D">
      <w:pPr>
        <w:pStyle w:val="Heading3"/>
      </w:pPr>
      <w:bookmarkStart w:id="46" w:name="_Toc487614177"/>
      <w:r w:rsidRPr="00E8588D">
        <w:t>DEFENSIVE SUBSTITUTION</w:t>
      </w:r>
      <w:r w:rsidR="00E8588D">
        <w:t xml:space="preserve"> (3)</w:t>
      </w:r>
      <w:bookmarkEnd w:id="46"/>
    </w:p>
    <w:p w14:paraId="63B9F717" w14:textId="1EC849E8" w:rsidR="00A367EB" w:rsidRDefault="00A367EB" w:rsidP="009D22CA">
      <w:pPr>
        <w:pStyle w:val="ListParagraph"/>
        <w:numPr>
          <w:ilvl w:val="1"/>
          <w:numId w:val="13"/>
        </w:numPr>
      </w:pPr>
      <w:r w:rsidRPr="006E7DCC">
        <w:rPr>
          <w:b/>
          <w:i/>
        </w:rPr>
        <w:t>Purpose</w:t>
      </w:r>
      <w:r>
        <w:t xml:space="preserve"> - Replace some current fielder with new fielder from team.</w:t>
      </w:r>
    </w:p>
    <w:p w14:paraId="15FF7A74" w14:textId="77777777" w:rsidR="00586AF6" w:rsidRDefault="00A367EB" w:rsidP="009D22CA">
      <w:pPr>
        <w:pStyle w:val="ListParagraph"/>
        <w:numPr>
          <w:ilvl w:val="1"/>
          <w:numId w:val="13"/>
        </w:numPr>
      </w:pPr>
      <w:r>
        <w:t xml:space="preserve">Pull up list of current fielders (all in field except pitcher), pull up list of available players, </w:t>
      </w:r>
      <w:r w:rsidR="00586AF6">
        <w:t>select (radio) of player being replaced, select (radio) of player who is replacing.</w:t>
      </w:r>
      <w:r>
        <w:t xml:space="preserve"> </w:t>
      </w:r>
    </w:p>
    <w:p w14:paraId="3DC26E08" w14:textId="05098165" w:rsidR="00A367EB" w:rsidRDefault="00A367EB" w:rsidP="009D22CA">
      <w:pPr>
        <w:pStyle w:val="ListParagraph"/>
        <w:numPr>
          <w:ilvl w:val="1"/>
          <w:numId w:val="13"/>
        </w:numPr>
      </w:pPr>
      <w:r>
        <w:t xml:space="preserve">API call on save to make lineup change. </w:t>
      </w:r>
    </w:p>
    <w:p w14:paraId="67041061" w14:textId="77777777" w:rsidR="00A367EB" w:rsidRDefault="00A367EB" w:rsidP="009D22CA">
      <w:pPr>
        <w:pStyle w:val="ListParagraph"/>
        <w:numPr>
          <w:ilvl w:val="1"/>
          <w:numId w:val="13"/>
        </w:numPr>
      </w:pPr>
      <w:r>
        <w:t>Signal to both users to refresh screen.</w:t>
      </w:r>
    </w:p>
    <w:p w14:paraId="21F55386" w14:textId="77777777" w:rsidR="00A367EB" w:rsidRPr="00DA21E4" w:rsidRDefault="00A367EB" w:rsidP="009D22CA">
      <w:pPr>
        <w:pStyle w:val="ListParagraph"/>
        <w:numPr>
          <w:ilvl w:val="1"/>
          <w:numId w:val="13"/>
        </w:numPr>
        <w:rPr>
          <w:b/>
        </w:rPr>
      </w:pPr>
      <w:r w:rsidRPr="00DA21E4">
        <w:rPr>
          <w:b/>
        </w:rPr>
        <w:t xml:space="preserve">Turn DOES NOT change </w:t>
      </w:r>
    </w:p>
    <w:p w14:paraId="5B91FFF0" w14:textId="77777777" w:rsidR="00A367EB" w:rsidRDefault="00A367EB" w:rsidP="009D22CA">
      <w:pPr>
        <w:pStyle w:val="ListParagraph"/>
        <w:numPr>
          <w:ilvl w:val="1"/>
          <w:numId w:val="13"/>
        </w:numPr>
      </w:pPr>
      <w:r>
        <w:t xml:space="preserve">no secondary move, </w:t>
      </w:r>
    </w:p>
    <w:p w14:paraId="40488C06" w14:textId="4F36D851" w:rsidR="001F6D56" w:rsidRDefault="00586AF6" w:rsidP="009D22CA">
      <w:pPr>
        <w:pStyle w:val="ListParagraph"/>
        <w:numPr>
          <w:ilvl w:val="1"/>
          <w:numId w:val="13"/>
        </w:numPr>
      </w:pPr>
      <w:r>
        <w:t>button text never changes</w:t>
      </w:r>
      <w:r w:rsidR="001F6D56">
        <w:t xml:space="preserve">. </w:t>
      </w:r>
    </w:p>
    <w:p w14:paraId="3B4C49F4" w14:textId="77777777" w:rsidR="00894EB8" w:rsidRDefault="00894EB8" w:rsidP="00894EB8"/>
    <w:p w14:paraId="6875E425" w14:textId="6486C587" w:rsidR="00E8588D" w:rsidRDefault="00DE6C2D" w:rsidP="00E8588D">
      <w:pPr>
        <w:keepNext/>
        <w:jc w:val="center"/>
      </w:pPr>
      <w:r>
        <w:rPr>
          <w:noProof/>
        </w:rPr>
        <w:drawing>
          <wp:inline distT="0" distB="0" distL="0" distR="0" wp14:anchorId="432C25AF" wp14:editId="10DF6087">
            <wp:extent cx="5486400" cy="4090035"/>
            <wp:effectExtent l="0" t="0" r="0" b="0"/>
            <wp:docPr id="15" name="Picture 15" descr="../../../../Desktop/defensive_sub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fensive_substit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90035"/>
                    </a:xfrm>
                    <a:prstGeom prst="rect">
                      <a:avLst/>
                    </a:prstGeom>
                    <a:noFill/>
                    <a:ln>
                      <a:noFill/>
                    </a:ln>
                  </pic:spPr>
                </pic:pic>
              </a:graphicData>
            </a:graphic>
          </wp:inline>
        </w:drawing>
      </w:r>
    </w:p>
    <w:p w14:paraId="4A0201A9" w14:textId="17E8C95D" w:rsidR="001F6D56" w:rsidRPr="001F6D56" w:rsidRDefault="00E8588D" w:rsidP="00E8588D">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19</w:t>
      </w:r>
      <w:r w:rsidR="004546B9">
        <w:rPr>
          <w:noProof/>
        </w:rPr>
        <w:fldChar w:fldCharType="end"/>
      </w:r>
      <w:r>
        <w:t xml:space="preserve"> Defensive Substitution UI</w:t>
      </w:r>
    </w:p>
    <w:p w14:paraId="66F729C1" w14:textId="77730E7A" w:rsidR="001F6D56" w:rsidRPr="001F6D56" w:rsidRDefault="001F6D56" w:rsidP="001F6D56"/>
    <w:p w14:paraId="6944F781" w14:textId="77777777" w:rsidR="00530FD5" w:rsidRDefault="00530FD5">
      <w:pPr>
        <w:rPr>
          <w:rFonts w:asciiTheme="majorHAnsi" w:eastAsiaTheme="majorEastAsia" w:hAnsiTheme="majorHAnsi" w:cstheme="majorBidi"/>
          <w:b/>
          <w:bCs/>
          <w:color w:val="000000" w:themeColor="text1"/>
        </w:rPr>
      </w:pPr>
      <w:r>
        <w:br w:type="page"/>
      </w:r>
    </w:p>
    <w:p w14:paraId="69F8F63E" w14:textId="3258CDA2" w:rsidR="00E8588D" w:rsidRDefault="00E8588D" w:rsidP="00530FD5">
      <w:pPr>
        <w:pStyle w:val="Heading3"/>
      </w:pPr>
      <w:bookmarkStart w:id="47" w:name="_Toc487614178"/>
      <w:r>
        <w:lastRenderedPageBreak/>
        <w:t>RELIEF PITCHER</w:t>
      </w:r>
      <w:r w:rsidR="00771166">
        <w:t xml:space="preserve"> (4)</w:t>
      </w:r>
      <w:bookmarkEnd w:id="47"/>
    </w:p>
    <w:p w14:paraId="0F0BAB47" w14:textId="77777777" w:rsidR="00E8588D" w:rsidRDefault="00E8588D" w:rsidP="009D22CA">
      <w:pPr>
        <w:pStyle w:val="ListParagraph"/>
        <w:numPr>
          <w:ilvl w:val="1"/>
          <w:numId w:val="14"/>
        </w:numPr>
      </w:pPr>
      <w:r w:rsidRPr="006E7DCC">
        <w:rPr>
          <w:b/>
          <w:i/>
        </w:rPr>
        <w:t>Purpose</w:t>
      </w:r>
      <w:r>
        <w:t xml:space="preserve"> - Replace some current fielder with new fielder from team.</w:t>
      </w:r>
    </w:p>
    <w:p w14:paraId="4DB674D8" w14:textId="77777777" w:rsidR="00E8588D" w:rsidRDefault="00E8588D" w:rsidP="009D22CA">
      <w:pPr>
        <w:pStyle w:val="ListParagraph"/>
        <w:numPr>
          <w:ilvl w:val="1"/>
          <w:numId w:val="14"/>
        </w:numPr>
      </w:pPr>
      <w:r>
        <w:t xml:space="preserve">Pull up list of current fielders (all in field except pitcher), pull up list of available players, select (radio) of player being replaced, select (radio) of player who is replacing. </w:t>
      </w:r>
    </w:p>
    <w:p w14:paraId="6BAD6931" w14:textId="77777777" w:rsidR="00E8588D" w:rsidRDefault="00E8588D" w:rsidP="009D22CA">
      <w:pPr>
        <w:pStyle w:val="ListParagraph"/>
        <w:numPr>
          <w:ilvl w:val="1"/>
          <w:numId w:val="14"/>
        </w:numPr>
      </w:pPr>
      <w:r>
        <w:t xml:space="preserve">API call on save to make lineup change. </w:t>
      </w:r>
    </w:p>
    <w:p w14:paraId="76A97E20" w14:textId="77777777" w:rsidR="00E8588D" w:rsidRDefault="00E8588D" w:rsidP="009D22CA">
      <w:pPr>
        <w:pStyle w:val="ListParagraph"/>
        <w:numPr>
          <w:ilvl w:val="1"/>
          <w:numId w:val="14"/>
        </w:numPr>
      </w:pPr>
      <w:r>
        <w:t>Signal to both users to refresh screen.</w:t>
      </w:r>
    </w:p>
    <w:p w14:paraId="5F587F3E" w14:textId="77777777" w:rsidR="00E8588D" w:rsidRPr="00DA21E4" w:rsidRDefault="00E8588D" w:rsidP="009D22CA">
      <w:pPr>
        <w:pStyle w:val="ListParagraph"/>
        <w:numPr>
          <w:ilvl w:val="1"/>
          <w:numId w:val="14"/>
        </w:numPr>
        <w:rPr>
          <w:b/>
        </w:rPr>
      </w:pPr>
      <w:r w:rsidRPr="00DA21E4">
        <w:rPr>
          <w:b/>
        </w:rPr>
        <w:t xml:space="preserve">Turn DOES NOT change </w:t>
      </w:r>
    </w:p>
    <w:p w14:paraId="611663D5" w14:textId="77777777" w:rsidR="00E8588D" w:rsidRDefault="00E8588D" w:rsidP="009D22CA">
      <w:pPr>
        <w:pStyle w:val="ListParagraph"/>
        <w:numPr>
          <w:ilvl w:val="1"/>
          <w:numId w:val="14"/>
        </w:numPr>
      </w:pPr>
      <w:r>
        <w:t xml:space="preserve">no secondary move, </w:t>
      </w:r>
    </w:p>
    <w:p w14:paraId="3300DB50" w14:textId="77777777" w:rsidR="00E8588D" w:rsidRDefault="00E8588D" w:rsidP="009D22CA">
      <w:pPr>
        <w:pStyle w:val="ListParagraph"/>
        <w:numPr>
          <w:ilvl w:val="1"/>
          <w:numId w:val="14"/>
        </w:numPr>
      </w:pPr>
      <w:r>
        <w:t>button text never changes.</w:t>
      </w:r>
    </w:p>
    <w:p w14:paraId="15D80E45" w14:textId="77777777" w:rsidR="00530FD5" w:rsidRDefault="00530FD5" w:rsidP="00530FD5"/>
    <w:p w14:paraId="345DEF51" w14:textId="5FDC85A6" w:rsidR="00530FD5" w:rsidRDefault="00DE6C2D" w:rsidP="00530FD5">
      <w:pPr>
        <w:keepNext/>
        <w:jc w:val="center"/>
      </w:pPr>
      <w:r>
        <w:rPr>
          <w:noProof/>
        </w:rPr>
        <w:drawing>
          <wp:inline distT="0" distB="0" distL="0" distR="0" wp14:anchorId="060093DF" wp14:editId="5FFF4A91">
            <wp:extent cx="5486400" cy="4004945"/>
            <wp:effectExtent l="0" t="0" r="0" b="0"/>
            <wp:docPr id="19" name="Picture 19" descr="../../../../Desktop/relief_pi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lief_pit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04945"/>
                    </a:xfrm>
                    <a:prstGeom prst="rect">
                      <a:avLst/>
                    </a:prstGeom>
                    <a:noFill/>
                    <a:ln>
                      <a:noFill/>
                    </a:ln>
                  </pic:spPr>
                </pic:pic>
              </a:graphicData>
            </a:graphic>
          </wp:inline>
        </w:drawing>
      </w:r>
    </w:p>
    <w:p w14:paraId="35DD6633" w14:textId="2452CB42" w:rsidR="00530FD5" w:rsidRDefault="00530FD5" w:rsidP="00530FD5">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20</w:t>
      </w:r>
      <w:r w:rsidR="004546B9">
        <w:rPr>
          <w:noProof/>
        </w:rPr>
        <w:fldChar w:fldCharType="end"/>
      </w:r>
      <w:r>
        <w:t xml:space="preserve"> Relief Pitcher selection UI</w:t>
      </w:r>
    </w:p>
    <w:p w14:paraId="3E7EF687" w14:textId="15AEC050" w:rsidR="00F76CA4" w:rsidRPr="004F5026" w:rsidRDefault="00C471B9" w:rsidP="004F5026">
      <w:pPr>
        <w:rPr>
          <w:rFonts w:asciiTheme="majorHAnsi" w:eastAsiaTheme="majorEastAsia" w:hAnsiTheme="majorHAnsi" w:cstheme="majorBidi"/>
          <w:b/>
          <w:bCs/>
          <w:smallCaps/>
          <w:color w:val="FF0000"/>
          <w:sz w:val="28"/>
          <w:szCs w:val="28"/>
        </w:rPr>
      </w:pPr>
      <w:r>
        <w:rPr>
          <w:color w:val="FF0000"/>
        </w:rPr>
        <w:br w:type="page"/>
      </w:r>
    </w:p>
    <w:p w14:paraId="41DB34BB" w14:textId="6CF0251C" w:rsidR="007764D5" w:rsidRDefault="007764D5" w:rsidP="007764D5">
      <w:pPr>
        <w:pStyle w:val="Heading2"/>
      </w:pPr>
      <w:bookmarkStart w:id="48" w:name="_Toc487614179"/>
      <w:r>
        <w:lastRenderedPageBreak/>
        <w:t>Player Cards</w:t>
      </w:r>
      <w:bookmarkEnd w:id="48"/>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t xml:space="preserve">We identify the following: </w:t>
      </w:r>
    </w:p>
    <w:p w14:paraId="1427B001" w14:textId="321DD188" w:rsidR="00E5144A" w:rsidRDefault="00E5144A" w:rsidP="007764D5">
      <w:r>
        <w:t xml:space="preserve">The player card depends on the field position of a player (not the type or role </w:t>
      </w:r>
      <w:proofErr w:type="spellStart"/>
      <w:r>
        <w:t>etc</w:t>
      </w:r>
      <w:proofErr w:type="spellEnd"/>
      <w:r>
        <w:t xml:space="preserve">). </w:t>
      </w:r>
    </w:p>
    <w:p w14:paraId="12571719" w14:textId="2D42715C" w:rsidR="00E5144A" w:rsidRDefault="00E5144A" w:rsidP="007764D5">
      <w:r>
        <w:t>Following four positions are possible</w:t>
      </w:r>
    </w:p>
    <w:p w14:paraId="3CFC11C4" w14:textId="477D823D" w:rsidR="00E5144A" w:rsidRDefault="00E5144A" w:rsidP="009D22CA">
      <w:pPr>
        <w:pStyle w:val="ListParagraph"/>
        <w:numPr>
          <w:ilvl w:val="0"/>
          <w:numId w:val="7"/>
        </w:numPr>
      </w:pPr>
      <w:r>
        <w:t>Fielder (DEFENSE)</w:t>
      </w:r>
    </w:p>
    <w:p w14:paraId="579E184E" w14:textId="702EF0AE" w:rsidR="00E5144A" w:rsidRDefault="00E5144A" w:rsidP="009D22CA">
      <w:pPr>
        <w:pStyle w:val="ListParagraph"/>
        <w:numPr>
          <w:ilvl w:val="0"/>
          <w:numId w:val="7"/>
        </w:numPr>
      </w:pPr>
      <w:r>
        <w:t>Runner (OFFENSE)</w:t>
      </w:r>
    </w:p>
    <w:p w14:paraId="04A2AF62" w14:textId="0F7EBE9A" w:rsidR="00E5144A" w:rsidRDefault="00E5144A" w:rsidP="009D22CA">
      <w:pPr>
        <w:pStyle w:val="ListParagraph"/>
        <w:numPr>
          <w:ilvl w:val="0"/>
          <w:numId w:val="7"/>
        </w:numPr>
      </w:pPr>
      <w:r>
        <w:t>Batter (OFFENSE)</w:t>
      </w:r>
    </w:p>
    <w:p w14:paraId="53D43840" w14:textId="0C62DB23" w:rsidR="00E5144A" w:rsidRDefault="00E5144A" w:rsidP="009D22CA">
      <w:pPr>
        <w:pStyle w:val="ListParagraph"/>
        <w:numPr>
          <w:ilvl w:val="0"/>
          <w:numId w:val="7"/>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r w:rsidR="004546B9">
        <w:fldChar w:fldCharType="begin"/>
      </w:r>
      <w:r w:rsidR="004546B9">
        <w:instrText xml:space="preserve"> SEQ Figure \* ARABIC </w:instrText>
      </w:r>
      <w:r w:rsidR="004546B9">
        <w:fldChar w:fldCharType="separate"/>
      </w:r>
      <w:r w:rsidR="004F5026">
        <w:rPr>
          <w:noProof/>
        </w:rPr>
        <w:t>21</w:t>
      </w:r>
      <w:r w:rsidR="004546B9">
        <w:rPr>
          <w:noProof/>
        </w:rPr>
        <w:fldChar w:fldCharType="end"/>
      </w:r>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49" w:name="_Toc487614180"/>
      <w:r>
        <w:lastRenderedPageBreak/>
        <w:t>Data (TBD)</w:t>
      </w:r>
      <w:bookmarkEnd w:id="49"/>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50" w:name="_Toc487614181"/>
      <w:r>
        <w:lastRenderedPageBreak/>
        <w:t>Question/answers</w:t>
      </w:r>
      <w:r w:rsidR="004F163B">
        <w:t xml:space="preserve"> (excerpts from emails)</w:t>
      </w:r>
      <w:bookmarkEnd w:id="50"/>
    </w:p>
    <w:p w14:paraId="3488C902" w14:textId="34E45B41" w:rsidR="0080093E" w:rsidRPr="00DD4835" w:rsidRDefault="00A9567B" w:rsidP="0080093E">
      <w:pPr>
        <w:rPr>
          <w:b/>
        </w:rPr>
      </w:pPr>
      <w:r>
        <w:rPr>
          <w:b/>
        </w:rPr>
        <w:t>AF</w:t>
      </w:r>
      <w:r w:rsidR="0080093E" w:rsidRPr="00DD4835">
        <w:rPr>
          <w:b/>
        </w:rPr>
        <w:t xml:space="preserve">: Does the term Role only apply to pitchers? </w:t>
      </w:r>
      <w:proofErr w:type="gramStart"/>
      <w:r w:rsidR="0080093E" w:rsidRPr="00DD4835">
        <w:rPr>
          <w:b/>
        </w:rPr>
        <w:t>So</w:t>
      </w:r>
      <w:proofErr w:type="gramEnd"/>
      <w:r w:rsidR="0080093E" w:rsidRPr="00DD4835">
        <w:rPr>
          <w:b/>
        </w:rPr>
        <w:t xml:space="preserve"> SP, etc.   </w:t>
      </w:r>
      <w:r w:rsidR="0080093E" w:rsidRPr="00DD4835">
        <w:rPr>
          <w:b/>
        </w:rPr>
        <w:br/>
        <w:t xml:space="preserve">the user </w:t>
      </w:r>
      <w:proofErr w:type="gramStart"/>
      <w:r w:rsidR="0080093E" w:rsidRPr="00DD4835">
        <w:rPr>
          <w:b/>
        </w:rPr>
        <w:t>change</w:t>
      </w:r>
      <w:proofErr w:type="gramEnd"/>
      <w:r w:rsidR="0080093E" w:rsidRPr="00DD4835">
        <w:rPr>
          <w:b/>
        </w:rPr>
        <w:t xml:space="preserve"> the role of a pitcher (say from SP to RP </w:t>
      </w:r>
      <w:proofErr w:type="spellStart"/>
      <w:r w:rsidR="0080093E" w:rsidRPr="00DD4835">
        <w:rPr>
          <w:b/>
        </w:rPr>
        <w:t>etc</w:t>
      </w:r>
      <w:proofErr w:type="spellEnd"/>
      <w:r w:rsidR="0080093E" w:rsidRPr="00DD4835">
        <w:rPr>
          <w:b/>
        </w:rPr>
        <w:t>)? (yes/no?)</w:t>
      </w:r>
    </w:p>
    <w:p w14:paraId="3AC92BE1" w14:textId="4EBC12E2" w:rsidR="0080093E" w:rsidRDefault="00A9567B" w:rsidP="0080093E">
      <w:pPr>
        <w:rPr>
          <w:sz w:val="18"/>
        </w:rPr>
      </w:pPr>
      <w:r>
        <w:t>JG</w:t>
      </w:r>
      <w:r w:rsidR="0080093E" w:rsidRPr="0080093E">
        <w:t xml:space="preserve">: The term "role" </w:t>
      </w:r>
      <w:proofErr w:type="gramStart"/>
      <w:r w:rsidR="0080093E" w:rsidRPr="0080093E">
        <w:t>really only</w:t>
      </w:r>
      <w:proofErr w:type="gramEnd"/>
      <w:r w:rsidR="0080093E" w:rsidRPr="0080093E">
        <w:t xml:space="preserve">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proofErr w:type="spellStart"/>
      <w:r w:rsidRPr="00A07E2E">
        <w:rPr>
          <w:b/>
        </w:rPr>
        <w:t>a</w:t>
      </w:r>
      <w:proofErr w:type="spellEnd"/>
      <w:r w:rsidRPr="00A07E2E">
        <w:rPr>
          <w:b/>
        </w:rPr>
        <w:t xml:space="preserve">) For starters, we will declare the 'type' of a player as either fielder or pitcher.  </w:t>
      </w:r>
      <w:proofErr w:type="gramStart"/>
      <w:r w:rsidRPr="00A07E2E">
        <w:rPr>
          <w:b/>
        </w:rPr>
        <w:t>So</w:t>
      </w:r>
      <w:proofErr w:type="gramEnd"/>
      <w:r w:rsidRPr="00A07E2E">
        <w:rPr>
          <w:b/>
        </w:rPr>
        <w:t xml:space="preserve">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w:t>
      </w:r>
      <w:proofErr w:type="spellStart"/>
      <w:r w:rsidRPr="00A07E2E">
        <w:rPr>
          <w:b/>
        </w:rPr>
        <w:t>etc</w:t>
      </w:r>
      <w:proofErr w:type="spellEnd"/>
      <w:r w:rsidRPr="00A07E2E">
        <w:rPr>
          <w:b/>
        </w:rPr>
        <w:t xml:space="preserve"> as 'roles'. So, during selection (lineup), the role can be decided </w:t>
      </w:r>
      <w:proofErr w:type="gramStart"/>
      <w:r w:rsidRPr="00A07E2E">
        <w:rPr>
          <w:b/>
        </w:rPr>
        <w:t>as long as</w:t>
      </w:r>
      <w:proofErr w:type="gramEnd"/>
      <w:r w:rsidRPr="00A07E2E">
        <w:rPr>
          <w:b/>
        </w:rPr>
        <w:t xml:space="preserve"> he is a player of type pitcher. For </w:t>
      </w:r>
      <w:proofErr w:type="gramStart"/>
      <w:r w:rsidRPr="00A07E2E">
        <w:rPr>
          <w:b/>
        </w:rPr>
        <w:t>fielders</w:t>
      </w:r>
      <w:proofErr w:type="gramEnd"/>
      <w:r w:rsidRPr="00A07E2E">
        <w:rPr>
          <w:b/>
        </w:rPr>
        <w:t xml:space="preserve">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 xml:space="preserve">d) Role is shown ONLY for pitchers. (for </w:t>
      </w:r>
      <w:proofErr w:type="gramStart"/>
      <w:r w:rsidRPr="00BE1E72">
        <w:rPr>
          <w:b/>
          <w:i/>
          <w:sz w:val="20"/>
        </w:rPr>
        <w:t>fielders</w:t>
      </w:r>
      <w:proofErr w:type="gramEnd"/>
      <w:r w:rsidRPr="00BE1E72">
        <w:rPr>
          <w:b/>
          <w:i/>
          <w:sz w:val="20"/>
        </w:rPr>
        <w:t xml:space="preserve"> we will have the role of 'UNRESTRICTED' but we will not show it).</w:t>
      </w:r>
    </w:p>
    <w:p w14:paraId="2B8C8F96" w14:textId="5D87B96D" w:rsidR="00BE1E72" w:rsidRPr="00BE1E72" w:rsidRDefault="00BE1E72" w:rsidP="00BE1E72">
      <w:pPr>
        <w:ind w:left="720"/>
        <w:rPr>
          <w:b/>
          <w:i/>
          <w:sz w:val="20"/>
        </w:rPr>
      </w:pPr>
      <w:r w:rsidRPr="00BE1E72">
        <w:rPr>
          <w:b/>
          <w:i/>
          <w:sz w:val="20"/>
        </w:rPr>
        <w:t xml:space="preserve">e) For 'FIELDERS' we will have field positions while playing (so these can change). These are dynamic and changeable.  Positions are required for every player in the field, so we need a position for the pitcher as well otherwise we describe the field. </w:t>
      </w:r>
      <w:proofErr w:type="gramStart"/>
      <w:r w:rsidRPr="00BE1E72">
        <w:rPr>
          <w:b/>
          <w:i/>
          <w:sz w:val="20"/>
        </w:rPr>
        <w:t>So</w:t>
      </w:r>
      <w:proofErr w:type="gramEnd"/>
      <w:r w:rsidRPr="00BE1E72">
        <w:rPr>
          <w:b/>
          <w:i/>
          <w:sz w:val="20"/>
        </w:rPr>
        <w:t xml:space="preserve"> we will assign a fictitious position for the pitcher (</w:t>
      </w:r>
      <w:proofErr w:type="spellStart"/>
      <w:r w:rsidRPr="00BE1E72">
        <w:rPr>
          <w:b/>
          <w:i/>
          <w:sz w:val="20"/>
        </w:rPr>
        <w:t>pitcher</w:t>
      </w:r>
      <w:proofErr w:type="spellEnd"/>
      <w:r w:rsidRPr="00BE1E72">
        <w:rPr>
          <w:b/>
          <w:i/>
          <w:sz w:val="20"/>
        </w:rPr>
        <w:t>).</w:t>
      </w:r>
    </w:p>
    <w:p w14:paraId="6CC5F7A8" w14:textId="617F3CC9" w:rsidR="00BE1E72" w:rsidRDefault="00BE1E72" w:rsidP="00BE1E72">
      <w:pPr>
        <w:ind w:left="720"/>
        <w:rPr>
          <w:b/>
          <w:i/>
          <w:sz w:val="20"/>
        </w:rPr>
      </w:pPr>
      <w:r w:rsidRPr="00BE1E72">
        <w:rPr>
          <w:b/>
          <w:i/>
          <w:sz w:val="20"/>
        </w:rPr>
        <w:t xml:space="preserve">f) When is a batter decided during lineup creation? How is he decided? (We need an order </w:t>
      </w:r>
      <w:proofErr w:type="gramStart"/>
      <w:r w:rsidRPr="00BE1E72">
        <w:rPr>
          <w:b/>
          <w:i/>
          <w:sz w:val="20"/>
        </w:rPr>
        <w:t>value,</w:t>
      </w:r>
      <w:proofErr w:type="gramEnd"/>
      <w:r w:rsidRPr="00BE1E72">
        <w:rPr>
          <w:b/>
          <w:i/>
          <w:sz w:val="20"/>
        </w:rPr>
        <w:t xml:space="preserv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xml:space="preserve">- </w:t>
      </w:r>
      <w:proofErr w:type="gramStart"/>
      <w:r w:rsidR="0080093E" w:rsidRPr="0080093E">
        <w:rPr>
          <w:b/>
          <w:color w:val="FF0000"/>
        </w:rPr>
        <w:t>in the course of</w:t>
      </w:r>
      <w:proofErr w:type="gramEnd"/>
      <w:r w:rsidR="0080093E" w:rsidRPr="0080093E">
        <w:rPr>
          <w:b/>
          <w:color w:val="FF0000"/>
        </w:rPr>
        <w:t xml:space="preserve">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w:t>
      </w:r>
      <w:proofErr w:type="gramStart"/>
      <w:r w:rsidR="0080093E" w:rsidRPr="0080093E">
        <w:t>RP)...</w:t>
      </w:r>
      <w:proofErr w:type="gramEnd"/>
      <w:r w:rsidR="0080093E" w:rsidRPr="0080093E">
        <w:t xml:space="preserve">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w:t>
      </w:r>
      <w:proofErr w:type="spellStart"/>
      <w:r w:rsidRPr="00525638">
        <w:rPr>
          <w:sz w:val="18"/>
        </w:rPr>
        <w:t>Vasyl</w:t>
      </w:r>
      <w:proofErr w:type="spellEnd"/>
      <w:r w:rsidRPr="00525638">
        <w:rPr>
          <w:sz w:val="18"/>
        </w:rPr>
        <w:t xml:space="preserve">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w:t>
      </w:r>
      <w:proofErr w:type="gramStart"/>
      <w:r w:rsidRPr="00BE1E72">
        <w:rPr>
          <w:b/>
          <w:i/>
          <w:sz w:val="20"/>
        </w:rPr>
        <w:t>a user repeats</w:t>
      </w:r>
      <w:proofErr w:type="gramEnd"/>
      <w:r w:rsidRPr="00BE1E72">
        <w:rPr>
          <w:b/>
          <w:i/>
          <w:sz w:val="20"/>
        </w:rPr>
        <w:t xml:space="preserve">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w:t>
      </w:r>
      <w:proofErr w:type="gramStart"/>
      <w:r w:rsidRPr="00BE1E72">
        <w:rPr>
          <w:b/>
          <w:i/>
          <w:sz w:val="20"/>
        </w:rPr>
        <w:t>game</w:t>
      </w:r>
      <w:proofErr w:type="gramEnd"/>
      <w:r w:rsidRPr="00BE1E72">
        <w:rPr>
          <w:b/>
          <w:i/>
          <w:sz w:val="20"/>
        </w:rPr>
        <w:t xml:space="preserv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w:t>
      </w:r>
      <w:proofErr w:type="gramStart"/>
      <w:r w:rsidR="0080093E" w:rsidRPr="0080093E">
        <w:t>at all times</w:t>
      </w:r>
      <w:proofErr w:type="gramEnd"/>
      <w:r w:rsidR="0080093E" w:rsidRPr="0080093E">
        <w:t xml:space="preserve">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 xml:space="preserve">For example, I sent you a picture of the player card for Kris Bryant as a fielder.  Please note that he </w:t>
      </w:r>
      <w:proofErr w:type="gramStart"/>
      <w:r w:rsidRPr="00525638">
        <w:rPr>
          <w:sz w:val="18"/>
        </w:rPr>
        <w:t>has the ability to</w:t>
      </w:r>
      <w:proofErr w:type="gramEnd"/>
      <w:r w:rsidRPr="00525638">
        <w:rPr>
          <w:sz w:val="18"/>
        </w:rPr>
        <w:t xml:space="preserve">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w:t>
      </w:r>
      <w:proofErr w:type="spellStart"/>
      <w:r w:rsidRPr="00525638">
        <w:rPr>
          <w:sz w:val="18"/>
        </w:rPr>
        <w:t>Px</w:t>
      </w:r>
      <w:proofErr w:type="spellEnd"/>
      <w:r w:rsidRPr="00525638">
        <w:rPr>
          <w:sz w:val="18"/>
        </w:rPr>
        <w:t xml:space="preserve">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w:t>
      </w:r>
      <w:proofErr w:type="spellStart"/>
      <w:r w:rsidR="00BE1E72" w:rsidRPr="00BE1E72">
        <w:rPr>
          <w:b/>
          <w:i/>
          <w:sz w:val="18"/>
        </w:rPr>
        <w:t>FielderPositions</w:t>
      </w:r>
      <w:proofErr w:type="spellEnd"/>
      <w:r w:rsidR="00BE1E72" w:rsidRPr="00BE1E72">
        <w:rPr>
          <w:b/>
          <w:i/>
          <w:sz w:val="18"/>
        </w:rPr>
        <w:t xml:space="preserve"> from excel sheet. If a fielder has only one entry, he gives only one choice. </w:t>
      </w:r>
    </w:p>
    <w:p w14:paraId="4F157CB8" w14:textId="663D198C" w:rsidR="00BE1E72" w:rsidRDefault="00BE1E72" w:rsidP="00BE1E72">
      <w:pPr>
        <w:ind w:left="720"/>
        <w:rPr>
          <w:b/>
          <w:i/>
          <w:sz w:val="18"/>
        </w:rPr>
      </w:pPr>
      <w:r w:rsidRPr="00BE1E72">
        <w:rPr>
          <w:b/>
          <w:i/>
          <w:sz w:val="18"/>
        </w:rPr>
        <w:t xml:space="preserve">b) The 'pinch hit' </w:t>
      </w:r>
      <w:proofErr w:type="spellStart"/>
      <w:r w:rsidRPr="00BE1E72">
        <w:rPr>
          <w:b/>
          <w:i/>
          <w:sz w:val="18"/>
        </w:rPr>
        <w:t>etc</w:t>
      </w:r>
      <w:proofErr w:type="spellEnd"/>
      <w:r w:rsidRPr="00BE1E72">
        <w:rPr>
          <w:b/>
          <w:i/>
          <w:sz w:val="18"/>
        </w:rPr>
        <w:t xml:space="preserve">, are not </w:t>
      </w:r>
      <w:proofErr w:type="spellStart"/>
      <w:r w:rsidRPr="00BE1E72">
        <w:rPr>
          <w:b/>
          <w:i/>
          <w:sz w:val="18"/>
        </w:rPr>
        <w:t>bonafide</w:t>
      </w:r>
      <w:proofErr w:type="spellEnd"/>
      <w:r w:rsidRPr="00BE1E72">
        <w:rPr>
          <w:b/>
          <w:i/>
          <w:sz w:val="18"/>
        </w:rPr>
        <w:t xml:space="preserve"> positions, right? Once again, we have the problem of 'rules' vs actual positions. A designated hitter, is a 'batter' as far as field position is concerned. The fact that he is a designated hitter has nothing to do with his current position on the field, but it </w:t>
      </w:r>
      <w:proofErr w:type="gramStart"/>
      <w:r w:rsidRPr="00BE1E72">
        <w:rPr>
          <w:b/>
          <w:i/>
          <w:sz w:val="18"/>
        </w:rPr>
        <w:t>has to</w:t>
      </w:r>
      <w:proofErr w:type="gramEnd"/>
      <w:r w:rsidRPr="00BE1E72">
        <w:rPr>
          <w:b/>
          <w:i/>
          <w:sz w:val="18"/>
        </w:rPr>
        <w:t xml:space="preserve"> do with the fact that he is the 10th player so it has to do with lineups. We </w:t>
      </w:r>
      <w:proofErr w:type="gramStart"/>
      <w:r w:rsidRPr="00BE1E72">
        <w:rPr>
          <w:b/>
          <w:i/>
          <w:sz w:val="18"/>
        </w:rPr>
        <w:t>have to</w:t>
      </w:r>
      <w:proofErr w:type="gramEnd"/>
      <w:r w:rsidRPr="00BE1E72">
        <w:rPr>
          <w:b/>
          <w:i/>
          <w:sz w:val="18"/>
        </w:rPr>
        <w:t xml:space="preserve">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 xml:space="preserve">1f - this is a VERY good question.  I had sent some screen shots in the past and described some examples, but obviously these all went into the "wait until later" file.  No sweat... I will review what you have for </w:t>
      </w:r>
      <w:proofErr w:type="spellStart"/>
      <w:r w:rsidRPr="00BE1E72">
        <w:rPr>
          <w:sz w:val="18"/>
        </w:rPr>
        <w:t>Vasyl</w:t>
      </w:r>
      <w:proofErr w:type="spellEnd"/>
      <w:r w:rsidRPr="00BE1E72">
        <w:rPr>
          <w:sz w:val="18"/>
        </w:rPr>
        <w:t xml:space="preserve">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 xml:space="preserve">my 1b ("the second question") - You are </w:t>
      </w:r>
      <w:proofErr w:type="gramStart"/>
      <w:r w:rsidRPr="00BE1E72">
        <w:rPr>
          <w:sz w:val="18"/>
        </w:rPr>
        <w:t>absolutely accurate</w:t>
      </w:r>
      <w:proofErr w:type="gramEnd"/>
      <w:r w:rsidRPr="00BE1E72">
        <w:rPr>
          <w:sz w:val="18"/>
        </w:rPr>
        <w:t xml:space="preserv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w:t>
      </w:r>
      <w:proofErr w:type="gramStart"/>
      <w:r w:rsidRPr="00BE1E72">
        <w:rPr>
          <w:sz w:val="18"/>
        </w:rPr>
        <w:t>has to</w:t>
      </w:r>
      <w:proofErr w:type="gramEnd"/>
      <w:r w:rsidRPr="00BE1E72">
        <w:rPr>
          <w:sz w:val="18"/>
        </w:rPr>
        <w:t xml:space="preserve">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 xml:space="preserve">2b - right.  The "pinch hitter" and "pinch runner" are not </w:t>
      </w:r>
      <w:proofErr w:type="spellStart"/>
      <w:r w:rsidRPr="00BE1E72">
        <w:rPr>
          <w:sz w:val="18"/>
        </w:rPr>
        <w:t>bonafide</w:t>
      </w:r>
      <w:proofErr w:type="spellEnd"/>
      <w:r w:rsidRPr="00BE1E72">
        <w:rPr>
          <w:sz w:val="18"/>
        </w:rPr>
        <w:t xml:space="preserve"> "defined" positions.  And, although "designated hitter" is, they can be treated the same (that is, no position) from a program perspective (to your "rules vs. programming" point).  I am probably not making sense here, but the gist is that you are correct... we </w:t>
      </w:r>
      <w:proofErr w:type="gramStart"/>
      <w:r w:rsidRPr="00BE1E72">
        <w:rPr>
          <w:sz w:val="18"/>
        </w:rPr>
        <w:t>have to</w:t>
      </w:r>
      <w:proofErr w:type="gramEnd"/>
      <w:r w:rsidRPr="00BE1E72">
        <w:rPr>
          <w:sz w:val="18"/>
        </w:rPr>
        <w:t xml:space="preserve">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w:t>
      </w:r>
      <w:proofErr w:type="spellStart"/>
      <w:r w:rsidRPr="00BE1E72">
        <w:rPr>
          <w:sz w:val="18"/>
        </w:rPr>
        <w:t>ahh</w:t>
      </w:r>
      <w:proofErr w:type="spellEnd"/>
      <w:r w:rsidRPr="00BE1E72">
        <w:rPr>
          <w:sz w:val="18"/>
        </w:rPr>
        <w:t xml:space="preserve">, the definition of "cards."). - Sorry.  I was under the impression that I had clarified what I meant by a "card" for this game.  Because we began this game by playing with index cards and dice (and hand-calculating the results!), the legacy is to call the definition of a given player his "card."  </w:t>
      </w:r>
      <w:proofErr w:type="gramStart"/>
      <w:r w:rsidRPr="00BE1E72">
        <w:rPr>
          <w:sz w:val="18"/>
        </w:rPr>
        <w:t>In reality, nowadays</w:t>
      </w:r>
      <w:proofErr w:type="gramEnd"/>
      <w:r w:rsidRPr="00BE1E72">
        <w:rPr>
          <w:sz w:val="18"/>
        </w:rPr>
        <w:t xml:space="preserve">,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w:t>
      </w:r>
      <w:proofErr w:type="gramStart"/>
      <w:r w:rsidRPr="00BE1E72">
        <w:rPr>
          <w:sz w:val="18"/>
        </w:rPr>
        <w:t>pitchers</w:t>
      </w:r>
      <w:proofErr w:type="gramEnd"/>
      <w:r w:rsidRPr="00BE1E72">
        <w:rPr>
          <w:sz w:val="18"/>
        </w:rPr>
        <w:t xml:space="preserve">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w:t>
      </w:r>
      <w:proofErr w:type="spellStart"/>
      <w:r w:rsidR="0080093E" w:rsidRPr="0080093E">
        <w:t>DEFensive</w:t>
      </w:r>
      <w:proofErr w:type="spellEnd"/>
      <w:r w:rsidR="0080093E" w:rsidRPr="0080093E">
        <w:t xml:space="preser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w:t>
      </w:r>
      <w:proofErr w:type="spellStart"/>
      <w:r w:rsidRPr="00F002CF">
        <w:rPr>
          <w:b/>
          <w:i/>
        </w:rPr>
        <w:t>a</w:t>
      </w:r>
      <w:proofErr w:type="spellEnd"/>
      <w:r w:rsidRPr="00F002CF">
        <w:rPr>
          <w:b/>
          <w:i/>
        </w:rPr>
        <w:t xml:space="preserve">) for </w:t>
      </w:r>
      <w:proofErr w:type="gramStart"/>
      <w:r w:rsidRPr="00F002CF">
        <w:rPr>
          <w:b/>
          <w:i/>
        </w:rPr>
        <w:t>fielders</w:t>
      </w:r>
      <w:proofErr w:type="gramEnd"/>
      <w:r w:rsidRPr="00F002CF">
        <w:rPr>
          <w:b/>
          <w:i/>
        </w:rPr>
        <w:t xml:space="preserve"> they will be from P1...'</w:t>
      </w:r>
    </w:p>
    <w:p w14:paraId="3749B922" w14:textId="77777777" w:rsidR="00F002CF" w:rsidRPr="00F002CF" w:rsidRDefault="00F002CF" w:rsidP="00F002CF">
      <w:pPr>
        <w:rPr>
          <w:b/>
          <w:i/>
        </w:rPr>
      </w:pPr>
      <w:r w:rsidRPr="00F002CF">
        <w:rPr>
          <w:b/>
          <w:i/>
        </w:rPr>
        <w:t xml:space="preserve">     b) for </w:t>
      </w:r>
      <w:proofErr w:type="gramStart"/>
      <w:r w:rsidRPr="00F002CF">
        <w:rPr>
          <w:b/>
          <w:i/>
        </w:rPr>
        <w:t>pitchers</w:t>
      </w:r>
      <w:proofErr w:type="gramEnd"/>
      <w:r w:rsidRPr="00F002CF">
        <w:rPr>
          <w:b/>
          <w:i/>
        </w:rPr>
        <w:t xml:space="preserve"> they will be </w:t>
      </w:r>
      <w:proofErr w:type="spellStart"/>
      <w:r w:rsidRPr="00F002CF">
        <w:rPr>
          <w:b/>
          <w:i/>
        </w:rPr>
        <w:t>sp</w:t>
      </w:r>
      <w:proofErr w:type="spellEnd"/>
      <w:r w:rsidRPr="00F002CF">
        <w:rPr>
          <w:b/>
          <w:i/>
        </w:rPr>
        <w:t xml:space="preserve">, </w:t>
      </w:r>
      <w:proofErr w:type="spellStart"/>
      <w:r w:rsidRPr="00F002CF">
        <w:rPr>
          <w:b/>
          <w:i/>
        </w:rPr>
        <w:t>rp</w:t>
      </w:r>
      <w:proofErr w:type="spellEnd"/>
      <w:r w:rsidRPr="00F002CF">
        <w:rPr>
          <w:b/>
          <w:i/>
        </w:rPr>
        <w:t xml:space="preserve"> </w:t>
      </w:r>
      <w:proofErr w:type="spellStart"/>
      <w:r w:rsidRPr="00F002CF">
        <w:rPr>
          <w:b/>
          <w:i/>
        </w:rPr>
        <w:t>etc</w:t>
      </w:r>
      <w:proofErr w:type="spellEnd"/>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2B1B4591"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r w:rsidR="00370CFC" w:rsidRPr="00BA5F5B">
        <w:rPr>
          <w:b/>
          <w:i/>
          <w:color w:val="FF0000"/>
        </w:rPr>
        <w:t>example,</w:t>
      </w:r>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proofErr w:type="gramStart"/>
      <w:r>
        <w:t>K!s</w:t>
      </w:r>
      <w:proofErr w:type="gramEnd"/>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 xml:space="preserve">I know that these are a lot of columns - I welcome your input for getting them all on one screen and legible.  But the table style view is sensible to offer the owner </w:t>
      </w:r>
      <w:proofErr w:type="gramStart"/>
      <w:r>
        <w:t>all of</w:t>
      </w:r>
      <w:proofErr w:type="gramEnd"/>
      <w:r>
        <w:t xml:space="preserve">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w:t>
      </w:r>
      <w:proofErr w:type="gramStart"/>
      <w:r w:rsidR="00A9567B">
        <w:rPr>
          <w:b/>
          <w:i/>
        </w:rPr>
        <w:t>3 step</w:t>
      </w:r>
      <w:proofErr w:type="gramEnd"/>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9D22CA">
      <w:pPr>
        <w:pStyle w:val="ListParagraph"/>
        <w:numPr>
          <w:ilvl w:val="0"/>
          <w:numId w:val="10"/>
        </w:numPr>
        <w:rPr>
          <w:b/>
          <w:i/>
        </w:rPr>
      </w:pPr>
      <w:r>
        <w:rPr>
          <w:b/>
          <w:i/>
        </w:rPr>
        <w:t xml:space="preserve">There is no UI for selecting the fielders in this design. Assuming we are doing things differently. </w:t>
      </w:r>
    </w:p>
    <w:p w14:paraId="23CD55E3" w14:textId="258BF54F" w:rsidR="005C700B" w:rsidRPr="005C700B" w:rsidRDefault="005C700B" w:rsidP="009D22CA">
      <w:pPr>
        <w:pStyle w:val="ListParagraph"/>
        <w:numPr>
          <w:ilvl w:val="0"/>
          <w:numId w:val="10"/>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9D22CA">
      <w:pPr>
        <w:pStyle w:val="ListParagraph"/>
        <w:numPr>
          <w:ilvl w:val="0"/>
          <w:numId w:val="10"/>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w:t>
      </w:r>
      <w:proofErr w:type="gramStart"/>
      <w:r w:rsidR="00A9567B" w:rsidRPr="00B41EF9">
        <w:rPr>
          <w:b/>
          <w:i/>
          <w:color w:val="000000" w:themeColor="text1"/>
        </w:rPr>
        <w:t xml:space="preserve">have </w:t>
      </w:r>
      <w:r w:rsidRPr="00B41EF9">
        <w:rPr>
          <w:b/>
          <w:i/>
          <w:color w:val="000000" w:themeColor="text1"/>
        </w:rPr>
        <w:t>to</w:t>
      </w:r>
      <w:proofErr w:type="gramEnd"/>
      <w:r w:rsidRPr="00B41EF9">
        <w:rPr>
          <w:b/>
          <w:i/>
          <w:color w:val="000000" w:themeColor="text1"/>
        </w:rPr>
        <w:t xml:space="preserve">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w:t>
      </w:r>
      <w:proofErr w:type="spellStart"/>
      <w:r w:rsidRPr="00B41EF9">
        <w:rPr>
          <w:b/>
          <w:i/>
          <w:color w:val="000000" w:themeColor="text1"/>
        </w:rPr>
        <w:t>px</w:t>
      </w:r>
      <w:proofErr w:type="spellEnd"/>
      <w:r w:rsidRPr="00B41EF9">
        <w:rPr>
          <w:b/>
          <w:i/>
          <w:color w:val="000000" w:themeColor="text1"/>
        </w:rPr>
        <w:t>. Therefore, fitting this information will require abbreviations and may not look too legible.</w:t>
      </w:r>
    </w:p>
    <w:p w14:paraId="1C5BDA5E" w14:textId="578A9D39" w:rsidR="00766807" w:rsidRDefault="0018628C" w:rsidP="0018628C">
      <w:pPr>
        <w:pStyle w:val="Heading1"/>
      </w:pPr>
      <w:bookmarkStart w:id="51" w:name="_Toc487614182"/>
      <w:r w:rsidRPr="0018628C">
        <w:lastRenderedPageBreak/>
        <w:t>Rough sketches</w:t>
      </w:r>
      <w:r>
        <w:t>/notes</w:t>
      </w:r>
      <w:bookmarkEnd w:id="51"/>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r w:rsidR="004546B9">
        <w:fldChar w:fldCharType="begin"/>
      </w:r>
      <w:r w:rsidR="004546B9">
        <w:instrText xml:space="preserve"> SEQ Figu</w:instrText>
      </w:r>
      <w:r w:rsidR="004546B9">
        <w:instrText xml:space="preserve">re \* ARABIC </w:instrText>
      </w:r>
      <w:r w:rsidR="004546B9">
        <w:fldChar w:fldCharType="separate"/>
      </w:r>
      <w:r w:rsidR="004F5026">
        <w:rPr>
          <w:noProof/>
        </w:rPr>
        <w:t>22</w:t>
      </w:r>
      <w:r w:rsidR="004546B9">
        <w:rPr>
          <w:noProof/>
        </w:rPr>
        <w:fldChar w:fldCharType="end"/>
      </w:r>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r w:rsidR="004546B9">
        <w:fldChar w:fldCharType="begin"/>
      </w:r>
      <w:r w:rsidR="004546B9">
        <w:instrText xml:space="preserve"> SEQ Figure \* ARABIC </w:instrText>
      </w:r>
      <w:r w:rsidR="004546B9">
        <w:fldChar w:fldCharType="separate"/>
      </w:r>
      <w:r w:rsidR="004F5026">
        <w:rPr>
          <w:noProof/>
        </w:rPr>
        <w:t>23</w:t>
      </w:r>
      <w:r w:rsidR="004546B9">
        <w:rPr>
          <w:noProof/>
        </w:rPr>
        <w:fldChar w:fldCharType="end"/>
      </w:r>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52" w:name="_Toc487614183"/>
      <w:r w:rsidRPr="00041866">
        <w:rPr>
          <w:color w:val="FF0000"/>
        </w:rPr>
        <w:t>Open Issues</w:t>
      </w:r>
      <w:bookmarkEnd w:id="52"/>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9D22CA">
      <w:pPr>
        <w:pStyle w:val="ListParagraph"/>
        <w:numPr>
          <w:ilvl w:val="0"/>
          <w:numId w:val="9"/>
        </w:numPr>
      </w:pPr>
      <w:r>
        <w:lastRenderedPageBreak/>
        <w:t>In the current in-game UI, there are seven/five ‘move’ or action buttons only. There is no UI design for the owner to change the lineup during the game or change the player positions</w:t>
      </w:r>
      <w:r w:rsidR="00761773">
        <w:t xml:space="preserve"> or batting order </w:t>
      </w:r>
      <w:proofErr w:type="gramStart"/>
      <w:r w:rsidR="00761773">
        <w:t>etc.</w:t>
      </w:r>
      <w:r>
        <w:t>.</w:t>
      </w:r>
      <w:proofErr w:type="gramEnd"/>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53" w:name="_Toc487614184"/>
      <w:r>
        <w:t xml:space="preserve">API </w:t>
      </w:r>
      <w:r w:rsidR="002A4DA5">
        <w:t>Sa</w:t>
      </w:r>
      <w:r w:rsidR="00EF2D24">
        <w:t>mple</w:t>
      </w:r>
      <w:r w:rsidR="002A4DA5">
        <w:t>s</w:t>
      </w:r>
      <w:bookmarkEnd w:id="53"/>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proofErr w:type="spellStart"/>
      <w:r w:rsidRPr="00E52FFA">
        <w:rPr>
          <w:rFonts w:cs="Arial"/>
          <w:b/>
          <w:i/>
          <w:iCs/>
        </w:rPr>
        <w:t>isUserNameAvailable</w:t>
      </w:r>
      <w:proofErr w:type="spellEnd"/>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w:t>
            </w:r>
            <w:proofErr w:type="spellStart"/>
            <w:r w:rsidRPr="00E52FFA">
              <w:rPr>
                <w:i/>
                <w:iCs/>
              </w:rPr>
              <w:t>isUserNameAvailable</w:t>
            </w:r>
            <w:proofErr w:type="spellEnd"/>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proofErr w:type="spellStart"/>
            <w:r w:rsidRPr="00E52FFA">
              <w:rPr>
                <w:i/>
                <w:iCs/>
              </w:rPr>
              <w:t>UnableToComplyException</w:t>
            </w:r>
            <w:proofErr w:type="spellEnd"/>
            <w:r w:rsidRPr="00E52FFA">
              <w:rPr>
                <w:i/>
                <w:iCs/>
              </w:rPr>
              <w:t xml:space="preserve"> is thrown if the supplied arguments are invalid. </w:t>
            </w:r>
            <w:proofErr w:type="spellStart"/>
            <w:r w:rsidRPr="00E52FFA">
              <w:rPr>
                <w:i/>
                <w:iCs/>
              </w:rPr>
              <w:t>PanicException</w:t>
            </w:r>
            <w:proofErr w:type="spellEnd"/>
            <w:r w:rsidRPr="00E52FFA">
              <w:rPr>
                <w:i/>
                <w:iCs/>
              </w:rPr>
              <w:t xml:space="preserve"> is thrown if there is an internal server error.</w:t>
            </w:r>
          </w:p>
        </w:tc>
      </w:tr>
    </w:tbl>
    <w:p w14:paraId="10A3ED6F" w14:textId="77777777" w:rsidR="00C67520" w:rsidRPr="00E52FFA" w:rsidRDefault="00C67520" w:rsidP="00C67520"/>
    <w:p w14:paraId="7BD88580" w14:textId="108F0867" w:rsidR="00094265" w:rsidRDefault="002E46A0" w:rsidP="002E15DA">
      <w:r>
        <w:t xml:space="preserve"> </w:t>
      </w:r>
    </w:p>
    <w:sectPr w:rsidR="00094265" w:rsidSect="005E234E">
      <w:headerReference w:type="default" r:id="rId31"/>
      <w:footerReference w:type="default" r:id="rId32"/>
      <w:footerReference w:type="first" r:id="rId33"/>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08C95" w14:textId="77777777" w:rsidR="004546B9" w:rsidRDefault="004546B9" w:rsidP="00B61C0E">
      <w:r>
        <w:separator/>
      </w:r>
    </w:p>
  </w:endnote>
  <w:endnote w:type="continuationSeparator" w:id="0">
    <w:p w14:paraId="176F5FCE" w14:textId="77777777" w:rsidR="004546B9" w:rsidRDefault="004546B9"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DE6C2D" w:rsidRDefault="00DE6C2D" w:rsidP="00B61C0E">
    <w:pPr>
      <w:pStyle w:val="Footer"/>
    </w:pPr>
    <w:r>
      <w:rPr>
        <w:i/>
        <w:caps w:val="0"/>
      </w:rPr>
      <w:t>GhostRunner</w:t>
    </w:r>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C41C03">
      <w:rPr>
        <w:rStyle w:val="PageNumber"/>
        <w:noProof/>
      </w:rPr>
      <w:t>26</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DE6C2D" w:rsidRDefault="00DE6C2D" w:rsidP="00B61C0E">
    <w:pPr>
      <w:pStyle w:val="Footer"/>
    </w:pPr>
    <w:r>
      <w:rPr>
        <w:i/>
        <w:caps w:val="0"/>
      </w:rPr>
      <w:t>GhostRunner</w:t>
    </w:r>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C41C03">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3900A3" w14:textId="77777777" w:rsidR="004546B9" w:rsidRDefault="004546B9" w:rsidP="00B61C0E">
      <w:r>
        <w:separator/>
      </w:r>
    </w:p>
  </w:footnote>
  <w:footnote w:type="continuationSeparator" w:id="0">
    <w:p w14:paraId="108AC04C" w14:textId="77777777" w:rsidR="004546B9" w:rsidRDefault="004546B9"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DE6C2D" w:rsidRPr="00BC0D16" w:rsidRDefault="00DE6C2D">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B6902"/>
    <w:multiLevelType w:val="hybridMultilevel"/>
    <w:tmpl w:val="96D4F1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B24E46"/>
    <w:multiLevelType w:val="hybridMultilevel"/>
    <w:tmpl w:val="DA2C6A02"/>
    <w:lvl w:ilvl="0" w:tplc="065C5E56">
      <w:start w:val="1"/>
      <w:numFmt w:val="lowerLetter"/>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D83346"/>
    <w:multiLevelType w:val="hybridMultilevel"/>
    <w:tmpl w:val="762AAB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24AAC"/>
    <w:multiLevelType w:val="hybridMultilevel"/>
    <w:tmpl w:val="C478B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2E9364A"/>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7ED6A40"/>
    <w:multiLevelType w:val="hybridMultilevel"/>
    <w:tmpl w:val="C186B1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CA1213"/>
    <w:multiLevelType w:val="hybridMultilevel"/>
    <w:tmpl w:val="0C346F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17">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7640366E"/>
    <w:multiLevelType w:val="hybridMultilevel"/>
    <w:tmpl w:val="A574C9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6"/>
  </w:num>
  <w:num w:numId="3">
    <w:abstractNumId w:val="18"/>
  </w:num>
  <w:num w:numId="4">
    <w:abstractNumId w:val="5"/>
  </w:num>
  <w:num w:numId="5">
    <w:abstractNumId w:val="8"/>
  </w:num>
  <w:num w:numId="6">
    <w:abstractNumId w:val="7"/>
  </w:num>
  <w:num w:numId="7">
    <w:abstractNumId w:val="17"/>
  </w:num>
  <w:num w:numId="8">
    <w:abstractNumId w:val="9"/>
  </w:num>
  <w:num w:numId="9">
    <w:abstractNumId w:val="1"/>
  </w:num>
  <w:num w:numId="10">
    <w:abstractNumId w:val="0"/>
  </w:num>
  <w:num w:numId="11">
    <w:abstractNumId w:val="12"/>
  </w:num>
  <w:num w:numId="12">
    <w:abstractNumId w:val="3"/>
  </w:num>
  <w:num w:numId="13">
    <w:abstractNumId w:val="14"/>
  </w:num>
  <w:num w:numId="14">
    <w:abstractNumId w:val="11"/>
  </w:num>
  <w:num w:numId="15">
    <w:abstractNumId w:val="19"/>
  </w:num>
  <w:num w:numId="16">
    <w:abstractNumId w:val="15"/>
  </w:num>
  <w:num w:numId="17">
    <w:abstractNumId w:val="13"/>
  </w:num>
  <w:num w:numId="18">
    <w:abstractNumId w:val="2"/>
  </w:num>
  <w:num w:numId="19">
    <w:abstractNumId w:val="6"/>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4"/>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452"/>
    <w:rsid w:val="00002680"/>
    <w:rsid w:val="00011A83"/>
    <w:rsid w:val="00017B00"/>
    <w:rsid w:val="0002095F"/>
    <w:rsid w:val="000214DD"/>
    <w:rsid w:val="00022205"/>
    <w:rsid w:val="00022DFD"/>
    <w:rsid w:val="00023053"/>
    <w:rsid w:val="00024352"/>
    <w:rsid w:val="000273C3"/>
    <w:rsid w:val="000308DD"/>
    <w:rsid w:val="00030F3E"/>
    <w:rsid w:val="00032320"/>
    <w:rsid w:val="00034A5F"/>
    <w:rsid w:val="00040E8B"/>
    <w:rsid w:val="00041866"/>
    <w:rsid w:val="00043757"/>
    <w:rsid w:val="00050E05"/>
    <w:rsid w:val="000511D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43BE"/>
    <w:rsid w:val="00105DA8"/>
    <w:rsid w:val="00106060"/>
    <w:rsid w:val="00106B19"/>
    <w:rsid w:val="00111590"/>
    <w:rsid w:val="00113428"/>
    <w:rsid w:val="0011694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CFC"/>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6B9"/>
    <w:rsid w:val="00454A83"/>
    <w:rsid w:val="00455E77"/>
    <w:rsid w:val="00457AAF"/>
    <w:rsid w:val="0046505A"/>
    <w:rsid w:val="0046614D"/>
    <w:rsid w:val="00467EC0"/>
    <w:rsid w:val="00471177"/>
    <w:rsid w:val="00473A86"/>
    <w:rsid w:val="00474334"/>
    <w:rsid w:val="00484893"/>
    <w:rsid w:val="00484A06"/>
    <w:rsid w:val="00484F64"/>
    <w:rsid w:val="00490545"/>
    <w:rsid w:val="00490D46"/>
    <w:rsid w:val="004927F0"/>
    <w:rsid w:val="00495673"/>
    <w:rsid w:val="004A08C0"/>
    <w:rsid w:val="004A25E1"/>
    <w:rsid w:val="004A4A6D"/>
    <w:rsid w:val="004A5C27"/>
    <w:rsid w:val="004B0808"/>
    <w:rsid w:val="004B0D45"/>
    <w:rsid w:val="004B28D4"/>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4F5026"/>
    <w:rsid w:val="005038AC"/>
    <w:rsid w:val="00503A97"/>
    <w:rsid w:val="005044D7"/>
    <w:rsid w:val="00506873"/>
    <w:rsid w:val="00510FC5"/>
    <w:rsid w:val="005123D4"/>
    <w:rsid w:val="00512520"/>
    <w:rsid w:val="00515B33"/>
    <w:rsid w:val="00525638"/>
    <w:rsid w:val="005262AA"/>
    <w:rsid w:val="005268E6"/>
    <w:rsid w:val="00527A45"/>
    <w:rsid w:val="005302F5"/>
    <w:rsid w:val="00530FD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294F"/>
    <w:rsid w:val="00583C2A"/>
    <w:rsid w:val="00584580"/>
    <w:rsid w:val="00586AF6"/>
    <w:rsid w:val="00587FA5"/>
    <w:rsid w:val="00592739"/>
    <w:rsid w:val="00592826"/>
    <w:rsid w:val="0059431A"/>
    <w:rsid w:val="00594EA6"/>
    <w:rsid w:val="00596124"/>
    <w:rsid w:val="005A1515"/>
    <w:rsid w:val="005A2122"/>
    <w:rsid w:val="005A42CA"/>
    <w:rsid w:val="005A4DE8"/>
    <w:rsid w:val="005A65C4"/>
    <w:rsid w:val="005A6FD4"/>
    <w:rsid w:val="005A6FDD"/>
    <w:rsid w:val="005A7227"/>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548C"/>
    <w:rsid w:val="005D69C9"/>
    <w:rsid w:val="005E0DC7"/>
    <w:rsid w:val="005E0E0A"/>
    <w:rsid w:val="005E234E"/>
    <w:rsid w:val="005E39A5"/>
    <w:rsid w:val="005E47D4"/>
    <w:rsid w:val="005E5429"/>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E7DCC"/>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166"/>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4EB8"/>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2CA"/>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17C77"/>
    <w:rsid w:val="00A20B66"/>
    <w:rsid w:val="00A23168"/>
    <w:rsid w:val="00A23B8A"/>
    <w:rsid w:val="00A23DBC"/>
    <w:rsid w:val="00A24BED"/>
    <w:rsid w:val="00A31344"/>
    <w:rsid w:val="00A335A5"/>
    <w:rsid w:val="00A34D12"/>
    <w:rsid w:val="00A3620A"/>
    <w:rsid w:val="00A367EB"/>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0CEF"/>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002B"/>
    <w:rsid w:val="00AF3839"/>
    <w:rsid w:val="00AF3E58"/>
    <w:rsid w:val="00AF4E87"/>
    <w:rsid w:val="00B0035F"/>
    <w:rsid w:val="00B030AD"/>
    <w:rsid w:val="00B030E2"/>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6D7"/>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3BEE"/>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1C03"/>
    <w:rsid w:val="00C43DE5"/>
    <w:rsid w:val="00C4462B"/>
    <w:rsid w:val="00C4663F"/>
    <w:rsid w:val="00C471B9"/>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4403"/>
    <w:rsid w:val="00CC5073"/>
    <w:rsid w:val="00CC5F01"/>
    <w:rsid w:val="00CC6467"/>
    <w:rsid w:val="00CD405D"/>
    <w:rsid w:val="00CD4F50"/>
    <w:rsid w:val="00CD5CAC"/>
    <w:rsid w:val="00CE071F"/>
    <w:rsid w:val="00CE145A"/>
    <w:rsid w:val="00CE1917"/>
    <w:rsid w:val="00CE2033"/>
    <w:rsid w:val="00CE2BEE"/>
    <w:rsid w:val="00CE334E"/>
    <w:rsid w:val="00CE5680"/>
    <w:rsid w:val="00CE62C6"/>
    <w:rsid w:val="00CE701C"/>
    <w:rsid w:val="00CF1C47"/>
    <w:rsid w:val="00CF2813"/>
    <w:rsid w:val="00D00998"/>
    <w:rsid w:val="00D02660"/>
    <w:rsid w:val="00D02B97"/>
    <w:rsid w:val="00D03A13"/>
    <w:rsid w:val="00D05F5E"/>
    <w:rsid w:val="00D06ACD"/>
    <w:rsid w:val="00D15990"/>
    <w:rsid w:val="00D15F9D"/>
    <w:rsid w:val="00D17955"/>
    <w:rsid w:val="00D2180A"/>
    <w:rsid w:val="00D21D18"/>
    <w:rsid w:val="00D34331"/>
    <w:rsid w:val="00D3483D"/>
    <w:rsid w:val="00D3596F"/>
    <w:rsid w:val="00D40101"/>
    <w:rsid w:val="00D4243C"/>
    <w:rsid w:val="00D428C8"/>
    <w:rsid w:val="00D46A8A"/>
    <w:rsid w:val="00D47735"/>
    <w:rsid w:val="00D47740"/>
    <w:rsid w:val="00D51167"/>
    <w:rsid w:val="00D53774"/>
    <w:rsid w:val="00D570C4"/>
    <w:rsid w:val="00D57BA3"/>
    <w:rsid w:val="00D62652"/>
    <w:rsid w:val="00D641D6"/>
    <w:rsid w:val="00D701F8"/>
    <w:rsid w:val="00D709E9"/>
    <w:rsid w:val="00D74A7E"/>
    <w:rsid w:val="00D75821"/>
    <w:rsid w:val="00D7742A"/>
    <w:rsid w:val="00D777AD"/>
    <w:rsid w:val="00D809F8"/>
    <w:rsid w:val="00D80AB3"/>
    <w:rsid w:val="00D8372B"/>
    <w:rsid w:val="00D85CD9"/>
    <w:rsid w:val="00D864D4"/>
    <w:rsid w:val="00D87C10"/>
    <w:rsid w:val="00D92F15"/>
    <w:rsid w:val="00D93E7B"/>
    <w:rsid w:val="00D95E5F"/>
    <w:rsid w:val="00DA21E4"/>
    <w:rsid w:val="00DA2E81"/>
    <w:rsid w:val="00DA311E"/>
    <w:rsid w:val="00DA3A6B"/>
    <w:rsid w:val="00DA59BA"/>
    <w:rsid w:val="00DA6750"/>
    <w:rsid w:val="00DB137B"/>
    <w:rsid w:val="00DB1DF8"/>
    <w:rsid w:val="00DB3B3F"/>
    <w:rsid w:val="00DB57AA"/>
    <w:rsid w:val="00DB64BE"/>
    <w:rsid w:val="00DC5A41"/>
    <w:rsid w:val="00DC734C"/>
    <w:rsid w:val="00DD07F3"/>
    <w:rsid w:val="00DD4835"/>
    <w:rsid w:val="00DE163D"/>
    <w:rsid w:val="00DE259A"/>
    <w:rsid w:val="00DE3DE7"/>
    <w:rsid w:val="00DE4E18"/>
    <w:rsid w:val="00DE5FD8"/>
    <w:rsid w:val="00DE6C2D"/>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44A19"/>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588D"/>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462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851C9"/>
    <w:rsid w:val="00F91EEB"/>
    <w:rsid w:val="00F93B30"/>
    <w:rsid w:val="00F942E8"/>
    <w:rsid w:val="00F95ED2"/>
    <w:rsid w:val="00F9771B"/>
    <w:rsid w:val="00F97A21"/>
    <w:rsid w:val="00F97BE1"/>
    <w:rsid w:val="00FA0572"/>
    <w:rsid w:val="00FA20FE"/>
    <w:rsid w:val="00FB5418"/>
    <w:rsid w:val="00FB5CCF"/>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 w:val="00FF617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4"/>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4"/>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30A91-AC85-0044-96A3-36DD34A44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233</TotalTime>
  <Pages>40</Pages>
  <Words>5331</Words>
  <Characters>30391</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35651</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82</cp:revision>
  <cp:lastPrinted>2017-02-27T20:43:00Z</cp:lastPrinted>
  <dcterms:created xsi:type="dcterms:W3CDTF">2017-06-20T14:08:00Z</dcterms:created>
  <dcterms:modified xsi:type="dcterms:W3CDTF">2017-07-12T20:20:00Z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