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bottom w:val="single" w:sz="4" w:space="0" w:color="auto"/>
          <w:insideH w:val="single" w:sz="4" w:space="0" w:color="auto"/>
        </w:tblBorders>
        <w:tblLook w:val="04A0" w:firstRow="1" w:lastRow="0" w:firstColumn="1" w:lastColumn="0" w:noHBand="0" w:noVBand="1"/>
      </w:tblPr>
      <w:tblGrid>
        <w:gridCol w:w="6408"/>
        <w:gridCol w:w="2448"/>
      </w:tblGrid>
      <w:tr w:rsidR="0019279E" w:rsidRPr="0069666D" w14:paraId="189D6875" w14:textId="77777777" w:rsidTr="002B6902">
        <w:trPr>
          <w:trHeight w:val="1350"/>
        </w:trPr>
        <w:tc>
          <w:tcPr>
            <w:tcW w:w="6408" w:type="dxa"/>
            <w:shd w:val="clear" w:color="auto" w:fill="auto"/>
            <w:vAlign w:val="center"/>
          </w:tcPr>
          <w:p w14:paraId="1967E963" w14:textId="77777777" w:rsidR="00F819E2" w:rsidRDefault="00990054" w:rsidP="00990054">
            <w:pPr>
              <w:pStyle w:val="Companyname"/>
              <w:spacing w:line="276" w:lineRule="auto"/>
              <w:rPr>
                <w:rFonts w:ascii="Arial" w:hAnsi="Arial" w:cs="Arial"/>
                <w:b w:val="0"/>
                <w:color w:val="1F497D" w:themeColor="text2"/>
                <w:sz w:val="48"/>
                <w:szCs w:val="80"/>
              </w:rPr>
            </w:pPr>
            <w:proofErr w:type="spellStart"/>
            <w:r>
              <w:rPr>
                <w:rFonts w:ascii="Arial" w:hAnsi="Arial" w:cs="Arial"/>
                <w:b w:val="0"/>
                <w:color w:val="1F497D" w:themeColor="text2"/>
                <w:sz w:val="48"/>
                <w:szCs w:val="80"/>
              </w:rPr>
              <w:t>GhostRunner</w:t>
            </w:r>
            <w:proofErr w:type="spellEnd"/>
            <w:r>
              <w:rPr>
                <w:rFonts w:ascii="Arial" w:hAnsi="Arial" w:cs="Arial"/>
                <w:b w:val="0"/>
                <w:color w:val="1F497D" w:themeColor="text2"/>
                <w:sz w:val="48"/>
                <w:szCs w:val="80"/>
              </w:rPr>
              <w:t xml:space="preserve"> Design Document</w:t>
            </w:r>
          </w:p>
          <w:p w14:paraId="42712D2B" w14:textId="77777777" w:rsidR="00990054" w:rsidRPr="00990054" w:rsidRDefault="00990054" w:rsidP="00990054">
            <w:r>
              <w:t>Design and functional specification</w:t>
            </w:r>
          </w:p>
        </w:tc>
        <w:tc>
          <w:tcPr>
            <w:tcW w:w="2448" w:type="dxa"/>
            <w:shd w:val="clear" w:color="auto" w:fill="auto"/>
          </w:tcPr>
          <w:p w14:paraId="0ADE98ED" w14:textId="77777777" w:rsidR="00F819E2" w:rsidRPr="0069666D" w:rsidRDefault="00F819E2" w:rsidP="002B6902">
            <w:pPr>
              <w:jc w:val="right"/>
              <w:rPr>
                <w:noProof/>
              </w:rPr>
            </w:pPr>
          </w:p>
        </w:tc>
      </w:tr>
    </w:tbl>
    <w:p w14:paraId="69BD185C" w14:textId="77777777" w:rsidR="00B61C0E" w:rsidRPr="0069666D" w:rsidRDefault="00990054" w:rsidP="00B61C0E">
      <w:pPr>
        <w:jc w:val="right"/>
        <w:rPr>
          <w:rFonts w:ascii="Times New Roman" w:hAnsi="Times New Roman"/>
          <w:b/>
          <w:sz w:val="28"/>
          <w:szCs w:val="28"/>
        </w:rPr>
      </w:pPr>
      <w:r>
        <w:rPr>
          <w:rFonts w:ascii="Times New Roman" w:hAnsi="Times New Roman"/>
          <w:b/>
          <w:sz w:val="28"/>
          <w:szCs w:val="28"/>
        </w:rPr>
        <w:t>(covers parts of the system only)</w:t>
      </w:r>
    </w:p>
    <w:p w14:paraId="165C62AF" w14:textId="77777777" w:rsidR="00B61C0E" w:rsidRPr="0069666D" w:rsidRDefault="00B61C0E" w:rsidP="00B61C0E">
      <w:pPr>
        <w:rPr>
          <w:rFonts w:cs="Arial"/>
        </w:rPr>
      </w:pPr>
    </w:p>
    <w:p w14:paraId="71427E35" w14:textId="77777777" w:rsidR="00B61C0E" w:rsidRPr="0069666D" w:rsidRDefault="00B61C0E" w:rsidP="00B61C0E">
      <w:pPr>
        <w:rPr>
          <w:rFonts w:cs="Arial"/>
        </w:rPr>
      </w:pPr>
    </w:p>
    <w:p w14:paraId="1EF09EA8" w14:textId="77777777" w:rsidR="00B61C0E" w:rsidRPr="0069666D" w:rsidRDefault="00B61C0E" w:rsidP="00B61C0E">
      <w:pPr>
        <w:rPr>
          <w:rFonts w:cs="Arial"/>
        </w:rPr>
      </w:pPr>
    </w:p>
    <w:p w14:paraId="10035FFC" w14:textId="77777777" w:rsidR="00B61C0E" w:rsidRPr="0069666D" w:rsidRDefault="00B61C0E" w:rsidP="00B61C0E">
      <w:pPr>
        <w:rPr>
          <w:rFonts w:cs="Arial"/>
        </w:rPr>
      </w:pPr>
    </w:p>
    <w:p w14:paraId="6C860EED" w14:textId="77777777" w:rsidR="00B61C0E" w:rsidRPr="0069666D" w:rsidRDefault="00B61C0E" w:rsidP="00B61C0E">
      <w:pPr>
        <w:rPr>
          <w:rFonts w:cs="Arial"/>
        </w:rPr>
      </w:pPr>
    </w:p>
    <w:p w14:paraId="7AB5E57E" w14:textId="1E7E9183" w:rsidR="00B61C0E" w:rsidRPr="0069666D" w:rsidRDefault="00F77905" w:rsidP="00B61C0E">
      <w:pPr>
        <w:rPr>
          <w:rFonts w:cs="Arial"/>
        </w:rPr>
      </w:pPr>
      <w:r>
        <w:rPr>
          <w:rFonts w:cs="Arial"/>
        </w:rPr>
        <w:t xml:space="preserve"> </w:t>
      </w:r>
    </w:p>
    <w:p w14:paraId="2F3219B8" w14:textId="77777777" w:rsidR="00B61C0E" w:rsidRPr="0069666D" w:rsidRDefault="00B61C0E" w:rsidP="00B61C0E">
      <w:pPr>
        <w:rPr>
          <w:rFonts w:cs="Arial"/>
        </w:rPr>
      </w:pPr>
    </w:p>
    <w:p w14:paraId="301186EE" w14:textId="77777777" w:rsidR="00B61C0E" w:rsidRPr="0069666D" w:rsidRDefault="00B61C0E" w:rsidP="00B61C0E">
      <w:pPr>
        <w:rPr>
          <w:rFonts w:cs="Arial"/>
        </w:rPr>
      </w:pPr>
    </w:p>
    <w:p w14:paraId="2B721F32" w14:textId="77777777" w:rsidR="00B61C0E" w:rsidRPr="0069666D" w:rsidRDefault="00B61C0E" w:rsidP="00B61C0E">
      <w:pPr>
        <w:rPr>
          <w:rFonts w:cs="Arial"/>
        </w:rPr>
      </w:pPr>
    </w:p>
    <w:p w14:paraId="5423869F" w14:textId="77777777" w:rsidR="00B61C0E" w:rsidRPr="0069666D" w:rsidRDefault="00B61C0E" w:rsidP="00B61C0E">
      <w:pPr>
        <w:rPr>
          <w:rFonts w:cs="Arial"/>
        </w:rPr>
      </w:pPr>
    </w:p>
    <w:p w14:paraId="71F06A36" w14:textId="77777777" w:rsidR="00B61C0E" w:rsidRPr="0069666D" w:rsidRDefault="00B61C0E" w:rsidP="00B61C0E">
      <w:pPr>
        <w:rPr>
          <w:rFonts w:cs="Arial"/>
        </w:rPr>
      </w:pPr>
    </w:p>
    <w:p w14:paraId="2F277B66" w14:textId="77777777" w:rsidR="00B61C0E" w:rsidRPr="0069666D" w:rsidRDefault="00B61C0E" w:rsidP="00B61C0E">
      <w:pPr>
        <w:rPr>
          <w:rFonts w:cs="Arial"/>
        </w:rPr>
      </w:pPr>
    </w:p>
    <w:p w14:paraId="18B5D38B" w14:textId="77777777" w:rsidR="00721083" w:rsidRPr="0069666D" w:rsidRDefault="00721083" w:rsidP="00B61C0E">
      <w:pPr>
        <w:rPr>
          <w:rFonts w:cs="Arial"/>
        </w:rPr>
      </w:pPr>
    </w:p>
    <w:p w14:paraId="12814D05" w14:textId="77777777" w:rsidR="00721083" w:rsidRPr="0069666D" w:rsidRDefault="00721083" w:rsidP="00B61C0E">
      <w:pPr>
        <w:rPr>
          <w:rFonts w:cs="Arial"/>
        </w:rPr>
      </w:pPr>
    </w:p>
    <w:p w14:paraId="05748446" w14:textId="77777777" w:rsidR="00721083" w:rsidRPr="0069666D" w:rsidRDefault="00721083" w:rsidP="00B61C0E">
      <w:pPr>
        <w:rPr>
          <w:rFonts w:cs="Arial"/>
        </w:rPr>
      </w:pPr>
    </w:p>
    <w:p w14:paraId="62032188" w14:textId="77777777" w:rsidR="00B61C0E" w:rsidRPr="0069666D" w:rsidRDefault="00B61C0E" w:rsidP="00B61C0E">
      <w:pPr>
        <w:rPr>
          <w:rFonts w:cs="Arial"/>
        </w:rPr>
      </w:pPr>
    </w:p>
    <w:p w14:paraId="2D2A4FC6" w14:textId="77777777" w:rsidR="00B61C0E" w:rsidRPr="0069666D" w:rsidRDefault="00B61C0E" w:rsidP="00B61C0E">
      <w:pPr>
        <w:rPr>
          <w:rFonts w:cs="Arial"/>
        </w:rPr>
      </w:pPr>
    </w:p>
    <w:p w14:paraId="4B4331F3" w14:textId="77777777" w:rsidR="00B61C0E" w:rsidRPr="0069666D" w:rsidRDefault="00B61C0E" w:rsidP="00B61C0E">
      <w:pPr>
        <w:pStyle w:val="BodyText3"/>
        <w:rPr>
          <w:rFonts w:ascii="Arial" w:hAnsi="Arial" w:cs="Arial"/>
          <w:b/>
        </w:rPr>
      </w:pPr>
      <w:r w:rsidRPr="0069666D">
        <w:rPr>
          <w:rFonts w:ascii="Arial" w:hAnsi="Arial" w:cs="Arial"/>
          <w:b/>
        </w:rPr>
        <w:t xml:space="preserve">Version:    </w:t>
      </w:r>
      <w:r w:rsidR="00BC0D16">
        <w:rPr>
          <w:rFonts w:ascii="Arial" w:hAnsi="Arial" w:cs="Arial"/>
        </w:rPr>
        <w:t>1</w:t>
      </w:r>
      <w:r w:rsidRPr="0069666D">
        <w:rPr>
          <w:rFonts w:ascii="Arial" w:hAnsi="Arial" w:cs="Arial"/>
        </w:rPr>
        <w:t>.0</w:t>
      </w:r>
      <w:bookmarkStart w:id="0" w:name="Text2"/>
      <w:r w:rsidRPr="0069666D">
        <w:rPr>
          <w:rFonts w:ascii="Arial" w:hAnsi="Arial" w:cs="Arial"/>
          <w:b/>
        </w:rPr>
        <w:t xml:space="preserve"> </w:t>
      </w:r>
    </w:p>
    <w:p w14:paraId="6BE01B01" w14:textId="701CC21B" w:rsidR="00D641D6" w:rsidRDefault="00B61C0E" w:rsidP="00B61C0E">
      <w:pPr>
        <w:pStyle w:val="BodyText3"/>
        <w:rPr>
          <w:rFonts w:ascii="Arial" w:hAnsi="Arial" w:cs="Arial"/>
        </w:rPr>
      </w:pPr>
      <w:r w:rsidRPr="0069666D">
        <w:rPr>
          <w:rFonts w:ascii="Arial" w:hAnsi="Arial" w:cs="Arial"/>
          <w:b/>
        </w:rPr>
        <w:t xml:space="preserve">Last Updated: </w:t>
      </w:r>
      <w:r w:rsidRPr="0069666D">
        <w:rPr>
          <w:rFonts w:ascii="Arial" w:hAnsi="Arial" w:cs="Arial"/>
        </w:rPr>
        <w:t xml:space="preserve"> </w:t>
      </w:r>
      <w:bookmarkEnd w:id="0"/>
      <w:r w:rsidRPr="0069666D">
        <w:rPr>
          <w:rFonts w:ascii="Arial" w:hAnsi="Arial" w:cs="Arial"/>
        </w:rPr>
        <w:fldChar w:fldCharType="begin"/>
      </w:r>
      <w:r w:rsidRPr="0069666D">
        <w:rPr>
          <w:rFonts w:ascii="Arial" w:hAnsi="Arial" w:cs="Arial"/>
        </w:rPr>
        <w:instrText xml:space="preserve"> DATE \@ "MMMM d, yyyy" </w:instrText>
      </w:r>
      <w:r w:rsidRPr="0069666D">
        <w:rPr>
          <w:rFonts w:ascii="Arial" w:hAnsi="Arial" w:cs="Arial"/>
        </w:rPr>
        <w:fldChar w:fldCharType="separate"/>
      </w:r>
      <w:r w:rsidR="004406C6">
        <w:rPr>
          <w:rFonts w:ascii="Arial" w:hAnsi="Arial" w:cs="Arial"/>
          <w:noProof/>
        </w:rPr>
        <w:t>June 23, 2017</w:t>
      </w:r>
      <w:r w:rsidRPr="0069666D">
        <w:rPr>
          <w:rFonts w:ascii="Arial" w:hAnsi="Arial" w:cs="Arial"/>
        </w:rPr>
        <w:fldChar w:fldCharType="end"/>
      </w:r>
    </w:p>
    <w:p w14:paraId="78A10B47" w14:textId="77777777" w:rsidR="00F77905" w:rsidRDefault="00F77905" w:rsidP="00B61C0E">
      <w:pPr>
        <w:pStyle w:val="BodyText3"/>
        <w:rPr>
          <w:rFonts w:ascii="Arial" w:hAnsi="Arial" w:cs="Arial"/>
        </w:rPr>
      </w:pPr>
    </w:p>
    <w:p w14:paraId="553AA7F1" w14:textId="77777777" w:rsidR="00F77905" w:rsidRPr="0069666D" w:rsidRDefault="00F77905" w:rsidP="00B61C0E">
      <w:pPr>
        <w:pStyle w:val="BodyText3"/>
        <w:rPr>
          <w:rFonts w:ascii="Arial" w:hAnsi="Arial" w:cs="Arial"/>
        </w:rPr>
      </w:pPr>
    </w:p>
    <w:p w14:paraId="0F78EC81" w14:textId="77777777" w:rsidR="00D641D6" w:rsidRPr="0069666D" w:rsidRDefault="00D641D6" w:rsidP="00B61C0E">
      <w:pPr>
        <w:pStyle w:val="BodyText3"/>
        <w:rPr>
          <w:rFonts w:ascii="Arial" w:hAnsi="Arial" w:cs="Arial"/>
        </w:rPr>
      </w:pPr>
      <w:r w:rsidRPr="0069666D">
        <w:rPr>
          <w:rFonts w:ascii="Arial" w:hAnsi="Arial" w:cs="Arial"/>
          <w:b/>
        </w:rPr>
        <w:t>Copyright</w:t>
      </w:r>
      <w:r w:rsidRPr="0069666D">
        <w:rPr>
          <w:rFonts w:ascii="Arial" w:hAnsi="Arial" w:cs="Arial"/>
        </w:rPr>
        <w:t xml:space="preserve">: </w:t>
      </w:r>
      <w:proofErr w:type="spellStart"/>
      <w:r w:rsidR="00BC0D16">
        <w:rPr>
          <w:rFonts w:ascii="Arial" w:hAnsi="Arial" w:cs="Arial"/>
        </w:rPr>
        <w:t>GhostRunner</w:t>
      </w:r>
      <w:proofErr w:type="spellEnd"/>
      <w:r w:rsidRPr="0069666D">
        <w:rPr>
          <w:rFonts w:ascii="Arial" w:hAnsi="Arial" w:cs="Arial"/>
        </w:rPr>
        <w:t xml:space="preserve">. </w:t>
      </w:r>
    </w:p>
    <w:p w14:paraId="2D15BD26" w14:textId="77777777" w:rsidR="00B61C0E" w:rsidRPr="0069666D" w:rsidRDefault="00B61C0E" w:rsidP="00B61C0E">
      <w:pPr>
        <w:pStyle w:val="BodyText3"/>
        <w:rPr>
          <w:rFonts w:ascii="Arial" w:hAnsi="Arial" w:cs="Arial"/>
        </w:rPr>
      </w:pPr>
      <w:r w:rsidRPr="0069666D">
        <w:rPr>
          <w:rFonts w:ascii="Arial" w:hAnsi="Arial" w:cs="Arial"/>
          <w:b/>
        </w:rPr>
        <w:t>Author</w:t>
      </w:r>
      <w:bookmarkStart w:id="1" w:name="Text3"/>
      <w:r w:rsidRPr="0069666D">
        <w:rPr>
          <w:rFonts w:ascii="Arial" w:hAnsi="Arial" w:cs="Arial"/>
          <w:b/>
        </w:rPr>
        <w:t>:</w:t>
      </w:r>
      <w:r w:rsidRPr="0069666D">
        <w:rPr>
          <w:rFonts w:ascii="Arial" w:hAnsi="Arial" w:cs="Arial"/>
        </w:rPr>
        <w:t xml:space="preserve"> </w:t>
      </w:r>
      <w:bookmarkEnd w:id="1"/>
      <w:r w:rsidRPr="0069666D">
        <w:rPr>
          <w:rFonts w:ascii="Arial" w:hAnsi="Arial" w:cs="Arial"/>
        </w:rPr>
        <w:t xml:space="preserve">   Alamgir Farouk</w:t>
      </w:r>
    </w:p>
    <w:p w14:paraId="36061BB2" w14:textId="77777777" w:rsidR="00B61C0E" w:rsidRPr="0069666D" w:rsidRDefault="00B61C0E" w:rsidP="00B61C0E">
      <w:pPr>
        <w:pStyle w:val="BodyText3"/>
        <w:rPr>
          <w:rFonts w:ascii="Arial" w:hAnsi="Arial" w:cs="Arial"/>
          <w:b/>
          <w:sz w:val="36"/>
          <w:szCs w:val="36"/>
        </w:rPr>
      </w:pPr>
      <w:r w:rsidRPr="0069666D">
        <w:rPr>
          <w:rFonts w:ascii="Arial" w:hAnsi="Arial" w:cs="Arial"/>
          <w:b/>
          <w:sz w:val="24"/>
        </w:rPr>
        <w:br w:type="page"/>
      </w:r>
      <w:r w:rsidRPr="0069666D">
        <w:rPr>
          <w:rFonts w:ascii="Arial" w:hAnsi="Arial" w:cs="Arial"/>
          <w:b/>
          <w:sz w:val="36"/>
          <w:szCs w:val="36"/>
        </w:rPr>
        <w:lastRenderedPageBreak/>
        <w:t>Table of Contents</w:t>
      </w:r>
    </w:p>
    <w:p w14:paraId="5EC8FBB3" w14:textId="77777777" w:rsidR="00232549" w:rsidRDefault="00B61C0E">
      <w:pPr>
        <w:pStyle w:val="TOC1"/>
        <w:rPr>
          <w:noProof/>
          <w:sz w:val="24"/>
          <w:szCs w:val="24"/>
        </w:rPr>
      </w:pPr>
      <w:r w:rsidRPr="0069666D">
        <w:fldChar w:fldCharType="begin"/>
      </w:r>
      <w:r w:rsidRPr="0069666D">
        <w:instrText xml:space="preserve"> TOC  \* MERGEFORMAT </w:instrText>
      </w:r>
      <w:r w:rsidRPr="0069666D">
        <w:fldChar w:fldCharType="separate"/>
      </w:r>
      <w:r w:rsidR="00232549">
        <w:rPr>
          <w:noProof/>
        </w:rPr>
        <w:t>1</w:t>
      </w:r>
      <w:r w:rsidR="00232549">
        <w:rPr>
          <w:noProof/>
          <w:sz w:val="24"/>
          <w:szCs w:val="24"/>
        </w:rPr>
        <w:tab/>
      </w:r>
      <w:r w:rsidR="00232549">
        <w:rPr>
          <w:noProof/>
        </w:rPr>
        <w:t>Overview</w:t>
      </w:r>
      <w:r w:rsidR="00232549">
        <w:rPr>
          <w:noProof/>
        </w:rPr>
        <w:tab/>
      </w:r>
      <w:r w:rsidR="00232549">
        <w:rPr>
          <w:noProof/>
        </w:rPr>
        <w:fldChar w:fldCharType="begin"/>
      </w:r>
      <w:r w:rsidR="00232549">
        <w:rPr>
          <w:noProof/>
        </w:rPr>
        <w:instrText xml:space="preserve"> PAGEREF _Toc485856960 \h </w:instrText>
      </w:r>
      <w:r w:rsidR="00232549">
        <w:rPr>
          <w:noProof/>
        </w:rPr>
      </w:r>
      <w:r w:rsidR="00232549">
        <w:rPr>
          <w:noProof/>
        </w:rPr>
        <w:fldChar w:fldCharType="separate"/>
      </w:r>
      <w:r w:rsidR="00232549">
        <w:rPr>
          <w:noProof/>
        </w:rPr>
        <w:t>4</w:t>
      </w:r>
      <w:r w:rsidR="00232549">
        <w:rPr>
          <w:noProof/>
        </w:rPr>
        <w:fldChar w:fldCharType="end"/>
      </w:r>
    </w:p>
    <w:p w14:paraId="5F6CF4BE" w14:textId="77777777" w:rsidR="00232549" w:rsidRDefault="00232549">
      <w:pPr>
        <w:pStyle w:val="TOC1"/>
        <w:rPr>
          <w:noProof/>
          <w:sz w:val="24"/>
          <w:szCs w:val="24"/>
        </w:rPr>
      </w:pPr>
      <w:r>
        <w:rPr>
          <w:noProof/>
        </w:rPr>
        <w:t>2</w:t>
      </w:r>
      <w:r>
        <w:rPr>
          <w:noProof/>
          <w:sz w:val="24"/>
          <w:szCs w:val="24"/>
        </w:rPr>
        <w:tab/>
      </w:r>
      <w:r>
        <w:rPr>
          <w:noProof/>
        </w:rPr>
        <w:t>Enitities</w:t>
      </w:r>
      <w:r>
        <w:rPr>
          <w:noProof/>
        </w:rPr>
        <w:tab/>
      </w:r>
      <w:r>
        <w:rPr>
          <w:noProof/>
        </w:rPr>
        <w:fldChar w:fldCharType="begin"/>
      </w:r>
      <w:r>
        <w:rPr>
          <w:noProof/>
        </w:rPr>
        <w:instrText xml:space="preserve"> PAGEREF _Toc485856961 \h </w:instrText>
      </w:r>
      <w:r>
        <w:rPr>
          <w:noProof/>
        </w:rPr>
      </w:r>
      <w:r>
        <w:rPr>
          <w:noProof/>
        </w:rPr>
        <w:fldChar w:fldCharType="separate"/>
      </w:r>
      <w:r>
        <w:rPr>
          <w:noProof/>
        </w:rPr>
        <w:t>4</w:t>
      </w:r>
      <w:r>
        <w:rPr>
          <w:noProof/>
        </w:rPr>
        <w:fldChar w:fldCharType="end"/>
      </w:r>
    </w:p>
    <w:p w14:paraId="71F5FA62" w14:textId="77777777" w:rsidR="00232549" w:rsidRDefault="00232549">
      <w:pPr>
        <w:pStyle w:val="TOC2"/>
        <w:rPr>
          <w:rFonts w:cstheme="minorBidi"/>
          <w:noProof/>
          <w:sz w:val="24"/>
          <w:szCs w:val="24"/>
        </w:rPr>
      </w:pPr>
      <w:r>
        <w:rPr>
          <w:noProof/>
        </w:rPr>
        <w:t>2.1</w:t>
      </w:r>
      <w:r>
        <w:rPr>
          <w:rFonts w:cstheme="minorBidi"/>
          <w:noProof/>
          <w:sz w:val="24"/>
          <w:szCs w:val="24"/>
        </w:rPr>
        <w:tab/>
      </w:r>
      <w:r>
        <w:rPr>
          <w:noProof/>
        </w:rPr>
        <w:t>Owners</w:t>
      </w:r>
      <w:r>
        <w:rPr>
          <w:noProof/>
        </w:rPr>
        <w:tab/>
      </w:r>
      <w:r>
        <w:rPr>
          <w:noProof/>
        </w:rPr>
        <w:fldChar w:fldCharType="begin"/>
      </w:r>
      <w:r>
        <w:rPr>
          <w:noProof/>
        </w:rPr>
        <w:instrText xml:space="preserve"> PAGEREF _Toc485856962 \h </w:instrText>
      </w:r>
      <w:r>
        <w:rPr>
          <w:noProof/>
        </w:rPr>
      </w:r>
      <w:r>
        <w:rPr>
          <w:noProof/>
        </w:rPr>
        <w:fldChar w:fldCharType="separate"/>
      </w:r>
      <w:r>
        <w:rPr>
          <w:noProof/>
        </w:rPr>
        <w:t>4</w:t>
      </w:r>
      <w:r>
        <w:rPr>
          <w:noProof/>
        </w:rPr>
        <w:fldChar w:fldCharType="end"/>
      </w:r>
    </w:p>
    <w:p w14:paraId="049367E2" w14:textId="77777777" w:rsidR="00232549" w:rsidRDefault="00232549">
      <w:pPr>
        <w:pStyle w:val="TOC2"/>
        <w:rPr>
          <w:rFonts w:cstheme="minorBidi"/>
          <w:noProof/>
          <w:sz w:val="24"/>
          <w:szCs w:val="24"/>
        </w:rPr>
      </w:pPr>
      <w:r>
        <w:rPr>
          <w:noProof/>
        </w:rPr>
        <w:t>2.2</w:t>
      </w:r>
      <w:r>
        <w:rPr>
          <w:rFonts w:cstheme="minorBidi"/>
          <w:noProof/>
          <w:sz w:val="24"/>
          <w:szCs w:val="24"/>
        </w:rPr>
        <w:tab/>
      </w:r>
      <w:r>
        <w:rPr>
          <w:noProof/>
        </w:rPr>
        <w:t>Players</w:t>
      </w:r>
      <w:r>
        <w:rPr>
          <w:noProof/>
        </w:rPr>
        <w:tab/>
      </w:r>
      <w:r>
        <w:rPr>
          <w:noProof/>
        </w:rPr>
        <w:fldChar w:fldCharType="begin"/>
      </w:r>
      <w:r>
        <w:rPr>
          <w:noProof/>
        </w:rPr>
        <w:instrText xml:space="preserve"> PAGEREF _Toc485856963 \h </w:instrText>
      </w:r>
      <w:r>
        <w:rPr>
          <w:noProof/>
        </w:rPr>
      </w:r>
      <w:r>
        <w:rPr>
          <w:noProof/>
        </w:rPr>
        <w:fldChar w:fldCharType="separate"/>
      </w:r>
      <w:r>
        <w:rPr>
          <w:noProof/>
        </w:rPr>
        <w:t>4</w:t>
      </w:r>
      <w:r>
        <w:rPr>
          <w:noProof/>
        </w:rPr>
        <w:fldChar w:fldCharType="end"/>
      </w:r>
    </w:p>
    <w:p w14:paraId="2604FA55" w14:textId="77777777" w:rsidR="00232549" w:rsidRDefault="00232549">
      <w:pPr>
        <w:pStyle w:val="TOC2"/>
        <w:rPr>
          <w:rFonts w:cstheme="minorBidi"/>
          <w:noProof/>
          <w:sz w:val="24"/>
          <w:szCs w:val="24"/>
        </w:rPr>
      </w:pPr>
      <w:r>
        <w:rPr>
          <w:noProof/>
        </w:rPr>
        <w:t>2.3</w:t>
      </w:r>
      <w:r>
        <w:rPr>
          <w:rFonts w:cstheme="minorBidi"/>
          <w:noProof/>
          <w:sz w:val="24"/>
          <w:szCs w:val="24"/>
        </w:rPr>
        <w:tab/>
      </w:r>
      <w:r>
        <w:rPr>
          <w:noProof/>
        </w:rPr>
        <w:t>PlayerSeason</w:t>
      </w:r>
      <w:r>
        <w:rPr>
          <w:noProof/>
        </w:rPr>
        <w:tab/>
      </w:r>
      <w:r>
        <w:rPr>
          <w:noProof/>
        </w:rPr>
        <w:fldChar w:fldCharType="begin"/>
      </w:r>
      <w:r>
        <w:rPr>
          <w:noProof/>
        </w:rPr>
        <w:instrText xml:space="preserve"> PAGEREF _Toc485856964 \h </w:instrText>
      </w:r>
      <w:r>
        <w:rPr>
          <w:noProof/>
        </w:rPr>
      </w:r>
      <w:r>
        <w:rPr>
          <w:noProof/>
        </w:rPr>
        <w:fldChar w:fldCharType="separate"/>
      </w:r>
      <w:r>
        <w:rPr>
          <w:noProof/>
        </w:rPr>
        <w:t>4</w:t>
      </w:r>
      <w:r>
        <w:rPr>
          <w:noProof/>
        </w:rPr>
        <w:fldChar w:fldCharType="end"/>
      </w:r>
    </w:p>
    <w:p w14:paraId="28044F52" w14:textId="77777777" w:rsidR="00232549" w:rsidRDefault="00232549">
      <w:pPr>
        <w:pStyle w:val="TOC2"/>
        <w:rPr>
          <w:rFonts w:cstheme="minorBidi"/>
          <w:noProof/>
          <w:sz w:val="24"/>
          <w:szCs w:val="24"/>
        </w:rPr>
      </w:pPr>
      <w:r>
        <w:rPr>
          <w:noProof/>
        </w:rPr>
        <w:t>2.4</w:t>
      </w:r>
      <w:r>
        <w:rPr>
          <w:rFonts w:cstheme="minorBidi"/>
          <w:noProof/>
          <w:sz w:val="24"/>
          <w:szCs w:val="24"/>
        </w:rPr>
        <w:tab/>
      </w:r>
      <w:r>
        <w:rPr>
          <w:noProof/>
        </w:rPr>
        <w:t>Teams</w:t>
      </w:r>
      <w:r>
        <w:rPr>
          <w:noProof/>
        </w:rPr>
        <w:tab/>
      </w:r>
      <w:r>
        <w:rPr>
          <w:noProof/>
        </w:rPr>
        <w:fldChar w:fldCharType="begin"/>
      </w:r>
      <w:r>
        <w:rPr>
          <w:noProof/>
        </w:rPr>
        <w:instrText xml:space="preserve"> PAGEREF _Toc485856965 \h </w:instrText>
      </w:r>
      <w:r>
        <w:rPr>
          <w:noProof/>
        </w:rPr>
      </w:r>
      <w:r>
        <w:rPr>
          <w:noProof/>
        </w:rPr>
        <w:fldChar w:fldCharType="separate"/>
      </w:r>
      <w:r>
        <w:rPr>
          <w:noProof/>
        </w:rPr>
        <w:t>4</w:t>
      </w:r>
      <w:r>
        <w:rPr>
          <w:noProof/>
        </w:rPr>
        <w:fldChar w:fldCharType="end"/>
      </w:r>
    </w:p>
    <w:p w14:paraId="4863B85B" w14:textId="77777777" w:rsidR="00232549" w:rsidRDefault="00232549">
      <w:pPr>
        <w:pStyle w:val="TOC2"/>
        <w:rPr>
          <w:rFonts w:cstheme="minorBidi"/>
          <w:noProof/>
          <w:sz w:val="24"/>
          <w:szCs w:val="24"/>
        </w:rPr>
      </w:pPr>
      <w:r>
        <w:rPr>
          <w:noProof/>
        </w:rPr>
        <w:t>2.5</w:t>
      </w:r>
      <w:r>
        <w:rPr>
          <w:rFonts w:cstheme="minorBidi"/>
          <w:noProof/>
          <w:sz w:val="24"/>
          <w:szCs w:val="24"/>
        </w:rPr>
        <w:tab/>
      </w:r>
      <w:r>
        <w:rPr>
          <w:noProof/>
        </w:rPr>
        <w:t>TeamPlayers</w:t>
      </w:r>
      <w:r>
        <w:rPr>
          <w:noProof/>
        </w:rPr>
        <w:tab/>
      </w:r>
      <w:r>
        <w:rPr>
          <w:noProof/>
        </w:rPr>
        <w:fldChar w:fldCharType="begin"/>
      </w:r>
      <w:r>
        <w:rPr>
          <w:noProof/>
        </w:rPr>
        <w:instrText xml:space="preserve"> PAGEREF _Toc485856966 \h </w:instrText>
      </w:r>
      <w:r>
        <w:rPr>
          <w:noProof/>
        </w:rPr>
      </w:r>
      <w:r>
        <w:rPr>
          <w:noProof/>
        </w:rPr>
        <w:fldChar w:fldCharType="separate"/>
      </w:r>
      <w:r>
        <w:rPr>
          <w:noProof/>
        </w:rPr>
        <w:t>5</w:t>
      </w:r>
      <w:r>
        <w:rPr>
          <w:noProof/>
        </w:rPr>
        <w:fldChar w:fldCharType="end"/>
      </w:r>
    </w:p>
    <w:p w14:paraId="34A46469" w14:textId="77777777" w:rsidR="00232549" w:rsidRDefault="00232549">
      <w:pPr>
        <w:pStyle w:val="TOC2"/>
        <w:rPr>
          <w:rFonts w:cstheme="minorBidi"/>
          <w:noProof/>
          <w:sz w:val="24"/>
          <w:szCs w:val="24"/>
        </w:rPr>
      </w:pPr>
      <w:r>
        <w:rPr>
          <w:noProof/>
        </w:rPr>
        <w:t>2.6</w:t>
      </w:r>
      <w:r>
        <w:rPr>
          <w:rFonts w:cstheme="minorBidi"/>
          <w:noProof/>
          <w:sz w:val="24"/>
          <w:szCs w:val="24"/>
        </w:rPr>
        <w:tab/>
      </w:r>
      <w:r>
        <w:rPr>
          <w:noProof/>
        </w:rPr>
        <w:t>TeamLineUp</w:t>
      </w:r>
      <w:r>
        <w:rPr>
          <w:noProof/>
        </w:rPr>
        <w:tab/>
      </w:r>
      <w:r>
        <w:rPr>
          <w:noProof/>
        </w:rPr>
        <w:fldChar w:fldCharType="begin"/>
      </w:r>
      <w:r>
        <w:rPr>
          <w:noProof/>
        </w:rPr>
        <w:instrText xml:space="preserve"> PAGEREF _Toc485856967 \h </w:instrText>
      </w:r>
      <w:r>
        <w:rPr>
          <w:noProof/>
        </w:rPr>
      </w:r>
      <w:r>
        <w:rPr>
          <w:noProof/>
        </w:rPr>
        <w:fldChar w:fldCharType="separate"/>
      </w:r>
      <w:r>
        <w:rPr>
          <w:noProof/>
        </w:rPr>
        <w:t>5</w:t>
      </w:r>
      <w:r>
        <w:rPr>
          <w:noProof/>
        </w:rPr>
        <w:fldChar w:fldCharType="end"/>
      </w:r>
    </w:p>
    <w:p w14:paraId="21ACD275" w14:textId="77777777" w:rsidR="00232549" w:rsidRDefault="00232549">
      <w:pPr>
        <w:pStyle w:val="TOC2"/>
        <w:rPr>
          <w:rFonts w:cstheme="minorBidi"/>
          <w:noProof/>
          <w:sz w:val="24"/>
          <w:szCs w:val="24"/>
        </w:rPr>
      </w:pPr>
      <w:r>
        <w:rPr>
          <w:noProof/>
        </w:rPr>
        <w:t>2.7</w:t>
      </w:r>
      <w:r>
        <w:rPr>
          <w:rFonts w:cstheme="minorBidi"/>
          <w:noProof/>
          <w:sz w:val="24"/>
          <w:szCs w:val="24"/>
        </w:rPr>
        <w:tab/>
      </w:r>
      <w:r>
        <w:rPr>
          <w:noProof/>
        </w:rPr>
        <w:t>TeamLineUpPlayers</w:t>
      </w:r>
      <w:r>
        <w:rPr>
          <w:noProof/>
        </w:rPr>
        <w:tab/>
      </w:r>
      <w:r>
        <w:rPr>
          <w:noProof/>
        </w:rPr>
        <w:fldChar w:fldCharType="begin"/>
      </w:r>
      <w:r>
        <w:rPr>
          <w:noProof/>
        </w:rPr>
        <w:instrText xml:space="preserve"> PAGEREF _Toc485856968 \h </w:instrText>
      </w:r>
      <w:r>
        <w:rPr>
          <w:noProof/>
        </w:rPr>
      </w:r>
      <w:r>
        <w:rPr>
          <w:noProof/>
        </w:rPr>
        <w:fldChar w:fldCharType="separate"/>
      </w:r>
      <w:r>
        <w:rPr>
          <w:noProof/>
        </w:rPr>
        <w:t>5</w:t>
      </w:r>
      <w:r>
        <w:rPr>
          <w:noProof/>
        </w:rPr>
        <w:fldChar w:fldCharType="end"/>
      </w:r>
    </w:p>
    <w:p w14:paraId="7E12A2D3" w14:textId="77777777" w:rsidR="00232549" w:rsidRDefault="00232549">
      <w:pPr>
        <w:pStyle w:val="TOC2"/>
        <w:rPr>
          <w:rFonts w:cstheme="minorBidi"/>
          <w:noProof/>
          <w:sz w:val="24"/>
          <w:szCs w:val="24"/>
        </w:rPr>
      </w:pPr>
      <w:r>
        <w:rPr>
          <w:noProof/>
        </w:rPr>
        <w:t>2.8</w:t>
      </w:r>
      <w:r>
        <w:rPr>
          <w:rFonts w:cstheme="minorBidi"/>
          <w:noProof/>
          <w:sz w:val="24"/>
          <w:szCs w:val="24"/>
        </w:rPr>
        <w:tab/>
      </w:r>
      <w:r>
        <w:rPr>
          <w:noProof/>
        </w:rPr>
        <w:t>GameUserLineupPlayers</w:t>
      </w:r>
      <w:r>
        <w:rPr>
          <w:noProof/>
        </w:rPr>
        <w:tab/>
      </w:r>
      <w:r>
        <w:rPr>
          <w:noProof/>
        </w:rPr>
        <w:fldChar w:fldCharType="begin"/>
      </w:r>
      <w:r>
        <w:rPr>
          <w:noProof/>
        </w:rPr>
        <w:instrText xml:space="preserve"> PAGEREF _Toc485856969 \h </w:instrText>
      </w:r>
      <w:r>
        <w:rPr>
          <w:noProof/>
        </w:rPr>
      </w:r>
      <w:r>
        <w:rPr>
          <w:noProof/>
        </w:rPr>
        <w:fldChar w:fldCharType="separate"/>
      </w:r>
      <w:r>
        <w:rPr>
          <w:noProof/>
        </w:rPr>
        <w:t>5</w:t>
      </w:r>
      <w:r>
        <w:rPr>
          <w:noProof/>
        </w:rPr>
        <w:fldChar w:fldCharType="end"/>
      </w:r>
    </w:p>
    <w:p w14:paraId="2BFD6E11" w14:textId="77777777" w:rsidR="00232549" w:rsidRDefault="00232549">
      <w:pPr>
        <w:pStyle w:val="TOC2"/>
        <w:rPr>
          <w:rFonts w:cstheme="minorBidi"/>
          <w:noProof/>
          <w:sz w:val="24"/>
          <w:szCs w:val="24"/>
        </w:rPr>
      </w:pPr>
      <w:r>
        <w:rPr>
          <w:noProof/>
        </w:rPr>
        <w:t>2.9</w:t>
      </w:r>
      <w:r>
        <w:rPr>
          <w:rFonts w:cstheme="minorBidi"/>
          <w:noProof/>
          <w:sz w:val="24"/>
          <w:szCs w:val="24"/>
        </w:rPr>
        <w:tab/>
      </w:r>
      <w:r>
        <w:rPr>
          <w:noProof/>
        </w:rPr>
        <w:t>Game</w:t>
      </w:r>
      <w:r>
        <w:rPr>
          <w:noProof/>
        </w:rPr>
        <w:tab/>
      </w:r>
      <w:r>
        <w:rPr>
          <w:noProof/>
        </w:rPr>
        <w:fldChar w:fldCharType="begin"/>
      </w:r>
      <w:r>
        <w:rPr>
          <w:noProof/>
        </w:rPr>
        <w:instrText xml:space="preserve"> PAGEREF _Toc485856970 \h </w:instrText>
      </w:r>
      <w:r>
        <w:rPr>
          <w:noProof/>
        </w:rPr>
      </w:r>
      <w:r>
        <w:rPr>
          <w:noProof/>
        </w:rPr>
        <w:fldChar w:fldCharType="separate"/>
      </w:r>
      <w:r>
        <w:rPr>
          <w:noProof/>
        </w:rPr>
        <w:t>5</w:t>
      </w:r>
      <w:r>
        <w:rPr>
          <w:noProof/>
        </w:rPr>
        <w:fldChar w:fldCharType="end"/>
      </w:r>
    </w:p>
    <w:p w14:paraId="34744DEE" w14:textId="77777777" w:rsidR="00232549" w:rsidRDefault="00232549">
      <w:pPr>
        <w:pStyle w:val="TOC2"/>
        <w:rPr>
          <w:rFonts w:cstheme="minorBidi"/>
          <w:noProof/>
          <w:sz w:val="24"/>
          <w:szCs w:val="24"/>
        </w:rPr>
      </w:pPr>
      <w:r>
        <w:rPr>
          <w:noProof/>
        </w:rPr>
        <w:t>2.10</w:t>
      </w:r>
      <w:r>
        <w:rPr>
          <w:rFonts w:cstheme="minorBidi"/>
          <w:noProof/>
          <w:sz w:val="24"/>
          <w:szCs w:val="24"/>
        </w:rPr>
        <w:tab/>
      </w:r>
      <w:r>
        <w:rPr>
          <w:noProof/>
        </w:rPr>
        <w:t>GameEvents</w:t>
      </w:r>
      <w:r>
        <w:rPr>
          <w:noProof/>
        </w:rPr>
        <w:tab/>
      </w:r>
      <w:r>
        <w:rPr>
          <w:noProof/>
        </w:rPr>
        <w:fldChar w:fldCharType="begin"/>
      </w:r>
      <w:r>
        <w:rPr>
          <w:noProof/>
        </w:rPr>
        <w:instrText xml:space="preserve"> PAGEREF _Toc485856971 \h </w:instrText>
      </w:r>
      <w:r>
        <w:rPr>
          <w:noProof/>
        </w:rPr>
      </w:r>
      <w:r>
        <w:rPr>
          <w:noProof/>
        </w:rPr>
        <w:fldChar w:fldCharType="separate"/>
      </w:r>
      <w:r>
        <w:rPr>
          <w:noProof/>
        </w:rPr>
        <w:t>6</w:t>
      </w:r>
      <w:r>
        <w:rPr>
          <w:noProof/>
        </w:rPr>
        <w:fldChar w:fldCharType="end"/>
      </w:r>
    </w:p>
    <w:p w14:paraId="6CDE6F70" w14:textId="77777777" w:rsidR="00232549" w:rsidRDefault="00232549">
      <w:pPr>
        <w:pStyle w:val="TOC2"/>
        <w:rPr>
          <w:rFonts w:cstheme="minorBidi"/>
          <w:noProof/>
          <w:sz w:val="24"/>
          <w:szCs w:val="24"/>
        </w:rPr>
      </w:pPr>
      <w:r>
        <w:rPr>
          <w:noProof/>
        </w:rPr>
        <w:t>2.11</w:t>
      </w:r>
      <w:r>
        <w:rPr>
          <w:rFonts w:cstheme="minorBidi"/>
          <w:noProof/>
          <w:sz w:val="24"/>
          <w:szCs w:val="24"/>
        </w:rPr>
        <w:tab/>
      </w:r>
      <w:r>
        <w:rPr>
          <w:noProof/>
        </w:rPr>
        <w:t>Viewers</w:t>
      </w:r>
      <w:r>
        <w:rPr>
          <w:noProof/>
        </w:rPr>
        <w:tab/>
      </w:r>
      <w:r>
        <w:rPr>
          <w:noProof/>
        </w:rPr>
        <w:fldChar w:fldCharType="begin"/>
      </w:r>
      <w:r>
        <w:rPr>
          <w:noProof/>
        </w:rPr>
        <w:instrText xml:space="preserve"> PAGEREF _Toc485856972 \h </w:instrText>
      </w:r>
      <w:r>
        <w:rPr>
          <w:noProof/>
        </w:rPr>
      </w:r>
      <w:r>
        <w:rPr>
          <w:noProof/>
        </w:rPr>
        <w:fldChar w:fldCharType="separate"/>
      </w:r>
      <w:r>
        <w:rPr>
          <w:noProof/>
        </w:rPr>
        <w:t>7</w:t>
      </w:r>
      <w:r>
        <w:rPr>
          <w:noProof/>
        </w:rPr>
        <w:fldChar w:fldCharType="end"/>
      </w:r>
    </w:p>
    <w:p w14:paraId="2C65FC92" w14:textId="77777777" w:rsidR="00232549" w:rsidRDefault="00232549">
      <w:pPr>
        <w:pStyle w:val="TOC1"/>
        <w:rPr>
          <w:noProof/>
          <w:sz w:val="24"/>
          <w:szCs w:val="24"/>
        </w:rPr>
      </w:pPr>
      <w:r>
        <w:rPr>
          <w:noProof/>
        </w:rPr>
        <w:t>3</w:t>
      </w:r>
      <w:r>
        <w:rPr>
          <w:noProof/>
          <w:sz w:val="24"/>
          <w:szCs w:val="24"/>
        </w:rPr>
        <w:tab/>
      </w:r>
      <w:r>
        <w:rPr>
          <w:noProof/>
        </w:rPr>
        <w:t>Database Schema</w:t>
      </w:r>
      <w:r>
        <w:rPr>
          <w:noProof/>
        </w:rPr>
        <w:tab/>
      </w:r>
      <w:r>
        <w:rPr>
          <w:noProof/>
        </w:rPr>
        <w:fldChar w:fldCharType="begin"/>
      </w:r>
      <w:r>
        <w:rPr>
          <w:noProof/>
        </w:rPr>
        <w:instrText xml:space="preserve"> PAGEREF _Toc485856973 \h </w:instrText>
      </w:r>
      <w:r>
        <w:rPr>
          <w:noProof/>
        </w:rPr>
      </w:r>
      <w:r>
        <w:rPr>
          <w:noProof/>
        </w:rPr>
        <w:fldChar w:fldCharType="separate"/>
      </w:r>
      <w:r>
        <w:rPr>
          <w:noProof/>
        </w:rPr>
        <w:t>7</w:t>
      </w:r>
      <w:r>
        <w:rPr>
          <w:noProof/>
        </w:rPr>
        <w:fldChar w:fldCharType="end"/>
      </w:r>
    </w:p>
    <w:p w14:paraId="5F9741A2" w14:textId="77777777" w:rsidR="00232549" w:rsidRDefault="00232549">
      <w:pPr>
        <w:pStyle w:val="TOC1"/>
        <w:rPr>
          <w:noProof/>
          <w:sz w:val="24"/>
          <w:szCs w:val="24"/>
        </w:rPr>
      </w:pPr>
      <w:r>
        <w:rPr>
          <w:noProof/>
        </w:rPr>
        <w:t>4</w:t>
      </w:r>
      <w:r>
        <w:rPr>
          <w:noProof/>
          <w:sz w:val="24"/>
          <w:szCs w:val="24"/>
        </w:rPr>
        <w:tab/>
      </w:r>
      <w:r>
        <w:rPr>
          <w:noProof/>
        </w:rPr>
        <w:t>Game States and transition</w:t>
      </w:r>
      <w:r>
        <w:rPr>
          <w:noProof/>
        </w:rPr>
        <w:tab/>
      </w:r>
      <w:r>
        <w:rPr>
          <w:noProof/>
        </w:rPr>
        <w:fldChar w:fldCharType="begin"/>
      </w:r>
      <w:r>
        <w:rPr>
          <w:noProof/>
        </w:rPr>
        <w:instrText xml:space="preserve"> PAGEREF _Toc485856974 \h </w:instrText>
      </w:r>
      <w:r>
        <w:rPr>
          <w:noProof/>
        </w:rPr>
      </w:r>
      <w:r>
        <w:rPr>
          <w:noProof/>
        </w:rPr>
        <w:fldChar w:fldCharType="separate"/>
      </w:r>
      <w:r>
        <w:rPr>
          <w:noProof/>
        </w:rPr>
        <w:t>8</w:t>
      </w:r>
      <w:r>
        <w:rPr>
          <w:noProof/>
        </w:rPr>
        <w:fldChar w:fldCharType="end"/>
      </w:r>
    </w:p>
    <w:p w14:paraId="48BDC076" w14:textId="77777777" w:rsidR="00232549" w:rsidRDefault="00232549">
      <w:pPr>
        <w:pStyle w:val="TOC2"/>
        <w:rPr>
          <w:rFonts w:cstheme="minorBidi"/>
          <w:noProof/>
          <w:sz w:val="24"/>
          <w:szCs w:val="24"/>
        </w:rPr>
      </w:pPr>
      <w:r>
        <w:rPr>
          <w:noProof/>
        </w:rPr>
        <w:t>4.1</w:t>
      </w:r>
      <w:r>
        <w:rPr>
          <w:rFonts w:cstheme="minorBidi"/>
          <w:noProof/>
          <w:sz w:val="24"/>
          <w:szCs w:val="24"/>
        </w:rPr>
        <w:tab/>
      </w:r>
      <w:r>
        <w:rPr>
          <w:noProof/>
        </w:rPr>
        <w:t>Inviter states</w:t>
      </w:r>
      <w:r>
        <w:rPr>
          <w:noProof/>
        </w:rPr>
        <w:tab/>
      </w:r>
      <w:r>
        <w:rPr>
          <w:noProof/>
        </w:rPr>
        <w:fldChar w:fldCharType="begin"/>
      </w:r>
      <w:r>
        <w:rPr>
          <w:noProof/>
        </w:rPr>
        <w:instrText xml:space="preserve"> PAGEREF _Toc485856975 \h </w:instrText>
      </w:r>
      <w:r>
        <w:rPr>
          <w:noProof/>
        </w:rPr>
      </w:r>
      <w:r>
        <w:rPr>
          <w:noProof/>
        </w:rPr>
        <w:fldChar w:fldCharType="separate"/>
      </w:r>
      <w:r>
        <w:rPr>
          <w:noProof/>
        </w:rPr>
        <w:t>8</w:t>
      </w:r>
      <w:r>
        <w:rPr>
          <w:noProof/>
        </w:rPr>
        <w:fldChar w:fldCharType="end"/>
      </w:r>
    </w:p>
    <w:p w14:paraId="328D5C30" w14:textId="77777777" w:rsidR="00232549" w:rsidRDefault="00232549">
      <w:pPr>
        <w:pStyle w:val="TOC1"/>
        <w:rPr>
          <w:noProof/>
          <w:sz w:val="24"/>
          <w:szCs w:val="24"/>
        </w:rPr>
      </w:pPr>
      <w:r>
        <w:rPr>
          <w:noProof/>
        </w:rPr>
        <w:t>5</w:t>
      </w:r>
      <w:r>
        <w:rPr>
          <w:noProof/>
          <w:sz w:val="24"/>
          <w:szCs w:val="24"/>
        </w:rPr>
        <w:tab/>
      </w:r>
      <w:r>
        <w:rPr>
          <w:noProof/>
        </w:rPr>
        <w:t>Game Login</w:t>
      </w:r>
      <w:r>
        <w:rPr>
          <w:noProof/>
        </w:rPr>
        <w:tab/>
      </w:r>
      <w:r>
        <w:rPr>
          <w:noProof/>
        </w:rPr>
        <w:fldChar w:fldCharType="begin"/>
      </w:r>
      <w:r>
        <w:rPr>
          <w:noProof/>
        </w:rPr>
        <w:instrText xml:space="preserve"> PAGEREF _Toc485856976 \h </w:instrText>
      </w:r>
      <w:r>
        <w:rPr>
          <w:noProof/>
        </w:rPr>
      </w:r>
      <w:r>
        <w:rPr>
          <w:noProof/>
        </w:rPr>
        <w:fldChar w:fldCharType="separate"/>
      </w:r>
      <w:r>
        <w:rPr>
          <w:noProof/>
        </w:rPr>
        <w:t>10</w:t>
      </w:r>
      <w:r>
        <w:rPr>
          <w:noProof/>
        </w:rPr>
        <w:fldChar w:fldCharType="end"/>
      </w:r>
    </w:p>
    <w:p w14:paraId="741677CC" w14:textId="77777777" w:rsidR="00232549" w:rsidRDefault="00232549">
      <w:pPr>
        <w:pStyle w:val="TOC1"/>
        <w:rPr>
          <w:noProof/>
          <w:sz w:val="24"/>
          <w:szCs w:val="24"/>
        </w:rPr>
      </w:pPr>
      <w:r>
        <w:rPr>
          <w:noProof/>
        </w:rPr>
        <w:t>6</w:t>
      </w:r>
      <w:r>
        <w:rPr>
          <w:noProof/>
          <w:sz w:val="24"/>
          <w:szCs w:val="24"/>
        </w:rPr>
        <w:tab/>
      </w:r>
      <w:r>
        <w:rPr>
          <w:noProof/>
        </w:rPr>
        <w:t>Game Broker signaling</w:t>
      </w:r>
      <w:r>
        <w:rPr>
          <w:noProof/>
        </w:rPr>
        <w:tab/>
      </w:r>
      <w:r>
        <w:rPr>
          <w:noProof/>
        </w:rPr>
        <w:fldChar w:fldCharType="begin"/>
      </w:r>
      <w:r>
        <w:rPr>
          <w:noProof/>
        </w:rPr>
        <w:instrText xml:space="preserve"> PAGEREF _Toc485856977 \h </w:instrText>
      </w:r>
      <w:r>
        <w:rPr>
          <w:noProof/>
        </w:rPr>
      </w:r>
      <w:r>
        <w:rPr>
          <w:noProof/>
        </w:rPr>
        <w:fldChar w:fldCharType="separate"/>
      </w:r>
      <w:r>
        <w:rPr>
          <w:noProof/>
        </w:rPr>
        <w:t>11</w:t>
      </w:r>
      <w:r>
        <w:rPr>
          <w:noProof/>
        </w:rPr>
        <w:fldChar w:fldCharType="end"/>
      </w:r>
    </w:p>
    <w:p w14:paraId="1CFECF90" w14:textId="77777777" w:rsidR="00232549" w:rsidRDefault="00232549">
      <w:pPr>
        <w:pStyle w:val="TOC1"/>
        <w:rPr>
          <w:noProof/>
          <w:sz w:val="24"/>
          <w:szCs w:val="24"/>
        </w:rPr>
      </w:pPr>
      <w:r>
        <w:rPr>
          <w:noProof/>
        </w:rPr>
        <w:t>7</w:t>
      </w:r>
      <w:r>
        <w:rPr>
          <w:noProof/>
          <w:sz w:val="24"/>
          <w:szCs w:val="24"/>
        </w:rPr>
        <w:tab/>
      </w:r>
      <w:r>
        <w:rPr>
          <w:noProof/>
        </w:rPr>
        <w:t>Player Importing</w:t>
      </w:r>
      <w:r>
        <w:rPr>
          <w:noProof/>
        </w:rPr>
        <w:tab/>
      </w:r>
      <w:r>
        <w:rPr>
          <w:noProof/>
        </w:rPr>
        <w:fldChar w:fldCharType="begin"/>
      </w:r>
      <w:r>
        <w:rPr>
          <w:noProof/>
        </w:rPr>
        <w:instrText xml:space="preserve"> PAGEREF _Toc485856978 \h </w:instrText>
      </w:r>
      <w:r>
        <w:rPr>
          <w:noProof/>
        </w:rPr>
      </w:r>
      <w:r>
        <w:rPr>
          <w:noProof/>
        </w:rPr>
        <w:fldChar w:fldCharType="separate"/>
      </w:r>
      <w:r>
        <w:rPr>
          <w:noProof/>
        </w:rPr>
        <w:t>13</w:t>
      </w:r>
      <w:r>
        <w:rPr>
          <w:noProof/>
        </w:rPr>
        <w:fldChar w:fldCharType="end"/>
      </w:r>
    </w:p>
    <w:p w14:paraId="766D83ED" w14:textId="77777777" w:rsidR="00232549" w:rsidRDefault="00232549">
      <w:pPr>
        <w:pStyle w:val="TOC2"/>
        <w:rPr>
          <w:rFonts w:cstheme="minorBidi"/>
          <w:noProof/>
          <w:sz w:val="24"/>
          <w:szCs w:val="24"/>
        </w:rPr>
      </w:pPr>
      <w:r>
        <w:rPr>
          <w:noProof/>
        </w:rPr>
        <w:t>7.1</w:t>
      </w:r>
      <w:r>
        <w:rPr>
          <w:rFonts w:cstheme="minorBidi"/>
          <w:noProof/>
          <w:sz w:val="24"/>
          <w:szCs w:val="24"/>
        </w:rPr>
        <w:tab/>
      </w:r>
      <w:r>
        <w:rPr>
          <w:noProof/>
        </w:rPr>
        <w:t>Differences between types</w:t>
      </w:r>
      <w:r>
        <w:rPr>
          <w:noProof/>
        </w:rPr>
        <w:tab/>
      </w:r>
      <w:r>
        <w:rPr>
          <w:noProof/>
        </w:rPr>
        <w:fldChar w:fldCharType="begin"/>
      </w:r>
      <w:r>
        <w:rPr>
          <w:noProof/>
        </w:rPr>
        <w:instrText xml:space="preserve"> PAGEREF _Toc485856979 \h </w:instrText>
      </w:r>
      <w:r>
        <w:rPr>
          <w:noProof/>
        </w:rPr>
      </w:r>
      <w:r>
        <w:rPr>
          <w:noProof/>
        </w:rPr>
        <w:fldChar w:fldCharType="separate"/>
      </w:r>
      <w:r>
        <w:rPr>
          <w:noProof/>
        </w:rPr>
        <w:t>13</w:t>
      </w:r>
      <w:r>
        <w:rPr>
          <w:noProof/>
        </w:rPr>
        <w:fldChar w:fldCharType="end"/>
      </w:r>
    </w:p>
    <w:p w14:paraId="626B1946" w14:textId="77777777" w:rsidR="00232549" w:rsidRDefault="00232549">
      <w:pPr>
        <w:pStyle w:val="TOC2"/>
        <w:rPr>
          <w:rFonts w:cstheme="minorBidi"/>
          <w:noProof/>
          <w:sz w:val="24"/>
          <w:szCs w:val="24"/>
        </w:rPr>
      </w:pPr>
      <w:r>
        <w:rPr>
          <w:noProof/>
        </w:rPr>
        <w:t>7.2</w:t>
      </w:r>
      <w:r>
        <w:rPr>
          <w:rFonts w:cstheme="minorBidi"/>
          <w:noProof/>
          <w:sz w:val="24"/>
          <w:szCs w:val="24"/>
        </w:rPr>
        <w:tab/>
      </w:r>
      <w:r>
        <w:rPr>
          <w:noProof/>
        </w:rPr>
        <w:t>Import mechanism</w:t>
      </w:r>
      <w:r>
        <w:rPr>
          <w:noProof/>
        </w:rPr>
        <w:tab/>
      </w:r>
      <w:r>
        <w:rPr>
          <w:noProof/>
        </w:rPr>
        <w:fldChar w:fldCharType="begin"/>
      </w:r>
      <w:r>
        <w:rPr>
          <w:noProof/>
        </w:rPr>
        <w:instrText xml:space="preserve"> PAGEREF _Toc485856980 \h </w:instrText>
      </w:r>
      <w:r>
        <w:rPr>
          <w:noProof/>
        </w:rPr>
      </w:r>
      <w:r>
        <w:rPr>
          <w:noProof/>
        </w:rPr>
        <w:fldChar w:fldCharType="separate"/>
      </w:r>
      <w:r>
        <w:rPr>
          <w:noProof/>
        </w:rPr>
        <w:t>13</w:t>
      </w:r>
      <w:r>
        <w:rPr>
          <w:noProof/>
        </w:rPr>
        <w:fldChar w:fldCharType="end"/>
      </w:r>
    </w:p>
    <w:p w14:paraId="41B58E23" w14:textId="77777777" w:rsidR="00232549" w:rsidRDefault="00232549">
      <w:pPr>
        <w:pStyle w:val="TOC1"/>
        <w:rPr>
          <w:noProof/>
          <w:sz w:val="24"/>
          <w:szCs w:val="24"/>
        </w:rPr>
      </w:pPr>
      <w:r>
        <w:rPr>
          <w:noProof/>
        </w:rPr>
        <w:t>8</w:t>
      </w:r>
      <w:r>
        <w:rPr>
          <w:noProof/>
          <w:sz w:val="24"/>
          <w:szCs w:val="24"/>
        </w:rPr>
        <w:tab/>
      </w:r>
      <w:r>
        <w:rPr>
          <w:noProof/>
        </w:rPr>
        <w:t>Invitation cycle</w:t>
      </w:r>
      <w:r>
        <w:rPr>
          <w:noProof/>
        </w:rPr>
        <w:tab/>
      </w:r>
      <w:r>
        <w:rPr>
          <w:noProof/>
        </w:rPr>
        <w:fldChar w:fldCharType="begin"/>
      </w:r>
      <w:r>
        <w:rPr>
          <w:noProof/>
        </w:rPr>
        <w:instrText xml:space="preserve"> PAGEREF _Toc485856981 \h </w:instrText>
      </w:r>
      <w:r>
        <w:rPr>
          <w:noProof/>
        </w:rPr>
      </w:r>
      <w:r>
        <w:rPr>
          <w:noProof/>
        </w:rPr>
        <w:fldChar w:fldCharType="separate"/>
      </w:r>
      <w:r>
        <w:rPr>
          <w:noProof/>
        </w:rPr>
        <w:t>14</w:t>
      </w:r>
      <w:r>
        <w:rPr>
          <w:noProof/>
        </w:rPr>
        <w:fldChar w:fldCharType="end"/>
      </w:r>
    </w:p>
    <w:p w14:paraId="6D1AAA48" w14:textId="77777777" w:rsidR="00232549" w:rsidRDefault="00232549">
      <w:pPr>
        <w:pStyle w:val="TOC2"/>
        <w:rPr>
          <w:rFonts w:cstheme="minorBidi"/>
          <w:noProof/>
          <w:sz w:val="24"/>
          <w:szCs w:val="24"/>
        </w:rPr>
      </w:pPr>
      <w:r>
        <w:rPr>
          <w:noProof/>
        </w:rPr>
        <w:t>8.1</w:t>
      </w:r>
      <w:r>
        <w:rPr>
          <w:rFonts w:cstheme="minorBidi"/>
          <w:noProof/>
          <w:sz w:val="24"/>
          <w:szCs w:val="24"/>
        </w:rPr>
        <w:tab/>
      </w:r>
      <w:r>
        <w:rPr>
          <w:noProof/>
        </w:rPr>
        <w:t>Selecting team (Inviter)</w:t>
      </w:r>
      <w:r>
        <w:rPr>
          <w:noProof/>
        </w:rPr>
        <w:tab/>
      </w:r>
      <w:r>
        <w:rPr>
          <w:noProof/>
        </w:rPr>
        <w:fldChar w:fldCharType="begin"/>
      </w:r>
      <w:r>
        <w:rPr>
          <w:noProof/>
        </w:rPr>
        <w:instrText xml:space="preserve"> PAGEREF _Toc485856982 \h </w:instrText>
      </w:r>
      <w:r>
        <w:rPr>
          <w:noProof/>
        </w:rPr>
      </w:r>
      <w:r>
        <w:rPr>
          <w:noProof/>
        </w:rPr>
        <w:fldChar w:fldCharType="separate"/>
      </w:r>
      <w:r>
        <w:rPr>
          <w:noProof/>
        </w:rPr>
        <w:t>14</w:t>
      </w:r>
      <w:r>
        <w:rPr>
          <w:noProof/>
        </w:rPr>
        <w:fldChar w:fldCharType="end"/>
      </w:r>
    </w:p>
    <w:p w14:paraId="330376A1" w14:textId="77777777" w:rsidR="00232549" w:rsidRDefault="00232549">
      <w:pPr>
        <w:pStyle w:val="TOC2"/>
        <w:rPr>
          <w:rFonts w:cstheme="minorBidi"/>
          <w:noProof/>
          <w:sz w:val="24"/>
          <w:szCs w:val="24"/>
        </w:rPr>
      </w:pPr>
      <w:r>
        <w:rPr>
          <w:noProof/>
        </w:rPr>
        <w:t>8.2</w:t>
      </w:r>
      <w:r>
        <w:rPr>
          <w:rFonts w:cstheme="minorBidi"/>
          <w:noProof/>
          <w:sz w:val="24"/>
          <w:szCs w:val="24"/>
        </w:rPr>
        <w:tab/>
      </w:r>
      <w:r>
        <w:rPr>
          <w:noProof/>
        </w:rPr>
        <w:t>Selecting a pitcher</w:t>
      </w:r>
      <w:r>
        <w:rPr>
          <w:noProof/>
        </w:rPr>
        <w:tab/>
      </w:r>
      <w:r>
        <w:rPr>
          <w:noProof/>
        </w:rPr>
        <w:fldChar w:fldCharType="begin"/>
      </w:r>
      <w:r>
        <w:rPr>
          <w:noProof/>
        </w:rPr>
        <w:instrText xml:space="preserve"> PAGEREF _Toc485856983 \h </w:instrText>
      </w:r>
      <w:r>
        <w:rPr>
          <w:noProof/>
        </w:rPr>
      </w:r>
      <w:r>
        <w:rPr>
          <w:noProof/>
        </w:rPr>
        <w:fldChar w:fldCharType="separate"/>
      </w:r>
      <w:r>
        <w:rPr>
          <w:noProof/>
        </w:rPr>
        <w:t>15</w:t>
      </w:r>
      <w:r>
        <w:rPr>
          <w:noProof/>
        </w:rPr>
        <w:fldChar w:fldCharType="end"/>
      </w:r>
    </w:p>
    <w:p w14:paraId="26EADCAD" w14:textId="77777777" w:rsidR="00232549" w:rsidRDefault="00232549">
      <w:pPr>
        <w:pStyle w:val="TOC2"/>
        <w:rPr>
          <w:rFonts w:cstheme="minorBidi"/>
          <w:noProof/>
          <w:sz w:val="24"/>
          <w:szCs w:val="24"/>
        </w:rPr>
      </w:pPr>
      <w:r>
        <w:rPr>
          <w:noProof/>
        </w:rPr>
        <w:t>8.3</w:t>
      </w:r>
      <w:r>
        <w:rPr>
          <w:rFonts w:cstheme="minorBidi"/>
          <w:noProof/>
          <w:sz w:val="24"/>
          <w:szCs w:val="24"/>
        </w:rPr>
        <w:tab/>
      </w:r>
      <w:r>
        <w:rPr>
          <w:noProof/>
        </w:rPr>
        <w:t>Selecting the lineup</w:t>
      </w:r>
      <w:r>
        <w:rPr>
          <w:noProof/>
        </w:rPr>
        <w:tab/>
      </w:r>
      <w:r>
        <w:rPr>
          <w:noProof/>
        </w:rPr>
        <w:fldChar w:fldCharType="begin"/>
      </w:r>
      <w:r>
        <w:rPr>
          <w:noProof/>
        </w:rPr>
        <w:instrText xml:space="preserve"> PAGEREF _Toc485856984 \h </w:instrText>
      </w:r>
      <w:r>
        <w:rPr>
          <w:noProof/>
        </w:rPr>
      </w:r>
      <w:r>
        <w:rPr>
          <w:noProof/>
        </w:rPr>
        <w:fldChar w:fldCharType="separate"/>
      </w:r>
      <w:r>
        <w:rPr>
          <w:noProof/>
        </w:rPr>
        <w:t>17</w:t>
      </w:r>
      <w:r>
        <w:rPr>
          <w:noProof/>
        </w:rPr>
        <w:fldChar w:fldCharType="end"/>
      </w:r>
    </w:p>
    <w:p w14:paraId="1B2098B0" w14:textId="77777777" w:rsidR="00232549" w:rsidRDefault="00232549">
      <w:pPr>
        <w:pStyle w:val="TOC2"/>
        <w:rPr>
          <w:rFonts w:cstheme="minorBidi"/>
          <w:noProof/>
          <w:sz w:val="24"/>
          <w:szCs w:val="24"/>
        </w:rPr>
      </w:pPr>
      <w:r>
        <w:rPr>
          <w:noProof/>
        </w:rPr>
        <w:t>8.4</w:t>
      </w:r>
      <w:r>
        <w:rPr>
          <w:rFonts w:cstheme="minorBidi"/>
          <w:noProof/>
          <w:sz w:val="24"/>
          <w:szCs w:val="24"/>
        </w:rPr>
        <w:tab/>
      </w:r>
      <w:r>
        <w:rPr>
          <w:noProof/>
        </w:rPr>
        <w:t>Game start</w:t>
      </w:r>
      <w:r>
        <w:rPr>
          <w:noProof/>
        </w:rPr>
        <w:tab/>
      </w:r>
      <w:r>
        <w:rPr>
          <w:noProof/>
        </w:rPr>
        <w:fldChar w:fldCharType="begin"/>
      </w:r>
      <w:r>
        <w:rPr>
          <w:noProof/>
        </w:rPr>
        <w:instrText xml:space="preserve"> PAGEREF _Toc485856985 \h </w:instrText>
      </w:r>
      <w:r>
        <w:rPr>
          <w:noProof/>
        </w:rPr>
      </w:r>
      <w:r>
        <w:rPr>
          <w:noProof/>
        </w:rPr>
        <w:fldChar w:fldCharType="separate"/>
      </w:r>
      <w:r>
        <w:rPr>
          <w:noProof/>
        </w:rPr>
        <w:t>18</w:t>
      </w:r>
      <w:r>
        <w:rPr>
          <w:noProof/>
        </w:rPr>
        <w:fldChar w:fldCharType="end"/>
      </w:r>
    </w:p>
    <w:p w14:paraId="4C8E687C" w14:textId="77777777" w:rsidR="00232549" w:rsidRDefault="00232549">
      <w:pPr>
        <w:pStyle w:val="TOC2"/>
        <w:rPr>
          <w:rFonts w:cstheme="minorBidi"/>
          <w:noProof/>
          <w:sz w:val="24"/>
          <w:szCs w:val="24"/>
        </w:rPr>
      </w:pPr>
      <w:r>
        <w:rPr>
          <w:noProof/>
        </w:rPr>
        <w:t>8.5</w:t>
      </w:r>
      <w:r>
        <w:rPr>
          <w:rFonts w:cstheme="minorBidi"/>
          <w:noProof/>
          <w:sz w:val="24"/>
          <w:szCs w:val="24"/>
        </w:rPr>
        <w:tab/>
      </w:r>
      <w:r>
        <w:rPr>
          <w:noProof/>
        </w:rPr>
        <w:t>In game properties</w:t>
      </w:r>
      <w:r>
        <w:rPr>
          <w:noProof/>
        </w:rPr>
        <w:tab/>
      </w:r>
      <w:r>
        <w:rPr>
          <w:noProof/>
        </w:rPr>
        <w:fldChar w:fldCharType="begin"/>
      </w:r>
      <w:r>
        <w:rPr>
          <w:noProof/>
        </w:rPr>
        <w:instrText xml:space="preserve"> PAGEREF _Toc485856986 \h </w:instrText>
      </w:r>
      <w:r>
        <w:rPr>
          <w:noProof/>
        </w:rPr>
      </w:r>
      <w:r>
        <w:rPr>
          <w:noProof/>
        </w:rPr>
        <w:fldChar w:fldCharType="separate"/>
      </w:r>
      <w:r>
        <w:rPr>
          <w:noProof/>
        </w:rPr>
        <w:t>18</w:t>
      </w:r>
      <w:r>
        <w:rPr>
          <w:noProof/>
        </w:rPr>
        <w:fldChar w:fldCharType="end"/>
      </w:r>
    </w:p>
    <w:p w14:paraId="0E4B4101" w14:textId="77777777" w:rsidR="00232549" w:rsidRDefault="00232549">
      <w:pPr>
        <w:pStyle w:val="TOC1"/>
        <w:rPr>
          <w:noProof/>
          <w:sz w:val="24"/>
          <w:szCs w:val="24"/>
        </w:rPr>
      </w:pPr>
      <w:r>
        <w:rPr>
          <w:noProof/>
        </w:rPr>
        <w:t>9</w:t>
      </w:r>
      <w:r>
        <w:rPr>
          <w:noProof/>
          <w:sz w:val="24"/>
          <w:szCs w:val="24"/>
        </w:rPr>
        <w:tab/>
      </w:r>
      <w:r w:rsidRPr="00020D6C">
        <w:rPr>
          <w:noProof/>
          <w:color w:val="FF0000"/>
        </w:rPr>
        <w:t xml:space="preserve">(NOT IMPLEMENTED) </w:t>
      </w:r>
      <w:r>
        <w:rPr>
          <w:noProof/>
        </w:rPr>
        <w:t>Team creation UI</w:t>
      </w:r>
      <w:r>
        <w:rPr>
          <w:noProof/>
        </w:rPr>
        <w:tab/>
      </w:r>
      <w:r>
        <w:rPr>
          <w:noProof/>
        </w:rPr>
        <w:fldChar w:fldCharType="begin"/>
      </w:r>
      <w:r>
        <w:rPr>
          <w:noProof/>
        </w:rPr>
        <w:instrText xml:space="preserve"> PAGEREF _Toc485856987 \h </w:instrText>
      </w:r>
      <w:r>
        <w:rPr>
          <w:noProof/>
        </w:rPr>
      </w:r>
      <w:r>
        <w:rPr>
          <w:noProof/>
        </w:rPr>
        <w:fldChar w:fldCharType="separate"/>
      </w:r>
      <w:r>
        <w:rPr>
          <w:noProof/>
        </w:rPr>
        <w:t>20</w:t>
      </w:r>
      <w:r>
        <w:rPr>
          <w:noProof/>
        </w:rPr>
        <w:fldChar w:fldCharType="end"/>
      </w:r>
    </w:p>
    <w:p w14:paraId="780982AD" w14:textId="77777777" w:rsidR="00232549" w:rsidRDefault="00232549">
      <w:pPr>
        <w:pStyle w:val="TOC1"/>
        <w:rPr>
          <w:noProof/>
          <w:sz w:val="24"/>
          <w:szCs w:val="24"/>
        </w:rPr>
      </w:pPr>
      <w:r>
        <w:rPr>
          <w:noProof/>
        </w:rPr>
        <w:t>10</w:t>
      </w:r>
      <w:r>
        <w:rPr>
          <w:noProof/>
          <w:sz w:val="24"/>
          <w:szCs w:val="24"/>
        </w:rPr>
        <w:tab/>
      </w:r>
      <w:r>
        <w:rPr>
          <w:noProof/>
        </w:rPr>
        <w:t>Game Field UI</w:t>
      </w:r>
      <w:r>
        <w:rPr>
          <w:noProof/>
        </w:rPr>
        <w:tab/>
      </w:r>
      <w:r>
        <w:rPr>
          <w:noProof/>
        </w:rPr>
        <w:fldChar w:fldCharType="begin"/>
      </w:r>
      <w:r>
        <w:rPr>
          <w:noProof/>
        </w:rPr>
        <w:instrText xml:space="preserve"> PAGEREF _Toc485856988 \h </w:instrText>
      </w:r>
      <w:r>
        <w:rPr>
          <w:noProof/>
        </w:rPr>
      </w:r>
      <w:r>
        <w:rPr>
          <w:noProof/>
        </w:rPr>
        <w:fldChar w:fldCharType="separate"/>
      </w:r>
      <w:r>
        <w:rPr>
          <w:noProof/>
        </w:rPr>
        <w:t>21</w:t>
      </w:r>
      <w:r>
        <w:rPr>
          <w:noProof/>
        </w:rPr>
        <w:fldChar w:fldCharType="end"/>
      </w:r>
    </w:p>
    <w:p w14:paraId="1FE71359" w14:textId="77777777" w:rsidR="00232549" w:rsidRDefault="00232549">
      <w:pPr>
        <w:pStyle w:val="TOC2"/>
        <w:rPr>
          <w:rFonts w:cstheme="minorBidi"/>
          <w:noProof/>
          <w:sz w:val="24"/>
          <w:szCs w:val="24"/>
        </w:rPr>
      </w:pPr>
      <w:r>
        <w:rPr>
          <w:noProof/>
        </w:rPr>
        <w:t>10.1</w:t>
      </w:r>
      <w:r>
        <w:rPr>
          <w:rFonts w:cstheme="minorBidi"/>
          <w:noProof/>
          <w:sz w:val="24"/>
          <w:szCs w:val="24"/>
        </w:rPr>
        <w:tab/>
      </w:r>
      <w:r>
        <w:rPr>
          <w:noProof/>
        </w:rPr>
        <w:t>Proposed changes to UI</w:t>
      </w:r>
      <w:r>
        <w:rPr>
          <w:noProof/>
        </w:rPr>
        <w:tab/>
      </w:r>
      <w:r>
        <w:rPr>
          <w:noProof/>
        </w:rPr>
        <w:fldChar w:fldCharType="begin"/>
      </w:r>
      <w:r>
        <w:rPr>
          <w:noProof/>
        </w:rPr>
        <w:instrText xml:space="preserve"> PAGEREF _Toc485856989 \h </w:instrText>
      </w:r>
      <w:r>
        <w:rPr>
          <w:noProof/>
        </w:rPr>
      </w:r>
      <w:r>
        <w:rPr>
          <w:noProof/>
        </w:rPr>
        <w:fldChar w:fldCharType="separate"/>
      </w:r>
      <w:r>
        <w:rPr>
          <w:noProof/>
        </w:rPr>
        <w:t>21</w:t>
      </w:r>
      <w:r>
        <w:rPr>
          <w:noProof/>
        </w:rPr>
        <w:fldChar w:fldCharType="end"/>
      </w:r>
    </w:p>
    <w:p w14:paraId="7EDDF167" w14:textId="77777777" w:rsidR="00232549" w:rsidRDefault="00232549">
      <w:pPr>
        <w:pStyle w:val="TOC2"/>
        <w:rPr>
          <w:rFonts w:cstheme="minorBidi"/>
          <w:noProof/>
          <w:sz w:val="24"/>
          <w:szCs w:val="24"/>
        </w:rPr>
      </w:pPr>
      <w:r>
        <w:rPr>
          <w:noProof/>
        </w:rPr>
        <w:t>10.2</w:t>
      </w:r>
      <w:r>
        <w:rPr>
          <w:rFonts w:cstheme="minorBidi"/>
          <w:noProof/>
          <w:sz w:val="24"/>
          <w:szCs w:val="24"/>
        </w:rPr>
        <w:tab/>
      </w:r>
      <w:r>
        <w:rPr>
          <w:noProof/>
        </w:rPr>
        <w:t>Player Cards</w:t>
      </w:r>
      <w:r>
        <w:rPr>
          <w:noProof/>
        </w:rPr>
        <w:tab/>
      </w:r>
      <w:r>
        <w:rPr>
          <w:noProof/>
        </w:rPr>
        <w:fldChar w:fldCharType="begin"/>
      </w:r>
      <w:r>
        <w:rPr>
          <w:noProof/>
        </w:rPr>
        <w:instrText xml:space="preserve"> PAGEREF _Toc485856990 \h </w:instrText>
      </w:r>
      <w:r>
        <w:rPr>
          <w:noProof/>
        </w:rPr>
      </w:r>
      <w:r>
        <w:rPr>
          <w:noProof/>
        </w:rPr>
        <w:fldChar w:fldCharType="separate"/>
      </w:r>
      <w:r>
        <w:rPr>
          <w:noProof/>
        </w:rPr>
        <w:t>21</w:t>
      </w:r>
      <w:r>
        <w:rPr>
          <w:noProof/>
        </w:rPr>
        <w:fldChar w:fldCharType="end"/>
      </w:r>
    </w:p>
    <w:p w14:paraId="238305D7" w14:textId="77777777" w:rsidR="00232549" w:rsidRDefault="00232549">
      <w:pPr>
        <w:pStyle w:val="TOC2"/>
        <w:rPr>
          <w:rFonts w:cstheme="minorBidi"/>
          <w:noProof/>
          <w:sz w:val="24"/>
          <w:szCs w:val="24"/>
        </w:rPr>
      </w:pPr>
      <w:r>
        <w:rPr>
          <w:noProof/>
        </w:rPr>
        <w:t>10.3</w:t>
      </w:r>
      <w:r>
        <w:rPr>
          <w:rFonts w:cstheme="minorBidi"/>
          <w:noProof/>
          <w:sz w:val="24"/>
          <w:szCs w:val="24"/>
        </w:rPr>
        <w:tab/>
      </w:r>
      <w:r>
        <w:rPr>
          <w:noProof/>
        </w:rPr>
        <w:t>Data (TBD)</w:t>
      </w:r>
      <w:r>
        <w:rPr>
          <w:noProof/>
        </w:rPr>
        <w:tab/>
      </w:r>
      <w:r>
        <w:rPr>
          <w:noProof/>
        </w:rPr>
        <w:fldChar w:fldCharType="begin"/>
      </w:r>
      <w:r>
        <w:rPr>
          <w:noProof/>
        </w:rPr>
        <w:instrText xml:space="preserve"> PAGEREF _Toc485856991 \h </w:instrText>
      </w:r>
      <w:r>
        <w:rPr>
          <w:noProof/>
        </w:rPr>
      </w:r>
      <w:r>
        <w:rPr>
          <w:noProof/>
        </w:rPr>
        <w:fldChar w:fldCharType="separate"/>
      </w:r>
      <w:r>
        <w:rPr>
          <w:noProof/>
        </w:rPr>
        <w:t>24</w:t>
      </w:r>
      <w:r>
        <w:rPr>
          <w:noProof/>
        </w:rPr>
        <w:fldChar w:fldCharType="end"/>
      </w:r>
    </w:p>
    <w:p w14:paraId="7483C1AC" w14:textId="77777777" w:rsidR="00232549" w:rsidRDefault="00232549">
      <w:pPr>
        <w:pStyle w:val="TOC1"/>
        <w:rPr>
          <w:noProof/>
          <w:sz w:val="24"/>
          <w:szCs w:val="24"/>
        </w:rPr>
      </w:pPr>
      <w:r>
        <w:rPr>
          <w:noProof/>
        </w:rPr>
        <w:t>11</w:t>
      </w:r>
      <w:r>
        <w:rPr>
          <w:noProof/>
          <w:sz w:val="24"/>
          <w:szCs w:val="24"/>
        </w:rPr>
        <w:tab/>
      </w:r>
      <w:r>
        <w:rPr>
          <w:noProof/>
        </w:rPr>
        <w:t>Question/answers (excerpts from emails)</w:t>
      </w:r>
      <w:r>
        <w:rPr>
          <w:noProof/>
        </w:rPr>
        <w:tab/>
      </w:r>
      <w:r>
        <w:rPr>
          <w:noProof/>
        </w:rPr>
        <w:fldChar w:fldCharType="begin"/>
      </w:r>
      <w:r>
        <w:rPr>
          <w:noProof/>
        </w:rPr>
        <w:instrText xml:space="preserve"> PAGEREF _Toc485856992 \h </w:instrText>
      </w:r>
      <w:r>
        <w:rPr>
          <w:noProof/>
        </w:rPr>
      </w:r>
      <w:r>
        <w:rPr>
          <w:noProof/>
        </w:rPr>
        <w:fldChar w:fldCharType="separate"/>
      </w:r>
      <w:r>
        <w:rPr>
          <w:noProof/>
        </w:rPr>
        <w:t>25</w:t>
      </w:r>
      <w:r>
        <w:rPr>
          <w:noProof/>
        </w:rPr>
        <w:fldChar w:fldCharType="end"/>
      </w:r>
    </w:p>
    <w:p w14:paraId="7DA9E901" w14:textId="77777777" w:rsidR="00232549" w:rsidRDefault="00232549">
      <w:pPr>
        <w:pStyle w:val="TOC1"/>
        <w:rPr>
          <w:noProof/>
          <w:sz w:val="24"/>
          <w:szCs w:val="24"/>
        </w:rPr>
      </w:pPr>
      <w:r w:rsidRPr="00020D6C">
        <w:rPr>
          <w:noProof/>
          <w:color w:val="FF0000"/>
        </w:rPr>
        <w:t>12</w:t>
      </w:r>
      <w:r>
        <w:rPr>
          <w:noProof/>
          <w:sz w:val="24"/>
          <w:szCs w:val="24"/>
        </w:rPr>
        <w:tab/>
      </w:r>
      <w:r w:rsidRPr="00020D6C">
        <w:rPr>
          <w:noProof/>
          <w:color w:val="FF0000"/>
        </w:rPr>
        <w:t>Open Issues</w:t>
      </w:r>
      <w:r>
        <w:rPr>
          <w:noProof/>
        </w:rPr>
        <w:tab/>
      </w:r>
      <w:r>
        <w:rPr>
          <w:noProof/>
        </w:rPr>
        <w:fldChar w:fldCharType="begin"/>
      </w:r>
      <w:r>
        <w:rPr>
          <w:noProof/>
        </w:rPr>
        <w:instrText xml:space="preserve"> PAGEREF _Toc485856993 \h </w:instrText>
      </w:r>
      <w:r>
        <w:rPr>
          <w:noProof/>
        </w:rPr>
      </w:r>
      <w:r>
        <w:rPr>
          <w:noProof/>
        </w:rPr>
        <w:fldChar w:fldCharType="separate"/>
      </w:r>
      <w:r>
        <w:rPr>
          <w:noProof/>
        </w:rPr>
        <w:t>32</w:t>
      </w:r>
      <w:r>
        <w:rPr>
          <w:noProof/>
        </w:rPr>
        <w:fldChar w:fldCharType="end"/>
      </w:r>
    </w:p>
    <w:p w14:paraId="7A5CBF93" w14:textId="77777777" w:rsidR="00232549" w:rsidRDefault="00232549">
      <w:pPr>
        <w:pStyle w:val="TOC1"/>
        <w:rPr>
          <w:noProof/>
          <w:sz w:val="24"/>
          <w:szCs w:val="24"/>
        </w:rPr>
      </w:pPr>
      <w:r>
        <w:rPr>
          <w:noProof/>
        </w:rPr>
        <w:t>13</w:t>
      </w:r>
      <w:r>
        <w:rPr>
          <w:noProof/>
          <w:sz w:val="24"/>
          <w:szCs w:val="24"/>
        </w:rPr>
        <w:tab/>
      </w:r>
      <w:r>
        <w:rPr>
          <w:noProof/>
        </w:rPr>
        <w:t>API Samples</w:t>
      </w:r>
      <w:r>
        <w:rPr>
          <w:noProof/>
        </w:rPr>
        <w:tab/>
      </w:r>
      <w:r>
        <w:rPr>
          <w:noProof/>
        </w:rPr>
        <w:fldChar w:fldCharType="begin"/>
      </w:r>
      <w:r>
        <w:rPr>
          <w:noProof/>
        </w:rPr>
        <w:instrText xml:space="preserve"> PAGEREF _Toc485856994 \h </w:instrText>
      </w:r>
      <w:r>
        <w:rPr>
          <w:noProof/>
        </w:rPr>
      </w:r>
      <w:r>
        <w:rPr>
          <w:noProof/>
        </w:rPr>
        <w:fldChar w:fldCharType="separate"/>
      </w:r>
      <w:r>
        <w:rPr>
          <w:noProof/>
        </w:rPr>
        <w:t>32</w:t>
      </w:r>
      <w:r>
        <w:rPr>
          <w:noProof/>
        </w:rPr>
        <w:fldChar w:fldCharType="end"/>
      </w:r>
    </w:p>
    <w:p w14:paraId="4F316B31" w14:textId="77777777" w:rsidR="00B61C0E" w:rsidRPr="0069666D" w:rsidRDefault="00B61C0E" w:rsidP="00B61C0E">
      <w:pPr>
        <w:pStyle w:val="BodyText3"/>
        <w:rPr>
          <w:rFonts w:ascii="Arial" w:hAnsi="Arial" w:cs="Arial"/>
        </w:rPr>
      </w:pPr>
      <w:r w:rsidRPr="0069666D">
        <w:rPr>
          <w:rFonts w:ascii="Arial" w:hAnsi="Arial" w:cs="Arial"/>
        </w:rPr>
        <w:fldChar w:fldCharType="end"/>
      </w:r>
    </w:p>
    <w:p w14:paraId="35EA0F24" w14:textId="77777777" w:rsidR="00B61C0E" w:rsidRPr="0069666D" w:rsidRDefault="00B61C0E" w:rsidP="00B61C0E"/>
    <w:p w14:paraId="6F53B7D5" w14:textId="77777777" w:rsidR="00B61C0E" w:rsidRPr="0069666D" w:rsidRDefault="00B61C0E" w:rsidP="00B61C0E"/>
    <w:p w14:paraId="79C06BD3" w14:textId="77777777" w:rsidR="000B1833" w:rsidRPr="0069666D" w:rsidRDefault="000B1833">
      <w:pPr>
        <w:rPr>
          <w:rFonts w:eastAsia="Verdana" w:cs="Verdana"/>
          <w:b/>
          <w:color w:val="000000"/>
          <w:sz w:val="40"/>
          <w:shd w:val="solid" w:color="FFFFFF" w:fill="auto"/>
          <w:lang w:eastAsia="ru-RU"/>
        </w:rPr>
      </w:pPr>
      <w:r w:rsidRPr="0069666D">
        <w:rPr>
          <w:b/>
        </w:rPr>
        <w:br w:type="page"/>
      </w:r>
    </w:p>
    <w:p w14:paraId="65F56AD2" w14:textId="77777777" w:rsidR="002B6902" w:rsidRPr="0069666D" w:rsidRDefault="00E61E8A" w:rsidP="00E61E8A">
      <w:pPr>
        <w:pStyle w:val="FakeHeader"/>
        <w:pBdr>
          <w:bottom w:val="single" w:sz="6" w:space="1" w:color="auto"/>
        </w:pBdr>
        <w:rPr>
          <w:b/>
        </w:rPr>
      </w:pPr>
      <w:r w:rsidRPr="0069666D">
        <w:rPr>
          <w:b/>
        </w:rPr>
        <w:lastRenderedPageBreak/>
        <w:t>Legal Page</w:t>
      </w:r>
    </w:p>
    <w:p w14:paraId="130FED28" w14:textId="77777777" w:rsidR="00E61E8A" w:rsidRPr="0069666D" w:rsidRDefault="00E61E8A" w:rsidP="00E61E8A">
      <w:pPr>
        <w:pStyle w:val="Div"/>
      </w:pPr>
    </w:p>
    <w:p w14:paraId="6509DC77" w14:textId="77777777" w:rsidR="00E61E8A" w:rsidRPr="0069666D" w:rsidRDefault="00E61E8A" w:rsidP="00E61E8A">
      <w:pPr>
        <w:pStyle w:val="Div"/>
        <w:rPr>
          <w:b/>
        </w:rPr>
      </w:pPr>
      <w:r w:rsidRPr="0069666D">
        <w:rPr>
          <w:b/>
        </w:rPr>
        <w:t>Confidentiality Agreement</w:t>
      </w:r>
    </w:p>
    <w:p w14:paraId="465B9F44" w14:textId="77777777" w:rsidR="00E61E8A" w:rsidRPr="0069666D" w:rsidRDefault="00E61E8A" w:rsidP="00E61E8A">
      <w:pPr>
        <w:pStyle w:val="Div"/>
      </w:pPr>
      <w:r w:rsidRPr="0069666D">
        <w:t xml:space="preserve">The undersigned reader acknowledges that the information provided by </w:t>
      </w:r>
      <w:proofErr w:type="spellStart"/>
      <w:r w:rsidR="0031523B">
        <w:t>GhostRunner</w:t>
      </w:r>
      <w:proofErr w:type="spellEnd"/>
      <w:r w:rsidRPr="0069666D">
        <w:t xml:space="preserve"> in this document is confidential; therefore, the reader agrees not to disclose it without the express written permission of </w:t>
      </w:r>
      <w:proofErr w:type="spellStart"/>
      <w:r w:rsidR="005B2760">
        <w:t>GhostRunner</w:t>
      </w:r>
      <w:proofErr w:type="spellEnd"/>
      <w:r w:rsidR="005B2760">
        <w:t xml:space="preserve"> Inc</w:t>
      </w:r>
      <w:r w:rsidRPr="0069666D">
        <w:t>.</w:t>
      </w:r>
      <w:r w:rsidRPr="0069666D">
        <w:br/>
      </w:r>
    </w:p>
    <w:p w14:paraId="43F9CBF8" w14:textId="77777777" w:rsidR="00E61E8A" w:rsidRPr="0069666D" w:rsidRDefault="00E61E8A" w:rsidP="00E61E8A">
      <w:pPr>
        <w:pStyle w:val="Div"/>
      </w:pPr>
      <w:r w:rsidRPr="0069666D">
        <w:t xml:space="preserve">It is acknowledged by the reader that information to be furnished in this document is in all respects confidential in nature, other than information which is in the public domain through other means and that any disclosure or use of same by the reader may cause serious harm or damage to </w:t>
      </w:r>
      <w:proofErr w:type="spellStart"/>
      <w:r w:rsidR="005B2760">
        <w:t>GhostRunner</w:t>
      </w:r>
      <w:proofErr w:type="spellEnd"/>
      <w:r w:rsidRPr="0069666D">
        <w:t xml:space="preserve"> Inc.</w:t>
      </w:r>
    </w:p>
    <w:p w14:paraId="6112C1E2" w14:textId="77777777" w:rsidR="00E61E8A" w:rsidRPr="0069666D" w:rsidRDefault="00E61E8A" w:rsidP="00E61E8A">
      <w:pPr>
        <w:pStyle w:val="Div"/>
      </w:pPr>
      <w:r w:rsidRPr="0069666D">
        <w:br/>
        <w:t xml:space="preserve">Upon request, this document is to be immediately returned to </w:t>
      </w:r>
      <w:proofErr w:type="spellStart"/>
      <w:r w:rsidR="00F63402">
        <w:t>GhostRunner</w:t>
      </w:r>
      <w:proofErr w:type="spellEnd"/>
      <w:r w:rsidRPr="0069666D">
        <w:t xml:space="preserve">. </w:t>
      </w:r>
    </w:p>
    <w:p w14:paraId="27A4DE4F" w14:textId="77777777" w:rsidR="00E61E8A" w:rsidRPr="0069666D" w:rsidRDefault="00E61E8A" w:rsidP="00E61E8A">
      <w:pPr>
        <w:pStyle w:val="Div"/>
      </w:pPr>
    </w:p>
    <w:p w14:paraId="7AF1430E" w14:textId="77777777" w:rsidR="00E61E8A" w:rsidRPr="0069666D" w:rsidRDefault="00E61E8A" w:rsidP="00E61E8A">
      <w:pPr>
        <w:pStyle w:val="Div"/>
      </w:pPr>
      <w:r w:rsidRPr="0069666D">
        <w:t>___________________</w:t>
      </w:r>
      <w:r w:rsidRPr="0069666D">
        <w:br/>
        <w:t xml:space="preserve">Signature </w:t>
      </w:r>
    </w:p>
    <w:p w14:paraId="14A65F6F" w14:textId="77777777" w:rsidR="00E61E8A" w:rsidRPr="0069666D" w:rsidRDefault="00E61E8A" w:rsidP="00E61E8A">
      <w:pPr>
        <w:pStyle w:val="Div"/>
      </w:pPr>
    </w:p>
    <w:p w14:paraId="4DA7D5CD" w14:textId="77777777" w:rsidR="00E61E8A" w:rsidRPr="0069666D" w:rsidRDefault="00E61E8A" w:rsidP="00E61E8A">
      <w:pPr>
        <w:pStyle w:val="Div"/>
      </w:pPr>
      <w:r w:rsidRPr="0069666D">
        <w:t>___________________</w:t>
      </w:r>
      <w:r w:rsidRPr="0069666D">
        <w:br/>
        <w:t xml:space="preserve">Name (typed or printed) </w:t>
      </w:r>
    </w:p>
    <w:p w14:paraId="3AC20751" w14:textId="77777777" w:rsidR="00E61E8A" w:rsidRPr="0069666D" w:rsidRDefault="00E61E8A" w:rsidP="00E61E8A">
      <w:pPr>
        <w:pStyle w:val="Div"/>
      </w:pPr>
    </w:p>
    <w:p w14:paraId="409F9334" w14:textId="77777777" w:rsidR="00E61E8A" w:rsidRPr="0069666D" w:rsidRDefault="00E61E8A" w:rsidP="00E61E8A">
      <w:pPr>
        <w:pStyle w:val="Div"/>
      </w:pPr>
      <w:r w:rsidRPr="0069666D">
        <w:t>___________________</w:t>
      </w:r>
      <w:r w:rsidRPr="0069666D">
        <w:br/>
        <w:t xml:space="preserve">Date </w:t>
      </w:r>
    </w:p>
    <w:p w14:paraId="44DF177E" w14:textId="77777777" w:rsidR="00E61E8A" w:rsidRPr="0069666D" w:rsidRDefault="00E61E8A" w:rsidP="00E61E8A">
      <w:pPr>
        <w:pStyle w:val="Div"/>
      </w:pPr>
      <w:r w:rsidRPr="0069666D">
        <w:br/>
      </w:r>
    </w:p>
    <w:p w14:paraId="3D95224D" w14:textId="77777777" w:rsidR="002B6902" w:rsidRPr="0069666D" w:rsidRDefault="002B6902">
      <w:pPr>
        <w:rPr>
          <w:b/>
          <w:bCs/>
          <w:caps/>
          <w:color w:val="FFFFFF" w:themeColor="background1"/>
          <w:spacing w:val="15"/>
        </w:rPr>
      </w:pPr>
    </w:p>
    <w:p w14:paraId="1D51C289" w14:textId="77777777" w:rsidR="007C36A3" w:rsidRPr="0069666D" w:rsidRDefault="007C36A3">
      <w:pPr>
        <w:rPr>
          <w:b/>
          <w:bCs/>
          <w:caps/>
          <w:color w:val="FFFFFF" w:themeColor="background1"/>
          <w:spacing w:val="15"/>
        </w:rPr>
      </w:pPr>
      <w:r w:rsidRPr="0069666D">
        <w:br w:type="page"/>
      </w:r>
    </w:p>
    <w:p w14:paraId="64A0BE16" w14:textId="77777777" w:rsidR="00B61C0E" w:rsidRPr="0069666D" w:rsidRDefault="00EF2D24" w:rsidP="002B6902">
      <w:pPr>
        <w:pStyle w:val="Heading1"/>
        <w:pBdr>
          <w:bottom w:val="none" w:sz="0" w:space="0" w:color="auto"/>
        </w:pBdr>
      </w:pPr>
      <w:bookmarkStart w:id="2" w:name="_Toc485856960"/>
      <w:r>
        <w:lastRenderedPageBreak/>
        <w:t>Overview</w:t>
      </w:r>
      <w:bookmarkEnd w:id="2"/>
    </w:p>
    <w:p w14:paraId="05A9344D" w14:textId="77777777" w:rsidR="003B7EAF" w:rsidRDefault="00B61C0E" w:rsidP="00EF2D24">
      <w:pPr>
        <w:spacing w:before="240"/>
        <w:rPr>
          <w:noProof/>
        </w:rPr>
      </w:pPr>
      <w:r w:rsidRPr="0069666D">
        <w:rPr>
          <w:rFonts w:cs="Arial"/>
        </w:rPr>
        <w:t xml:space="preserve">This document provides the </w:t>
      </w:r>
      <w:r w:rsidR="00B66621">
        <w:rPr>
          <w:rFonts w:cs="Arial"/>
        </w:rPr>
        <w:t>schema and API details for the Baseball Game engine</w:t>
      </w:r>
      <w:r w:rsidRPr="0069666D">
        <w:rPr>
          <w:rFonts w:cs="Arial"/>
        </w:rPr>
        <w:t xml:space="preserve">.  </w:t>
      </w:r>
      <w:r w:rsidR="004C6EBD">
        <w:rPr>
          <w:noProof/>
        </w:rPr>
        <w:t xml:space="preserve"> </w:t>
      </w:r>
    </w:p>
    <w:p w14:paraId="47482D70" w14:textId="77777777" w:rsidR="00EF2D24" w:rsidRDefault="00EF2D24" w:rsidP="00EF2D24">
      <w:pPr>
        <w:spacing w:before="240"/>
        <w:rPr>
          <w:noProof/>
        </w:rPr>
      </w:pPr>
      <w:r>
        <w:rPr>
          <w:noProof/>
        </w:rPr>
        <w:t xml:space="preserve">The schema is based on Baseball rules, GhostRunner game and remote interaction requirements. We describe each table separately, and show their combined relationship at the end.  </w:t>
      </w:r>
    </w:p>
    <w:p w14:paraId="3703F5C2" w14:textId="77777777" w:rsidR="00EF2D24" w:rsidRDefault="00EF2D24" w:rsidP="00EF2D24">
      <w:pPr>
        <w:spacing w:before="240"/>
        <w:rPr>
          <w:noProof/>
        </w:rPr>
      </w:pPr>
      <w:r>
        <w:rPr>
          <w:noProof/>
        </w:rPr>
        <w:t xml:space="preserve">UID (User identifier) represents a user (logged in). Complete description of User entity is omitted in this document. </w:t>
      </w:r>
    </w:p>
    <w:p w14:paraId="2DF7E5AD" w14:textId="77777777" w:rsidR="00EF2D24" w:rsidRDefault="000005C4" w:rsidP="00EF2D24">
      <w:pPr>
        <w:spacing w:before="240"/>
        <w:rPr>
          <w:noProof/>
        </w:rPr>
      </w:pPr>
      <w:r>
        <w:rPr>
          <w:noProof/>
        </w:rPr>
        <w:t xml:space="preserve">NOTE: Actual table names may be different based on schema requirements. </w:t>
      </w:r>
    </w:p>
    <w:p w14:paraId="1A32DB4B" w14:textId="77777777" w:rsidR="00EF2D24" w:rsidRDefault="00EF2D24" w:rsidP="00EF2D24">
      <w:pPr>
        <w:spacing w:before="240"/>
        <w:rPr>
          <w:noProof/>
        </w:rPr>
      </w:pPr>
    </w:p>
    <w:p w14:paraId="2C137DA0" w14:textId="77777777" w:rsidR="00EF2D24" w:rsidRDefault="00EF2D24" w:rsidP="00EF2D24">
      <w:pPr>
        <w:pStyle w:val="Heading1"/>
        <w:rPr>
          <w:noProof/>
        </w:rPr>
      </w:pPr>
      <w:bookmarkStart w:id="3" w:name="_Toc485856961"/>
      <w:r>
        <w:rPr>
          <w:noProof/>
        </w:rPr>
        <w:t>Enitities</w:t>
      </w:r>
      <w:bookmarkEnd w:id="3"/>
    </w:p>
    <w:p w14:paraId="02C73181" w14:textId="77777777" w:rsidR="00EF2D24" w:rsidRDefault="00EF2D24" w:rsidP="00EF2D24">
      <w:pPr>
        <w:spacing w:before="240"/>
        <w:rPr>
          <w:noProof/>
        </w:rPr>
      </w:pPr>
      <w:r>
        <w:rPr>
          <w:noProof/>
        </w:rPr>
        <w:t xml:space="preserve">These are the high level entites we will use. </w:t>
      </w:r>
    </w:p>
    <w:p w14:paraId="2EC2D531" w14:textId="77777777" w:rsidR="00883D68" w:rsidRDefault="00883D68" w:rsidP="00883D68">
      <w:pPr>
        <w:pStyle w:val="Heading2"/>
        <w:rPr>
          <w:noProof/>
        </w:rPr>
      </w:pPr>
      <w:bookmarkStart w:id="4" w:name="_Toc485856962"/>
      <w:r>
        <w:rPr>
          <w:noProof/>
        </w:rPr>
        <w:t>Owners</w:t>
      </w:r>
      <w:bookmarkEnd w:id="4"/>
    </w:p>
    <w:p w14:paraId="03797C8B" w14:textId="77777777" w:rsidR="00883D68" w:rsidRDefault="00883D68" w:rsidP="00EF2D24">
      <w:pPr>
        <w:spacing w:before="240"/>
        <w:rPr>
          <w:noProof/>
        </w:rPr>
      </w:pPr>
      <w:r>
        <w:rPr>
          <w:noProof/>
        </w:rPr>
        <w:t>An Owner is a user in the game, identified by UID and other meta data.</w:t>
      </w:r>
    </w:p>
    <w:p w14:paraId="66AB8C67" w14:textId="77777777" w:rsidR="00883D68" w:rsidRDefault="00883D68" w:rsidP="00883D68">
      <w:pPr>
        <w:pStyle w:val="Heading2"/>
        <w:rPr>
          <w:noProof/>
        </w:rPr>
      </w:pPr>
      <w:bookmarkStart w:id="5" w:name="_Toc485856963"/>
      <w:r>
        <w:rPr>
          <w:noProof/>
        </w:rPr>
        <w:t>Players</w:t>
      </w:r>
      <w:bookmarkEnd w:id="5"/>
    </w:p>
    <w:p w14:paraId="5E363630" w14:textId="77777777" w:rsidR="00883D68" w:rsidRDefault="00883D68" w:rsidP="00883D68">
      <w:pPr>
        <w:spacing w:before="240"/>
        <w:rPr>
          <w:noProof/>
        </w:rPr>
      </w:pPr>
      <w:r>
        <w:rPr>
          <w:noProof/>
        </w:rPr>
        <w:t xml:space="preserve">This represents a player in the ‘pool’ of players. This table captures personal (non-game) related information about a player. </w:t>
      </w:r>
    </w:p>
    <w:p w14:paraId="60C9C96B" w14:textId="77777777" w:rsidR="00883D68" w:rsidRDefault="00883D68" w:rsidP="00883D68">
      <w:pPr>
        <w:pStyle w:val="Heading2"/>
        <w:rPr>
          <w:noProof/>
        </w:rPr>
      </w:pPr>
      <w:bookmarkStart w:id="6" w:name="_Toc485856964"/>
      <w:r>
        <w:rPr>
          <w:noProof/>
        </w:rPr>
        <w:t>PlayerSeason</w:t>
      </w:r>
      <w:bookmarkEnd w:id="6"/>
    </w:p>
    <w:p w14:paraId="384102FC" w14:textId="77777777" w:rsidR="00883D68" w:rsidRDefault="00883D68" w:rsidP="00883D68">
      <w:pPr>
        <w:spacing w:before="240"/>
        <w:rPr>
          <w:noProof/>
        </w:rPr>
      </w:pPr>
      <w:r>
        <w:rPr>
          <w:noProof/>
        </w:rPr>
        <w:t xml:space="preserve">A particular player’s performance during a season is caputured in this table. It is also known as the ‘player card’. </w:t>
      </w:r>
    </w:p>
    <w:p w14:paraId="311C53B7" w14:textId="77777777" w:rsidR="00883D68" w:rsidRDefault="00883D68" w:rsidP="00EF2D24">
      <w:pPr>
        <w:spacing w:before="240"/>
        <w:rPr>
          <w:noProof/>
        </w:rPr>
      </w:pPr>
    </w:p>
    <w:p w14:paraId="26C468FA" w14:textId="77777777" w:rsidR="00EF2D24" w:rsidRDefault="000005C4" w:rsidP="00EF2D24">
      <w:pPr>
        <w:pStyle w:val="Heading2"/>
        <w:rPr>
          <w:noProof/>
        </w:rPr>
      </w:pPr>
      <w:bookmarkStart w:id="7" w:name="_Toc485856965"/>
      <w:r>
        <w:rPr>
          <w:noProof/>
        </w:rPr>
        <w:t>Teams</w:t>
      </w:r>
      <w:bookmarkEnd w:id="7"/>
    </w:p>
    <w:p w14:paraId="57FBFBF6" w14:textId="77777777" w:rsidR="00EF2D24" w:rsidRDefault="000005C4" w:rsidP="00EF2D24">
      <w:pPr>
        <w:spacing w:before="240"/>
        <w:rPr>
          <w:noProof/>
        </w:rPr>
      </w:pPr>
      <w:r>
        <w:rPr>
          <w:noProof/>
        </w:rPr>
        <w:t xml:space="preserve">One owner can have multiple teams. So, teamId is incrememented. Teams may become dormant or retired. We can decide how many active teams are possible. </w:t>
      </w:r>
    </w:p>
    <w:p w14:paraId="78FDEE98" w14:textId="77777777" w:rsidR="000005C4" w:rsidRDefault="000005C4" w:rsidP="00EF2D24">
      <w:pPr>
        <w:spacing w:before="240"/>
        <w:rPr>
          <w:noProof/>
        </w:rPr>
      </w:pPr>
    </w:p>
    <w:p w14:paraId="40B74271" w14:textId="77777777" w:rsidR="00EF2D24" w:rsidRPr="00EF2D24" w:rsidRDefault="00883D68" w:rsidP="00EF2D24">
      <w:pPr>
        <w:spacing w:before="240"/>
        <w:rPr>
          <w:noProof/>
        </w:rPr>
      </w:pPr>
      <w:r>
        <w:rPr>
          <w:noProof/>
        </w:rPr>
        <w:t xml:space="preserve"> </w:t>
      </w:r>
    </w:p>
    <w:p w14:paraId="517CC164" w14:textId="77777777" w:rsidR="001A7DE6" w:rsidRDefault="001A7DE6" w:rsidP="00752685">
      <w:pPr>
        <w:pStyle w:val="Caption"/>
        <w:jc w:val="center"/>
      </w:pPr>
    </w:p>
    <w:p w14:paraId="3A13F916" w14:textId="77777777" w:rsidR="008B2ED8" w:rsidRDefault="00D47740" w:rsidP="008B2ED8">
      <w:pPr>
        <w:pStyle w:val="Heading2"/>
        <w:rPr>
          <w:noProof/>
        </w:rPr>
      </w:pPr>
      <w:bookmarkStart w:id="8" w:name="_Toc485856966"/>
      <w:r>
        <w:rPr>
          <w:noProof/>
        </w:rPr>
        <w:lastRenderedPageBreak/>
        <w:t>T</w:t>
      </w:r>
      <w:r w:rsidR="00883D68">
        <w:rPr>
          <w:noProof/>
        </w:rPr>
        <w:t>eam</w:t>
      </w:r>
      <w:r>
        <w:rPr>
          <w:noProof/>
        </w:rPr>
        <w:t>P</w:t>
      </w:r>
      <w:r w:rsidR="000005C4">
        <w:rPr>
          <w:noProof/>
        </w:rPr>
        <w:t>layers</w:t>
      </w:r>
      <w:bookmarkEnd w:id="8"/>
    </w:p>
    <w:p w14:paraId="2B47A014" w14:textId="77777777" w:rsidR="008B2ED8" w:rsidRDefault="008B2ED8" w:rsidP="00883D68">
      <w:pPr>
        <w:spacing w:before="240"/>
      </w:pPr>
      <w:r>
        <w:rPr>
          <w:noProof/>
        </w:rPr>
        <w:t xml:space="preserve">This represents a player in the ‘pool’ of players. This table captures all the information about historical players, possibly using auxilliary tables for historic data. </w:t>
      </w:r>
      <w:r w:rsidR="00883D68">
        <w:rPr>
          <w:noProof/>
        </w:rPr>
        <w:t xml:space="preserve"> </w:t>
      </w:r>
      <w:r w:rsidR="00883D68">
        <w:t xml:space="preserve"> </w:t>
      </w:r>
    </w:p>
    <w:p w14:paraId="75D4E5FF" w14:textId="77777777" w:rsidR="00883D68" w:rsidRDefault="00883D68" w:rsidP="00883D68">
      <w:pPr>
        <w:pStyle w:val="Heading2"/>
      </w:pPr>
      <w:bookmarkStart w:id="9" w:name="_Toc485856967"/>
      <w:proofErr w:type="spellStart"/>
      <w:r>
        <w:t>TeamLineUp</w:t>
      </w:r>
      <w:bookmarkEnd w:id="9"/>
      <w:proofErr w:type="spellEnd"/>
    </w:p>
    <w:p w14:paraId="03885376" w14:textId="77777777" w:rsidR="00883D68" w:rsidRDefault="00883D68" w:rsidP="00883D68">
      <w:pPr>
        <w:spacing w:before="240"/>
      </w:pPr>
      <w:r>
        <w:t xml:space="preserve">A lineup is created by an owner using his team players. A lineup can have players only from a team. So the Team comes </w:t>
      </w:r>
      <w:proofErr w:type="gramStart"/>
      <w:r>
        <w:t>first .</w:t>
      </w:r>
      <w:proofErr w:type="gramEnd"/>
    </w:p>
    <w:p w14:paraId="1FF69808" w14:textId="77777777" w:rsidR="00883D68" w:rsidRDefault="00883D68" w:rsidP="00883D68">
      <w:pPr>
        <w:pStyle w:val="Heading2"/>
      </w:pPr>
      <w:bookmarkStart w:id="10" w:name="_Toc485856968"/>
      <w:proofErr w:type="spellStart"/>
      <w:r>
        <w:t>TeamLineUpPlayers</w:t>
      </w:r>
      <w:bookmarkEnd w:id="10"/>
      <w:proofErr w:type="spellEnd"/>
    </w:p>
    <w:p w14:paraId="52332D4B" w14:textId="37B1BACC" w:rsidR="00883D68" w:rsidRDefault="001E4761" w:rsidP="00883D68">
      <w:pPr>
        <w:spacing w:before="240"/>
      </w:pPr>
      <w:r>
        <w:t>(not used)</w:t>
      </w:r>
    </w:p>
    <w:p w14:paraId="5B070759" w14:textId="2203ECF8" w:rsidR="001E4761" w:rsidRDefault="001E4761" w:rsidP="001E4761">
      <w:pPr>
        <w:pStyle w:val="Heading2"/>
      </w:pPr>
      <w:bookmarkStart w:id="11" w:name="_Toc485856969"/>
      <w:proofErr w:type="spellStart"/>
      <w:r>
        <w:t>GameUserLineupPlayers</w:t>
      </w:r>
      <w:bookmarkEnd w:id="11"/>
      <w:proofErr w:type="spellEnd"/>
    </w:p>
    <w:p w14:paraId="3857F94E" w14:textId="0BA6B273" w:rsidR="001E4761" w:rsidRDefault="001E4761" w:rsidP="00883D68">
      <w:pPr>
        <w:spacing w:before="240"/>
      </w:pPr>
      <w:r>
        <w:t xml:space="preserve">This table hold the lineup for any </w:t>
      </w:r>
      <w:proofErr w:type="gramStart"/>
      <w:r>
        <w:t>particular game</w:t>
      </w:r>
      <w:proofErr w:type="gramEnd"/>
      <w:r>
        <w:t xml:space="preserve"> and each player related information.</w:t>
      </w:r>
    </w:p>
    <w:p w14:paraId="105D6D8A" w14:textId="77777777" w:rsidR="008B2ED8" w:rsidRDefault="00BB6FC0" w:rsidP="00BB6FC0">
      <w:pPr>
        <w:pStyle w:val="Heading2"/>
      </w:pPr>
      <w:bookmarkStart w:id="12" w:name="_Toc485856970"/>
      <w:r>
        <w:t>Game</w:t>
      </w:r>
      <w:bookmarkEnd w:id="12"/>
    </w:p>
    <w:p w14:paraId="6B40120F" w14:textId="77777777" w:rsidR="00BB6FC0" w:rsidRDefault="00BB6FC0" w:rsidP="008B2ED8">
      <w:r>
        <w:t xml:space="preserve">A game represents a new game being played between two </w:t>
      </w:r>
      <w:proofErr w:type="spellStart"/>
      <w:r w:rsidR="00883D68">
        <w:t>TeamLineUps</w:t>
      </w:r>
      <w:proofErr w:type="spellEnd"/>
      <w:r>
        <w:t xml:space="preserve">. At any time, the game entity records the state of the game, who is playing, who is standing where, etc. It should record all information such that a game can be reconstructed and play can continue. Current scores are also cached although they could, in theory, be computed from the </w:t>
      </w:r>
      <w:proofErr w:type="spellStart"/>
      <w:r>
        <w:t>playevents</w:t>
      </w:r>
      <w:proofErr w:type="spellEnd"/>
      <w:r>
        <w:t xml:space="preserve"> entries. </w:t>
      </w:r>
    </w:p>
    <w:p w14:paraId="1401BBDE" w14:textId="77777777" w:rsidR="0077420F" w:rsidRDefault="0077420F" w:rsidP="008B2ED8"/>
    <w:p w14:paraId="2190F536" w14:textId="77777777" w:rsidR="0077420F" w:rsidRDefault="0077420F" w:rsidP="0077420F">
      <w:pPr>
        <w:keepNext/>
        <w:jc w:val="center"/>
      </w:pPr>
      <w:r w:rsidRPr="0077420F">
        <w:rPr>
          <w:noProof/>
        </w:rPr>
        <w:lastRenderedPageBreak/>
        <mc:AlternateContent>
          <mc:Choice Requires="wps">
            <w:drawing>
              <wp:inline distT="0" distB="0" distL="0" distR="0" wp14:anchorId="3C8678F6" wp14:editId="0DDB39C8">
                <wp:extent cx="2476187" cy="1384995"/>
                <wp:effectExtent l="0" t="0" r="19685" b="22860"/>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187" cy="1384995"/>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6533657" w14:textId="77777777" w:rsidR="004406C6" w:rsidRPr="0077420F" w:rsidRDefault="004406C6" w:rsidP="0077420F">
                            <w:pPr>
                              <w:pStyle w:val="NormalWeb"/>
                              <w:spacing w:before="0" w:beforeAutospacing="0" w:after="0" w:afterAutospacing="0"/>
                              <w:textAlignment w:val="baseline"/>
                            </w:pPr>
                            <w:r w:rsidRPr="0077420F">
                              <w:rPr>
                                <w:rFonts w:ascii="Arial" w:hAnsi="Arial" w:cstheme="minorBidi"/>
                                <w:bCs/>
                                <w:color w:val="000000" w:themeColor="text1"/>
                                <w:kern w:val="24"/>
                              </w:rPr>
                              <w:t>Games</w:t>
                            </w:r>
                          </w:p>
                          <w:p w14:paraId="315886C4"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Home</w:t>
                            </w:r>
                            <w:r>
                              <w:rPr>
                                <w:rFonts w:ascii="Arial" w:hAnsi="Arial"/>
                                <w:color w:val="000000" w:themeColor="text1"/>
                                <w:kern w:val="24"/>
                                <w:sz w:val="24"/>
                                <w:szCs w:val="24"/>
                              </w:rPr>
                              <w:t>(id)</w:t>
                            </w:r>
                          </w:p>
                          <w:p w14:paraId="2C36DAE8"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Away</w:t>
                            </w:r>
                            <w:r>
                              <w:rPr>
                                <w:rFonts w:ascii="Arial" w:hAnsi="Arial"/>
                                <w:color w:val="000000" w:themeColor="text1"/>
                                <w:kern w:val="24"/>
                                <w:sz w:val="24"/>
                                <w:szCs w:val="24"/>
                              </w:rPr>
                              <w:t>(id)</w:t>
                            </w:r>
                          </w:p>
                          <w:p w14:paraId="4F78B79E"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i</w:t>
                            </w:r>
                            <w:r w:rsidRPr="0077420F">
                              <w:rPr>
                                <w:rFonts w:ascii="Arial" w:hAnsi="Arial"/>
                                <w:color w:val="000000" w:themeColor="text1"/>
                                <w:kern w:val="24"/>
                                <w:sz w:val="24"/>
                                <w:szCs w:val="24"/>
                              </w:rPr>
                              <w:t>d</w:t>
                            </w:r>
                            <w:r>
                              <w:rPr>
                                <w:rFonts w:ascii="Arial" w:hAnsi="Arial"/>
                                <w:color w:val="000000" w:themeColor="text1"/>
                                <w:kern w:val="24"/>
                                <w:sz w:val="24"/>
                                <w:szCs w:val="24"/>
                              </w:rPr>
                              <w:t>(</w:t>
                            </w:r>
                            <w:proofErr w:type="spellStart"/>
                            <w:r>
                              <w:rPr>
                                <w:rFonts w:ascii="Arial" w:hAnsi="Arial"/>
                                <w:color w:val="000000" w:themeColor="text1"/>
                                <w:kern w:val="24"/>
                                <w:sz w:val="24"/>
                                <w:szCs w:val="24"/>
                              </w:rPr>
                              <w:t>id</w:t>
                            </w:r>
                            <w:proofErr w:type="spellEnd"/>
                            <w:r>
                              <w:rPr>
                                <w:rFonts w:ascii="Arial" w:hAnsi="Arial"/>
                                <w:color w:val="000000" w:themeColor="text1"/>
                                <w:kern w:val="24"/>
                                <w:sz w:val="24"/>
                                <w:szCs w:val="24"/>
                              </w:rPr>
                              <w:t>)</w:t>
                            </w:r>
                          </w:p>
                          <w:p w14:paraId="65291139"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current </w:t>
                            </w:r>
                            <w:r w:rsidRPr="0077420F">
                              <w:rPr>
                                <w:rFonts w:ascii="Arial" w:hAnsi="Arial"/>
                                <w:color w:val="000000" w:themeColor="text1"/>
                                <w:kern w:val="24"/>
                                <w:sz w:val="24"/>
                                <w:szCs w:val="24"/>
                              </w:rPr>
                              <w:t>inning</w:t>
                            </w:r>
                          </w:p>
                          <w:p w14:paraId="738695F7"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player positions</w:t>
                            </w:r>
                          </w:p>
                          <w:p w14:paraId="0D3411E8"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[game state]</w:t>
                            </w:r>
                          </w:p>
                          <w:p w14:paraId="219F976C"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t>
                            </w:r>
                            <w:proofErr w:type="spellStart"/>
                            <w:r>
                              <w:rPr>
                                <w:rFonts w:ascii="Arial" w:hAnsi="Arial"/>
                                <w:color w:val="000000" w:themeColor="text1"/>
                                <w:kern w:val="24"/>
                                <w:sz w:val="24"/>
                                <w:szCs w:val="24"/>
                              </w:rPr>
                              <w:t>ui</w:t>
                            </w:r>
                            <w:proofErr w:type="spellEnd"/>
                            <w:r>
                              <w:rPr>
                                <w:rFonts w:ascii="Arial" w:hAnsi="Arial"/>
                                <w:color w:val="000000" w:themeColor="text1"/>
                                <w:kern w:val="24"/>
                                <w:sz w:val="24"/>
                                <w:szCs w:val="24"/>
                              </w:rPr>
                              <w:t xml:space="preserve"> state]</w:t>
                            </w:r>
                          </w:p>
                          <w:p w14:paraId="0280CF2C"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[cached score]</w:t>
                            </w:r>
                          </w:p>
                          <w:p w14:paraId="229882A9"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t>
                            </w:r>
                          </w:p>
                          <w:p w14:paraId="4FD93F4C"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proofErr w:type="spellStart"/>
                            <w:r>
                              <w:rPr>
                                <w:rFonts w:ascii="Arial" w:hAnsi="Arial"/>
                                <w:color w:val="000000" w:themeColor="text1"/>
                                <w:kern w:val="24"/>
                                <w:sz w:val="24"/>
                                <w:szCs w:val="24"/>
                              </w:rPr>
                              <w:t>Inninings</w:t>
                            </w:r>
                            <w:proofErr w:type="spellEnd"/>
                          </w:p>
                          <w:p w14:paraId="5C5E3667"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Who is at bat</w:t>
                            </w:r>
                          </w:p>
                          <w:p w14:paraId="2559E78F"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Who is pitching</w:t>
                            </w:r>
                          </w:p>
                          <w:p w14:paraId="05152023"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Out status (0,1 or 2)</w:t>
                            </w:r>
                          </w:p>
                          <w:p w14:paraId="167E8142" w14:textId="77777777" w:rsidR="004406C6" w:rsidRPr="002E2D57"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Base </w:t>
                            </w:r>
                            <w:proofErr w:type="gramStart"/>
                            <w:r>
                              <w:rPr>
                                <w:rFonts w:ascii="Arial" w:hAnsi="Arial"/>
                                <w:color w:val="000000" w:themeColor="text1"/>
                                <w:kern w:val="24"/>
                                <w:sz w:val="24"/>
                                <w:szCs w:val="24"/>
                              </w:rPr>
                              <w:t>status(</w:t>
                            </w:r>
                            <w:proofErr w:type="gramEnd"/>
                            <w:r>
                              <w:rPr>
                                <w:rFonts w:ascii="Arial" w:hAnsi="Arial"/>
                                <w:color w:val="000000" w:themeColor="text1"/>
                                <w:kern w:val="24"/>
                                <w:sz w:val="24"/>
                                <w:szCs w:val="24"/>
                              </w:rPr>
                              <w:t>0 through 7) (who where)</w:t>
                            </w:r>
                          </w:p>
                          <w:p w14:paraId="0E3190B4"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p>
                          <w:p w14:paraId="1E89070F"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p>
                        </w:txbxContent>
                      </wps:txbx>
                      <wps:bodyPr wrap="square">
                        <a:spAutoFit/>
                      </wps:bodyPr>
                    </wps:wsp>
                  </a:graphicData>
                </a:graphic>
              </wp:inline>
            </w:drawing>
          </mc:Choice>
          <mc:Fallback>
            <w:pict>
              <v:shapetype w14:anchorId="3C8678F6" id="_x0000_t202" coordsize="21600,21600" o:spt="202" path="m0,0l0,21600,21600,21600,21600,0xe">
                <v:stroke joinstyle="miter"/>
                <v:path gradientshapeok="t" o:connecttype="rect"/>
              </v:shapetype>
              <v:shape id="Text Box 2" o:spid="_x0000_s1026" type="#_x0000_t202" style="width:195pt;height:109.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" filled="f" fillcolor="#4f81bd [3204]" strokecolor="black [3213]" strokeweight="2pt">
                <v:shadow color="#eeece1 [3214]" opacity="1" mv:blur="0" offset="2pt,2pt"/>
                <v:textbox style="mso-fit-shape-to-text:t">
                  <w:txbxContent>
                    <w:p w14:paraId="36533657" w14:textId="77777777" w:rsidR="004406C6" w:rsidRPr="0077420F" w:rsidRDefault="004406C6" w:rsidP="0077420F">
                      <w:pPr>
                        <w:pStyle w:val="NormalWeb"/>
                        <w:spacing w:before="0" w:beforeAutospacing="0" w:after="0" w:afterAutospacing="0"/>
                        <w:textAlignment w:val="baseline"/>
                      </w:pPr>
                      <w:r w:rsidRPr="0077420F">
                        <w:rPr>
                          <w:rFonts w:ascii="Arial" w:hAnsi="Arial" w:cstheme="minorBidi"/>
                          <w:bCs/>
                          <w:color w:val="000000" w:themeColor="text1"/>
                          <w:kern w:val="24"/>
                        </w:rPr>
                        <w:t>Games</w:t>
                      </w:r>
                    </w:p>
                    <w:p w14:paraId="315886C4"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Home</w:t>
                      </w:r>
                      <w:r>
                        <w:rPr>
                          <w:rFonts w:ascii="Arial" w:hAnsi="Arial"/>
                          <w:color w:val="000000" w:themeColor="text1"/>
                          <w:kern w:val="24"/>
                          <w:sz w:val="24"/>
                          <w:szCs w:val="24"/>
                        </w:rPr>
                        <w:t>(id)</w:t>
                      </w:r>
                    </w:p>
                    <w:p w14:paraId="2C36DAE8"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Away</w:t>
                      </w:r>
                      <w:r>
                        <w:rPr>
                          <w:rFonts w:ascii="Arial" w:hAnsi="Arial"/>
                          <w:color w:val="000000" w:themeColor="text1"/>
                          <w:kern w:val="24"/>
                          <w:sz w:val="24"/>
                          <w:szCs w:val="24"/>
                        </w:rPr>
                        <w:t>(id)</w:t>
                      </w:r>
                    </w:p>
                    <w:p w14:paraId="4F78B79E"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i</w:t>
                      </w:r>
                      <w:r w:rsidRPr="0077420F">
                        <w:rPr>
                          <w:rFonts w:ascii="Arial" w:hAnsi="Arial"/>
                          <w:color w:val="000000" w:themeColor="text1"/>
                          <w:kern w:val="24"/>
                          <w:sz w:val="24"/>
                          <w:szCs w:val="24"/>
                        </w:rPr>
                        <w:t>d</w:t>
                      </w:r>
                      <w:r>
                        <w:rPr>
                          <w:rFonts w:ascii="Arial" w:hAnsi="Arial"/>
                          <w:color w:val="000000" w:themeColor="text1"/>
                          <w:kern w:val="24"/>
                          <w:sz w:val="24"/>
                          <w:szCs w:val="24"/>
                        </w:rPr>
                        <w:t>(</w:t>
                      </w:r>
                      <w:proofErr w:type="spellStart"/>
                      <w:r>
                        <w:rPr>
                          <w:rFonts w:ascii="Arial" w:hAnsi="Arial"/>
                          <w:color w:val="000000" w:themeColor="text1"/>
                          <w:kern w:val="24"/>
                          <w:sz w:val="24"/>
                          <w:szCs w:val="24"/>
                        </w:rPr>
                        <w:t>id</w:t>
                      </w:r>
                      <w:proofErr w:type="spellEnd"/>
                      <w:r>
                        <w:rPr>
                          <w:rFonts w:ascii="Arial" w:hAnsi="Arial"/>
                          <w:color w:val="000000" w:themeColor="text1"/>
                          <w:kern w:val="24"/>
                          <w:sz w:val="24"/>
                          <w:szCs w:val="24"/>
                        </w:rPr>
                        <w:t>)</w:t>
                      </w:r>
                    </w:p>
                    <w:p w14:paraId="65291139"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current </w:t>
                      </w:r>
                      <w:r w:rsidRPr="0077420F">
                        <w:rPr>
                          <w:rFonts w:ascii="Arial" w:hAnsi="Arial"/>
                          <w:color w:val="000000" w:themeColor="text1"/>
                          <w:kern w:val="24"/>
                          <w:sz w:val="24"/>
                          <w:szCs w:val="24"/>
                        </w:rPr>
                        <w:t>inning</w:t>
                      </w:r>
                    </w:p>
                    <w:p w14:paraId="738695F7"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player positions</w:t>
                      </w:r>
                    </w:p>
                    <w:p w14:paraId="0D3411E8"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[game state]</w:t>
                      </w:r>
                    </w:p>
                    <w:p w14:paraId="219F976C"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t>
                      </w:r>
                      <w:proofErr w:type="spellStart"/>
                      <w:r>
                        <w:rPr>
                          <w:rFonts w:ascii="Arial" w:hAnsi="Arial"/>
                          <w:color w:val="000000" w:themeColor="text1"/>
                          <w:kern w:val="24"/>
                          <w:sz w:val="24"/>
                          <w:szCs w:val="24"/>
                        </w:rPr>
                        <w:t>ui</w:t>
                      </w:r>
                      <w:proofErr w:type="spellEnd"/>
                      <w:r>
                        <w:rPr>
                          <w:rFonts w:ascii="Arial" w:hAnsi="Arial"/>
                          <w:color w:val="000000" w:themeColor="text1"/>
                          <w:kern w:val="24"/>
                          <w:sz w:val="24"/>
                          <w:szCs w:val="24"/>
                        </w:rPr>
                        <w:t xml:space="preserve"> state]</w:t>
                      </w:r>
                    </w:p>
                    <w:p w14:paraId="0280CF2C"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[cached score]</w:t>
                      </w:r>
                    </w:p>
                    <w:p w14:paraId="229882A9"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t>
                      </w:r>
                    </w:p>
                    <w:p w14:paraId="4FD93F4C"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proofErr w:type="spellStart"/>
                      <w:r>
                        <w:rPr>
                          <w:rFonts w:ascii="Arial" w:hAnsi="Arial"/>
                          <w:color w:val="000000" w:themeColor="text1"/>
                          <w:kern w:val="24"/>
                          <w:sz w:val="24"/>
                          <w:szCs w:val="24"/>
                        </w:rPr>
                        <w:t>Inninings</w:t>
                      </w:r>
                      <w:proofErr w:type="spellEnd"/>
                    </w:p>
                    <w:p w14:paraId="5C5E3667"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Who is at bat</w:t>
                      </w:r>
                    </w:p>
                    <w:p w14:paraId="2559E78F"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Who is pitching</w:t>
                      </w:r>
                    </w:p>
                    <w:p w14:paraId="05152023"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Out status (0,1 or 2)</w:t>
                      </w:r>
                    </w:p>
                    <w:p w14:paraId="167E8142" w14:textId="77777777" w:rsidR="004406C6" w:rsidRPr="002E2D57"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Base </w:t>
                      </w:r>
                      <w:proofErr w:type="gramStart"/>
                      <w:r>
                        <w:rPr>
                          <w:rFonts w:ascii="Arial" w:hAnsi="Arial"/>
                          <w:color w:val="000000" w:themeColor="text1"/>
                          <w:kern w:val="24"/>
                          <w:sz w:val="24"/>
                          <w:szCs w:val="24"/>
                        </w:rPr>
                        <w:t>status(</w:t>
                      </w:r>
                      <w:proofErr w:type="gramEnd"/>
                      <w:r>
                        <w:rPr>
                          <w:rFonts w:ascii="Arial" w:hAnsi="Arial"/>
                          <w:color w:val="000000" w:themeColor="text1"/>
                          <w:kern w:val="24"/>
                          <w:sz w:val="24"/>
                          <w:szCs w:val="24"/>
                        </w:rPr>
                        <w:t>0 through 7) (who where)</w:t>
                      </w:r>
                    </w:p>
                    <w:p w14:paraId="0E3190B4"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p>
                    <w:p w14:paraId="1E89070F"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p>
                  </w:txbxContent>
                </v:textbox>
                <w10:anchorlock/>
              </v:shape>
            </w:pict>
          </mc:Fallback>
        </mc:AlternateContent>
      </w:r>
    </w:p>
    <w:p w14:paraId="511BEFFC" w14:textId="77777777" w:rsidR="0077420F" w:rsidRDefault="0077420F" w:rsidP="0077420F">
      <w:pPr>
        <w:pStyle w:val="Caption"/>
        <w:jc w:val="center"/>
      </w:pPr>
      <w:r>
        <w:t xml:space="preserve">Figure </w:t>
      </w:r>
      <w:fldSimple w:instr=" SEQ Figure \* ARABIC ">
        <w:r w:rsidR="001F6D56">
          <w:rPr>
            <w:noProof/>
          </w:rPr>
          <w:t>1</w:t>
        </w:r>
      </w:fldSimple>
      <w:r>
        <w:t xml:space="preserve"> Games table</w:t>
      </w:r>
    </w:p>
    <w:p w14:paraId="37D26872" w14:textId="77777777" w:rsidR="0077420F" w:rsidRDefault="0077420F" w:rsidP="008B2ED8"/>
    <w:p w14:paraId="1DFDA559" w14:textId="77777777" w:rsidR="0077420F" w:rsidRDefault="0077420F" w:rsidP="008B2ED8"/>
    <w:p w14:paraId="26BD0932" w14:textId="77777777" w:rsidR="00BB6FC0" w:rsidRPr="008B2ED8" w:rsidRDefault="00BB6FC0" w:rsidP="008B2ED8"/>
    <w:p w14:paraId="3D16900A" w14:textId="77777777" w:rsidR="002E46A0" w:rsidRDefault="006B2510" w:rsidP="002E46A0">
      <w:pPr>
        <w:pStyle w:val="Heading2"/>
        <w:rPr>
          <w:noProof/>
        </w:rPr>
      </w:pPr>
      <w:bookmarkStart w:id="13" w:name="_Toc485856971"/>
      <w:r>
        <w:rPr>
          <w:noProof/>
        </w:rPr>
        <w:t>GameEvents</w:t>
      </w:r>
      <w:bookmarkEnd w:id="13"/>
    </w:p>
    <w:p w14:paraId="25A0B769" w14:textId="77777777" w:rsidR="002E46A0" w:rsidRDefault="00BB6FC0" w:rsidP="002E46A0">
      <w:pPr>
        <w:spacing w:before="240"/>
        <w:rPr>
          <w:noProof/>
        </w:rPr>
      </w:pPr>
      <w:r>
        <w:rPr>
          <w:noProof/>
        </w:rPr>
        <w:t xml:space="preserve">Each play event is a chronological record of the events that combine together to form the game. The events maintain a sequence, which is important for multiplayer distributed games. </w:t>
      </w:r>
    </w:p>
    <w:p w14:paraId="21A90094" w14:textId="77777777" w:rsidR="002E46A0" w:rsidRDefault="006C5AB5" w:rsidP="002E46A0">
      <w:pPr>
        <w:keepNext/>
        <w:spacing w:before="240"/>
        <w:jc w:val="center"/>
      </w:pPr>
      <w:r w:rsidRPr="00EF2D24">
        <w:rPr>
          <w:noProof/>
        </w:rPr>
        <w:lastRenderedPageBreak/>
        <mc:AlternateContent>
          <mc:Choice Requires="wps">
            <w:drawing>
              <wp:inline distT="0" distB="0" distL="0" distR="0" wp14:anchorId="2E445AEA" wp14:editId="0F6091C3">
                <wp:extent cx="2933700" cy="1866900"/>
                <wp:effectExtent l="0" t="0" r="19050" b="19050"/>
                <wp:docPr id="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866900"/>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71D3E50" w14:textId="77777777" w:rsidR="004406C6" w:rsidRPr="00E60BAE" w:rsidRDefault="004406C6" w:rsidP="006C5AB5">
                            <w:pPr>
                              <w:pStyle w:val="NormalWeb"/>
                              <w:spacing w:before="0" w:beforeAutospacing="0" w:after="0" w:afterAutospacing="0"/>
                              <w:textAlignment w:val="baseline"/>
                              <w:rPr>
                                <w:rFonts w:ascii="Arial" w:hAnsi="Arial"/>
                              </w:rPr>
                            </w:pPr>
                            <w:proofErr w:type="spellStart"/>
                            <w:r>
                              <w:rPr>
                                <w:rFonts w:ascii="Arial" w:hAnsi="Arial" w:cstheme="minorBidi"/>
                                <w:bCs/>
                                <w:color w:val="000000" w:themeColor="text1"/>
                                <w:kern w:val="24"/>
                                <w:szCs w:val="28"/>
                              </w:rPr>
                              <w:t>GameEvents</w:t>
                            </w:r>
                            <w:proofErr w:type="spellEnd"/>
                          </w:p>
                          <w:p w14:paraId="07EC3784" w14:textId="77777777" w:rsidR="004406C6" w:rsidRDefault="004406C6"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gameId</w:t>
                            </w:r>
                            <w:proofErr w:type="spellEnd"/>
                            <w:r>
                              <w:rPr>
                                <w:rFonts w:ascii="Arial" w:eastAsia="Times New Roman" w:hAnsi="Arial"/>
                                <w:sz w:val="24"/>
                              </w:rPr>
                              <w:t>(id)</w:t>
                            </w:r>
                          </w:p>
                          <w:p w14:paraId="0C1A7C20" w14:textId="77777777" w:rsidR="004406C6" w:rsidRDefault="004406C6"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sequeneId</w:t>
                            </w:r>
                            <w:proofErr w:type="spellEnd"/>
                            <w:r>
                              <w:rPr>
                                <w:rFonts w:ascii="Arial" w:eastAsia="Times New Roman" w:hAnsi="Arial"/>
                                <w:sz w:val="24"/>
                              </w:rPr>
                              <w:t>(id)</w:t>
                            </w:r>
                          </w:p>
                          <w:p w14:paraId="6F18A1CD" w14:textId="77777777" w:rsidR="004406C6" w:rsidRDefault="004406C6"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inningId</w:t>
                            </w:r>
                            <w:proofErr w:type="spellEnd"/>
                          </w:p>
                          <w:p w14:paraId="1F042EEF" w14:textId="77777777" w:rsidR="004406C6" w:rsidRPr="002E46A0" w:rsidRDefault="004406C6"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eventType</w:t>
                            </w:r>
                            <w:proofErr w:type="spellEnd"/>
                          </w:p>
                          <w:p w14:paraId="7E894B3B" w14:textId="77777777" w:rsidR="004406C6" w:rsidRDefault="004406C6" w:rsidP="006C5AB5">
                            <w:pPr>
                              <w:pStyle w:val="ListParagraph"/>
                              <w:numPr>
                                <w:ilvl w:val="0"/>
                                <w:numId w:val="18"/>
                              </w:numPr>
                              <w:spacing w:after="0" w:line="240" w:lineRule="auto"/>
                              <w:textAlignment w:val="baseline"/>
                              <w:rPr>
                                <w:rFonts w:eastAsia="Times New Roman"/>
                                <w:sz w:val="28"/>
                              </w:rPr>
                            </w:pPr>
                            <w:proofErr w:type="spellStart"/>
                            <w:r>
                              <w:rPr>
                                <w:rFonts w:eastAsia="Times New Roman"/>
                                <w:sz w:val="28"/>
                              </w:rPr>
                              <w:t>resultType</w:t>
                            </w:r>
                            <w:proofErr w:type="spellEnd"/>
                          </w:p>
                          <w:p w14:paraId="7418106A" w14:textId="77777777" w:rsidR="004406C6" w:rsidRPr="00E225BC" w:rsidRDefault="004406C6" w:rsidP="006C5AB5">
                            <w:pPr>
                              <w:pStyle w:val="ListParagraph"/>
                              <w:numPr>
                                <w:ilvl w:val="0"/>
                                <w:numId w:val="18"/>
                              </w:numPr>
                              <w:spacing w:after="0" w:line="240" w:lineRule="auto"/>
                              <w:textAlignment w:val="baseline"/>
                              <w:rPr>
                                <w:rFonts w:eastAsia="Times New Roman"/>
                                <w:sz w:val="28"/>
                              </w:rPr>
                            </w:pPr>
                            <w:r>
                              <w:rPr>
                                <w:rFonts w:eastAsia="Times New Roman"/>
                                <w:sz w:val="28"/>
                              </w:rPr>
                              <w:t>…</w:t>
                            </w:r>
                          </w:p>
                          <w:p w14:paraId="5A3AA79F" w14:textId="77777777" w:rsidR="004406C6" w:rsidRDefault="004406C6" w:rsidP="006C5AB5">
                            <w:pPr>
                              <w:spacing w:after="0" w:line="240" w:lineRule="auto"/>
                              <w:textAlignment w:val="baseline"/>
                              <w:rPr>
                                <w:rFonts w:ascii="Arial" w:hAnsi="Arial"/>
                                <w:color w:val="000000" w:themeColor="text1"/>
                                <w:kern w:val="24"/>
                                <w:sz w:val="28"/>
                                <w:szCs w:val="28"/>
                              </w:rPr>
                            </w:pPr>
                          </w:p>
                          <w:p w14:paraId="173D5502" w14:textId="77777777" w:rsidR="004406C6" w:rsidRPr="00E225BC" w:rsidRDefault="004406C6" w:rsidP="006C5AB5">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wps:txbx>
                      <wps:bodyPr wrap="square">
                        <a:noAutofit/>
                      </wps:bodyPr>
                    </wps:wsp>
                  </a:graphicData>
                </a:graphic>
              </wp:inline>
            </w:drawing>
          </mc:Choice>
          <mc:Fallback>
            <w:pict>
              <v:shape w14:anchorId="2E445AEA" id="Text Box 90" o:spid="_x0000_s1027" type="#_x0000_t202" style="width:231pt;height:1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" filled="f" fillcolor="#4f81bd [3204]" strokecolor="black [3213]" strokeweight="2pt">
                <v:shadow color="#eeece1 [3214]" opacity="1" mv:blur="0" offset="2pt,2pt"/>
                <v:textbox>
                  <w:txbxContent>
                    <w:p w14:paraId="071D3E50" w14:textId="77777777" w:rsidR="004406C6" w:rsidRPr="00E60BAE" w:rsidRDefault="004406C6" w:rsidP="006C5AB5">
                      <w:pPr>
                        <w:pStyle w:val="NormalWeb"/>
                        <w:spacing w:before="0" w:beforeAutospacing="0" w:after="0" w:afterAutospacing="0"/>
                        <w:textAlignment w:val="baseline"/>
                        <w:rPr>
                          <w:rFonts w:ascii="Arial" w:hAnsi="Arial"/>
                        </w:rPr>
                      </w:pPr>
                      <w:proofErr w:type="spellStart"/>
                      <w:r>
                        <w:rPr>
                          <w:rFonts w:ascii="Arial" w:hAnsi="Arial" w:cstheme="minorBidi"/>
                          <w:bCs/>
                          <w:color w:val="000000" w:themeColor="text1"/>
                          <w:kern w:val="24"/>
                          <w:szCs w:val="28"/>
                        </w:rPr>
                        <w:t>GameEvents</w:t>
                      </w:r>
                      <w:proofErr w:type="spellEnd"/>
                    </w:p>
                    <w:p w14:paraId="07EC3784" w14:textId="77777777" w:rsidR="004406C6" w:rsidRDefault="004406C6"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gameId</w:t>
                      </w:r>
                      <w:proofErr w:type="spellEnd"/>
                      <w:r>
                        <w:rPr>
                          <w:rFonts w:ascii="Arial" w:eastAsia="Times New Roman" w:hAnsi="Arial"/>
                          <w:sz w:val="24"/>
                        </w:rPr>
                        <w:t>(id)</w:t>
                      </w:r>
                    </w:p>
                    <w:p w14:paraId="0C1A7C20" w14:textId="77777777" w:rsidR="004406C6" w:rsidRDefault="004406C6"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sequeneId</w:t>
                      </w:r>
                      <w:proofErr w:type="spellEnd"/>
                      <w:r>
                        <w:rPr>
                          <w:rFonts w:ascii="Arial" w:eastAsia="Times New Roman" w:hAnsi="Arial"/>
                          <w:sz w:val="24"/>
                        </w:rPr>
                        <w:t>(id)</w:t>
                      </w:r>
                    </w:p>
                    <w:p w14:paraId="6F18A1CD" w14:textId="77777777" w:rsidR="004406C6" w:rsidRDefault="004406C6"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inningId</w:t>
                      </w:r>
                      <w:proofErr w:type="spellEnd"/>
                    </w:p>
                    <w:p w14:paraId="1F042EEF" w14:textId="77777777" w:rsidR="004406C6" w:rsidRPr="002E46A0" w:rsidRDefault="004406C6"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eventType</w:t>
                      </w:r>
                      <w:proofErr w:type="spellEnd"/>
                    </w:p>
                    <w:p w14:paraId="7E894B3B" w14:textId="77777777" w:rsidR="004406C6" w:rsidRDefault="004406C6" w:rsidP="006C5AB5">
                      <w:pPr>
                        <w:pStyle w:val="ListParagraph"/>
                        <w:numPr>
                          <w:ilvl w:val="0"/>
                          <w:numId w:val="18"/>
                        </w:numPr>
                        <w:spacing w:after="0" w:line="240" w:lineRule="auto"/>
                        <w:textAlignment w:val="baseline"/>
                        <w:rPr>
                          <w:rFonts w:eastAsia="Times New Roman"/>
                          <w:sz w:val="28"/>
                        </w:rPr>
                      </w:pPr>
                      <w:proofErr w:type="spellStart"/>
                      <w:r>
                        <w:rPr>
                          <w:rFonts w:eastAsia="Times New Roman"/>
                          <w:sz w:val="28"/>
                        </w:rPr>
                        <w:t>resultType</w:t>
                      </w:r>
                      <w:proofErr w:type="spellEnd"/>
                    </w:p>
                    <w:p w14:paraId="7418106A" w14:textId="77777777" w:rsidR="004406C6" w:rsidRPr="00E225BC" w:rsidRDefault="004406C6" w:rsidP="006C5AB5">
                      <w:pPr>
                        <w:pStyle w:val="ListParagraph"/>
                        <w:numPr>
                          <w:ilvl w:val="0"/>
                          <w:numId w:val="18"/>
                        </w:numPr>
                        <w:spacing w:after="0" w:line="240" w:lineRule="auto"/>
                        <w:textAlignment w:val="baseline"/>
                        <w:rPr>
                          <w:rFonts w:eastAsia="Times New Roman"/>
                          <w:sz w:val="28"/>
                        </w:rPr>
                      </w:pPr>
                      <w:r>
                        <w:rPr>
                          <w:rFonts w:eastAsia="Times New Roman"/>
                          <w:sz w:val="28"/>
                        </w:rPr>
                        <w:t>…</w:t>
                      </w:r>
                    </w:p>
                    <w:p w14:paraId="5A3AA79F" w14:textId="77777777" w:rsidR="004406C6" w:rsidRDefault="004406C6" w:rsidP="006C5AB5">
                      <w:pPr>
                        <w:spacing w:after="0" w:line="240" w:lineRule="auto"/>
                        <w:textAlignment w:val="baseline"/>
                        <w:rPr>
                          <w:rFonts w:ascii="Arial" w:hAnsi="Arial"/>
                          <w:color w:val="000000" w:themeColor="text1"/>
                          <w:kern w:val="24"/>
                          <w:sz w:val="28"/>
                          <w:szCs w:val="28"/>
                        </w:rPr>
                      </w:pPr>
                    </w:p>
                    <w:p w14:paraId="173D5502" w14:textId="77777777" w:rsidR="004406C6" w:rsidRPr="00E225BC" w:rsidRDefault="004406C6" w:rsidP="006C5AB5">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v:textbox>
                <w10:anchorlock/>
              </v:shape>
            </w:pict>
          </mc:Fallback>
        </mc:AlternateContent>
      </w:r>
      <w:r w:rsidR="002E46A0" w:rsidRPr="00EF2D24">
        <w:rPr>
          <w:noProof/>
        </w:rPr>
        <mc:AlternateContent>
          <mc:Choice Requires="wps">
            <w:drawing>
              <wp:inline distT="0" distB="0" distL="0" distR="0" wp14:anchorId="06C495A6" wp14:editId="3EADB06F">
                <wp:extent cx="2933700" cy="1866900"/>
                <wp:effectExtent l="0" t="0" r="19050" b="19050"/>
                <wp:docPr id="3"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866900"/>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F1AF509" w14:textId="77777777" w:rsidR="004406C6" w:rsidRPr="00E60BAE" w:rsidRDefault="004406C6" w:rsidP="002E46A0">
                            <w:pPr>
                              <w:pStyle w:val="NormalWeb"/>
                              <w:spacing w:before="0" w:beforeAutospacing="0" w:after="0" w:afterAutospacing="0"/>
                              <w:textAlignment w:val="baseline"/>
                              <w:rPr>
                                <w:rFonts w:ascii="Arial" w:hAnsi="Arial"/>
                              </w:rPr>
                            </w:pPr>
                            <w:proofErr w:type="spellStart"/>
                            <w:r>
                              <w:rPr>
                                <w:rFonts w:ascii="Arial" w:hAnsi="Arial" w:cstheme="minorBidi"/>
                                <w:bCs/>
                                <w:color w:val="000000" w:themeColor="text1"/>
                                <w:kern w:val="24"/>
                                <w:szCs w:val="28"/>
                              </w:rPr>
                              <w:t>GameSubEvents</w:t>
                            </w:r>
                            <w:proofErr w:type="spellEnd"/>
                          </w:p>
                          <w:p w14:paraId="58373CE0" w14:textId="77777777" w:rsidR="004406C6" w:rsidRDefault="004406C6" w:rsidP="002E46A0">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gameId</w:t>
                            </w:r>
                            <w:proofErr w:type="spellEnd"/>
                            <w:r>
                              <w:rPr>
                                <w:rFonts w:ascii="Arial" w:eastAsia="Times New Roman" w:hAnsi="Arial"/>
                                <w:sz w:val="24"/>
                              </w:rPr>
                              <w:t>(id)</w:t>
                            </w:r>
                          </w:p>
                          <w:p w14:paraId="5A2738B6" w14:textId="77777777" w:rsidR="004406C6" w:rsidRDefault="004406C6" w:rsidP="002E46A0">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sequeneId</w:t>
                            </w:r>
                            <w:proofErr w:type="spellEnd"/>
                            <w:r>
                              <w:rPr>
                                <w:rFonts w:ascii="Arial" w:eastAsia="Times New Roman" w:hAnsi="Arial"/>
                                <w:sz w:val="24"/>
                              </w:rPr>
                              <w:t>(id)</w:t>
                            </w:r>
                          </w:p>
                          <w:p w14:paraId="2DB78811" w14:textId="77777777" w:rsidR="004406C6" w:rsidRPr="00BB7E74" w:rsidRDefault="004406C6" w:rsidP="00BB7E74">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subSequenceId</w:t>
                            </w:r>
                            <w:proofErr w:type="spellEnd"/>
                            <w:r>
                              <w:rPr>
                                <w:rFonts w:ascii="Arial" w:eastAsia="Times New Roman" w:hAnsi="Arial"/>
                                <w:sz w:val="24"/>
                              </w:rPr>
                              <w:t>(id)</w:t>
                            </w:r>
                          </w:p>
                          <w:p w14:paraId="74EBC7DE" w14:textId="77777777" w:rsidR="004406C6" w:rsidRPr="002E46A0" w:rsidRDefault="004406C6" w:rsidP="002E46A0">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eventType</w:t>
                            </w:r>
                            <w:proofErr w:type="spellEnd"/>
                          </w:p>
                          <w:p w14:paraId="145F8BBC" w14:textId="77777777" w:rsidR="004406C6" w:rsidRDefault="004406C6" w:rsidP="002E46A0">
                            <w:pPr>
                              <w:pStyle w:val="ListParagraph"/>
                              <w:numPr>
                                <w:ilvl w:val="0"/>
                                <w:numId w:val="18"/>
                              </w:numPr>
                              <w:spacing w:after="0" w:line="240" w:lineRule="auto"/>
                              <w:textAlignment w:val="baseline"/>
                              <w:rPr>
                                <w:rFonts w:eastAsia="Times New Roman"/>
                                <w:sz w:val="28"/>
                              </w:rPr>
                            </w:pPr>
                            <w:proofErr w:type="spellStart"/>
                            <w:r>
                              <w:rPr>
                                <w:rFonts w:eastAsia="Times New Roman"/>
                                <w:sz w:val="28"/>
                              </w:rPr>
                              <w:t>resultType</w:t>
                            </w:r>
                            <w:proofErr w:type="spellEnd"/>
                          </w:p>
                          <w:p w14:paraId="308056FB" w14:textId="77777777" w:rsidR="004406C6" w:rsidRPr="00E225BC" w:rsidRDefault="004406C6" w:rsidP="002E46A0">
                            <w:pPr>
                              <w:pStyle w:val="ListParagraph"/>
                              <w:numPr>
                                <w:ilvl w:val="0"/>
                                <w:numId w:val="18"/>
                              </w:numPr>
                              <w:spacing w:after="0" w:line="240" w:lineRule="auto"/>
                              <w:textAlignment w:val="baseline"/>
                              <w:rPr>
                                <w:rFonts w:eastAsia="Times New Roman"/>
                                <w:sz w:val="28"/>
                              </w:rPr>
                            </w:pPr>
                            <w:r>
                              <w:rPr>
                                <w:rFonts w:eastAsia="Times New Roman"/>
                                <w:sz w:val="28"/>
                              </w:rPr>
                              <w:t>…</w:t>
                            </w:r>
                          </w:p>
                          <w:p w14:paraId="4695B10D" w14:textId="77777777" w:rsidR="004406C6" w:rsidRDefault="004406C6" w:rsidP="002E46A0">
                            <w:pPr>
                              <w:spacing w:after="0" w:line="240" w:lineRule="auto"/>
                              <w:textAlignment w:val="baseline"/>
                              <w:rPr>
                                <w:rFonts w:ascii="Arial" w:hAnsi="Arial"/>
                                <w:color w:val="000000" w:themeColor="text1"/>
                                <w:kern w:val="24"/>
                                <w:sz w:val="28"/>
                                <w:szCs w:val="28"/>
                              </w:rPr>
                            </w:pPr>
                          </w:p>
                          <w:p w14:paraId="77B61FB4" w14:textId="77777777" w:rsidR="004406C6" w:rsidRPr="00E225BC" w:rsidRDefault="004406C6" w:rsidP="002E46A0">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wps:txbx>
                      <wps:bodyPr wrap="square">
                        <a:noAutofit/>
                      </wps:bodyPr>
                    </wps:wsp>
                  </a:graphicData>
                </a:graphic>
              </wp:inline>
            </w:drawing>
          </mc:Choice>
          <mc:Fallback>
            <w:pict>
              <v:shape w14:anchorId="06C495A6" id="_x0000_s1028" type="#_x0000_t202" style="width:231pt;height:1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" filled="f" fillcolor="#4f81bd [3204]" strokecolor="black [3213]" strokeweight="2pt">
                <v:shadow color="#eeece1 [3214]" opacity="1" mv:blur="0" offset="2pt,2pt"/>
                <v:textbox>
                  <w:txbxContent>
                    <w:p w14:paraId="4F1AF509" w14:textId="77777777" w:rsidR="004406C6" w:rsidRPr="00E60BAE" w:rsidRDefault="004406C6" w:rsidP="002E46A0">
                      <w:pPr>
                        <w:pStyle w:val="NormalWeb"/>
                        <w:spacing w:before="0" w:beforeAutospacing="0" w:after="0" w:afterAutospacing="0"/>
                        <w:textAlignment w:val="baseline"/>
                        <w:rPr>
                          <w:rFonts w:ascii="Arial" w:hAnsi="Arial"/>
                        </w:rPr>
                      </w:pPr>
                      <w:proofErr w:type="spellStart"/>
                      <w:r>
                        <w:rPr>
                          <w:rFonts w:ascii="Arial" w:hAnsi="Arial" w:cstheme="minorBidi"/>
                          <w:bCs/>
                          <w:color w:val="000000" w:themeColor="text1"/>
                          <w:kern w:val="24"/>
                          <w:szCs w:val="28"/>
                        </w:rPr>
                        <w:t>GameSubEvents</w:t>
                      </w:r>
                      <w:proofErr w:type="spellEnd"/>
                    </w:p>
                    <w:p w14:paraId="58373CE0" w14:textId="77777777" w:rsidR="004406C6" w:rsidRDefault="004406C6" w:rsidP="002E46A0">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gameId</w:t>
                      </w:r>
                      <w:proofErr w:type="spellEnd"/>
                      <w:r>
                        <w:rPr>
                          <w:rFonts w:ascii="Arial" w:eastAsia="Times New Roman" w:hAnsi="Arial"/>
                          <w:sz w:val="24"/>
                        </w:rPr>
                        <w:t>(id)</w:t>
                      </w:r>
                    </w:p>
                    <w:p w14:paraId="5A2738B6" w14:textId="77777777" w:rsidR="004406C6" w:rsidRDefault="004406C6" w:rsidP="002E46A0">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sequeneId</w:t>
                      </w:r>
                      <w:proofErr w:type="spellEnd"/>
                      <w:r>
                        <w:rPr>
                          <w:rFonts w:ascii="Arial" w:eastAsia="Times New Roman" w:hAnsi="Arial"/>
                          <w:sz w:val="24"/>
                        </w:rPr>
                        <w:t>(id)</w:t>
                      </w:r>
                    </w:p>
                    <w:p w14:paraId="2DB78811" w14:textId="77777777" w:rsidR="004406C6" w:rsidRPr="00BB7E74" w:rsidRDefault="004406C6" w:rsidP="00BB7E74">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subSequenceId</w:t>
                      </w:r>
                      <w:proofErr w:type="spellEnd"/>
                      <w:r>
                        <w:rPr>
                          <w:rFonts w:ascii="Arial" w:eastAsia="Times New Roman" w:hAnsi="Arial"/>
                          <w:sz w:val="24"/>
                        </w:rPr>
                        <w:t>(id)</w:t>
                      </w:r>
                    </w:p>
                    <w:p w14:paraId="74EBC7DE" w14:textId="77777777" w:rsidR="004406C6" w:rsidRPr="002E46A0" w:rsidRDefault="004406C6" w:rsidP="002E46A0">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eventType</w:t>
                      </w:r>
                      <w:proofErr w:type="spellEnd"/>
                    </w:p>
                    <w:p w14:paraId="145F8BBC" w14:textId="77777777" w:rsidR="004406C6" w:rsidRDefault="004406C6" w:rsidP="002E46A0">
                      <w:pPr>
                        <w:pStyle w:val="ListParagraph"/>
                        <w:numPr>
                          <w:ilvl w:val="0"/>
                          <w:numId w:val="18"/>
                        </w:numPr>
                        <w:spacing w:after="0" w:line="240" w:lineRule="auto"/>
                        <w:textAlignment w:val="baseline"/>
                        <w:rPr>
                          <w:rFonts w:eastAsia="Times New Roman"/>
                          <w:sz w:val="28"/>
                        </w:rPr>
                      </w:pPr>
                      <w:proofErr w:type="spellStart"/>
                      <w:r>
                        <w:rPr>
                          <w:rFonts w:eastAsia="Times New Roman"/>
                          <w:sz w:val="28"/>
                        </w:rPr>
                        <w:t>resultType</w:t>
                      </w:r>
                      <w:proofErr w:type="spellEnd"/>
                    </w:p>
                    <w:p w14:paraId="308056FB" w14:textId="77777777" w:rsidR="004406C6" w:rsidRPr="00E225BC" w:rsidRDefault="004406C6" w:rsidP="002E46A0">
                      <w:pPr>
                        <w:pStyle w:val="ListParagraph"/>
                        <w:numPr>
                          <w:ilvl w:val="0"/>
                          <w:numId w:val="18"/>
                        </w:numPr>
                        <w:spacing w:after="0" w:line="240" w:lineRule="auto"/>
                        <w:textAlignment w:val="baseline"/>
                        <w:rPr>
                          <w:rFonts w:eastAsia="Times New Roman"/>
                          <w:sz w:val="28"/>
                        </w:rPr>
                      </w:pPr>
                      <w:r>
                        <w:rPr>
                          <w:rFonts w:eastAsia="Times New Roman"/>
                          <w:sz w:val="28"/>
                        </w:rPr>
                        <w:t>…</w:t>
                      </w:r>
                    </w:p>
                    <w:p w14:paraId="4695B10D" w14:textId="77777777" w:rsidR="004406C6" w:rsidRDefault="004406C6" w:rsidP="002E46A0">
                      <w:pPr>
                        <w:spacing w:after="0" w:line="240" w:lineRule="auto"/>
                        <w:textAlignment w:val="baseline"/>
                        <w:rPr>
                          <w:rFonts w:ascii="Arial" w:hAnsi="Arial"/>
                          <w:color w:val="000000" w:themeColor="text1"/>
                          <w:kern w:val="24"/>
                          <w:sz w:val="28"/>
                          <w:szCs w:val="28"/>
                        </w:rPr>
                      </w:pPr>
                    </w:p>
                    <w:p w14:paraId="77B61FB4" w14:textId="77777777" w:rsidR="004406C6" w:rsidRPr="00E225BC" w:rsidRDefault="004406C6" w:rsidP="002E46A0">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v:textbox>
                <w10:anchorlock/>
              </v:shape>
            </w:pict>
          </mc:Fallback>
        </mc:AlternateContent>
      </w:r>
    </w:p>
    <w:p w14:paraId="6B87E18A" w14:textId="77777777" w:rsidR="002E46A0" w:rsidRDefault="002E46A0" w:rsidP="002E46A0">
      <w:pPr>
        <w:pStyle w:val="Caption"/>
        <w:jc w:val="center"/>
      </w:pPr>
    </w:p>
    <w:p w14:paraId="56E458AD" w14:textId="77777777" w:rsidR="002E46A0" w:rsidRDefault="002E46A0" w:rsidP="002E46A0">
      <w:pPr>
        <w:pStyle w:val="Caption"/>
        <w:jc w:val="center"/>
      </w:pPr>
      <w:r>
        <w:t xml:space="preserve">Figure </w:t>
      </w:r>
      <w:fldSimple w:instr=" SEQ Figure \* ARABIC ">
        <w:r w:rsidR="001F6D56">
          <w:rPr>
            <w:noProof/>
          </w:rPr>
          <w:t>2</w:t>
        </w:r>
      </w:fldSimple>
      <w:r>
        <w:t xml:space="preserve"> </w:t>
      </w:r>
      <w:proofErr w:type="spellStart"/>
      <w:r>
        <w:t>BaseballGamePlays</w:t>
      </w:r>
      <w:proofErr w:type="spellEnd"/>
    </w:p>
    <w:p w14:paraId="112AD445" w14:textId="77777777" w:rsidR="002E46A0" w:rsidRDefault="002E46A0" w:rsidP="002E46A0">
      <w:pPr>
        <w:keepNext/>
        <w:spacing w:before="240"/>
        <w:jc w:val="center"/>
        <w:rPr>
          <w:b/>
          <w:bCs/>
          <w:color w:val="365F91" w:themeColor="accent1" w:themeShade="BF"/>
          <w:sz w:val="16"/>
          <w:szCs w:val="16"/>
        </w:rPr>
      </w:pPr>
      <w:r>
        <w:rPr>
          <w:b/>
          <w:bCs/>
          <w:color w:val="365F91" w:themeColor="accent1" w:themeShade="BF"/>
          <w:sz w:val="16"/>
          <w:szCs w:val="16"/>
        </w:rPr>
        <w:t xml:space="preserve"> </w:t>
      </w:r>
    </w:p>
    <w:p w14:paraId="331E125D" w14:textId="77777777" w:rsidR="002E46A0" w:rsidRDefault="002E46A0" w:rsidP="002E46A0">
      <w:pPr>
        <w:keepNext/>
        <w:spacing w:before="240"/>
        <w:jc w:val="center"/>
      </w:pPr>
    </w:p>
    <w:p w14:paraId="23B35593" w14:textId="77777777" w:rsidR="00BB6FC0" w:rsidRDefault="00BB6FC0" w:rsidP="00BB6FC0">
      <w:pPr>
        <w:pStyle w:val="Heading2"/>
      </w:pPr>
      <w:bookmarkStart w:id="14" w:name="_Toc485856972"/>
      <w:r>
        <w:t>Viewers</w:t>
      </w:r>
      <w:bookmarkEnd w:id="14"/>
    </w:p>
    <w:p w14:paraId="31E6AF70" w14:textId="77777777" w:rsidR="00BB6FC0" w:rsidRDefault="00BB6FC0" w:rsidP="00BB6FC0">
      <w:r>
        <w:t xml:space="preserve">A viewer is a user who </w:t>
      </w:r>
      <w:proofErr w:type="gramStart"/>
      <w:r>
        <w:t>is allowed to</w:t>
      </w:r>
      <w:proofErr w:type="gramEnd"/>
      <w:r>
        <w:t xml:space="preserve"> observe an ongoing game.</w:t>
      </w:r>
      <w:r w:rsidR="001C1AE6">
        <w:t xml:space="preserve"> A viewer-game relation table will be created (omitted as too straightforward)</w:t>
      </w:r>
    </w:p>
    <w:p w14:paraId="79E516A7" w14:textId="77777777" w:rsidR="00BB6FC0" w:rsidRDefault="00BB6FC0" w:rsidP="00BB6FC0"/>
    <w:p w14:paraId="64A302FF" w14:textId="77777777" w:rsidR="00BB6FC0" w:rsidRPr="00BB6FC0" w:rsidRDefault="00BB6FC0" w:rsidP="00BB6FC0"/>
    <w:p w14:paraId="5CB6D411" w14:textId="77777777" w:rsidR="002E46A0" w:rsidRDefault="002E46A0" w:rsidP="002E46A0">
      <w:pPr>
        <w:pStyle w:val="Heading1"/>
      </w:pPr>
      <w:bookmarkStart w:id="15" w:name="_Toc485856973"/>
      <w:r>
        <w:t>Database Schema</w:t>
      </w:r>
      <w:bookmarkEnd w:id="15"/>
    </w:p>
    <w:p w14:paraId="6CF26B70" w14:textId="77777777" w:rsidR="00EF2D24" w:rsidRDefault="00883D68" w:rsidP="003B7EAF">
      <w:r>
        <w:t>The following diagram shows the overall schema of the game engine. Most attributes are omitted, only the relational model is shown.</w:t>
      </w:r>
    </w:p>
    <w:p w14:paraId="2B108AAB" w14:textId="77777777" w:rsidR="002E46A0" w:rsidRDefault="002E46A0" w:rsidP="003B7EAF"/>
    <w:p w14:paraId="34A49A03" w14:textId="77777777" w:rsidR="00E9075E" w:rsidRDefault="00883D68" w:rsidP="00E9075E">
      <w:pPr>
        <w:keepNext/>
        <w:jc w:val="center"/>
      </w:pPr>
      <w:r>
        <w:rPr>
          <w:noProof/>
        </w:rPr>
        <w:lastRenderedPageBreak/>
        <w:drawing>
          <wp:inline distT="0" distB="0" distL="0" distR="0" wp14:anchorId="285675D5" wp14:editId="17F32840">
            <wp:extent cx="4803770" cy="336653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4805647" cy="3367846"/>
                    </a:xfrm>
                    <a:prstGeom prst="rect">
                      <a:avLst/>
                    </a:prstGeom>
                  </pic:spPr>
                </pic:pic>
              </a:graphicData>
            </a:graphic>
          </wp:inline>
        </w:drawing>
      </w:r>
    </w:p>
    <w:p w14:paraId="29B54167" w14:textId="77777777" w:rsidR="00E9075E" w:rsidRDefault="00E9075E" w:rsidP="00E9075E">
      <w:pPr>
        <w:pStyle w:val="Caption"/>
        <w:jc w:val="center"/>
      </w:pPr>
      <w:r>
        <w:t xml:space="preserve">Figure </w:t>
      </w:r>
      <w:fldSimple w:instr=" SEQ Figure \* ARABIC ">
        <w:r w:rsidR="001F6D56">
          <w:rPr>
            <w:noProof/>
          </w:rPr>
          <w:t>3</w:t>
        </w:r>
      </w:fldSimple>
      <w:r>
        <w:t xml:space="preserve"> ER diagram for game and teams</w:t>
      </w:r>
    </w:p>
    <w:p w14:paraId="299ADDDE" w14:textId="77777777" w:rsidR="00E9075E" w:rsidRDefault="00E9075E" w:rsidP="003B7EAF"/>
    <w:p w14:paraId="353E5222" w14:textId="77777777" w:rsidR="00883D68" w:rsidRDefault="00883D68" w:rsidP="00883D68">
      <w:pPr>
        <w:pStyle w:val="Heading1"/>
      </w:pPr>
      <w:bookmarkStart w:id="16" w:name="_Toc485856974"/>
      <w:r>
        <w:t>Game States and transition</w:t>
      </w:r>
      <w:bookmarkEnd w:id="16"/>
    </w:p>
    <w:p w14:paraId="32E1BCF1" w14:textId="77777777" w:rsidR="00C7194D" w:rsidRDefault="00C7194D" w:rsidP="00C7194D">
      <w:r>
        <w:t xml:space="preserve">The two teams as well as the game itself go through unambiguous states which are persisted at any time, all transitions between them being atomic. </w:t>
      </w:r>
    </w:p>
    <w:p w14:paraId="191A342F" w14:textId="77777777" w:rsidR="00C7194D" w:rsidRDefault="00C7194D" w:rsidP="00C7194D"/>
    <w:p w14:paraId="1D509F41" w14:textId="77777777" w:rsidR="00C7194D" w:rsidRDefault="00C7194D" w:rsidP="00C7194D">
      <w:r>
        <w:t xml:space="preserve">We omit the game states for simplicity. In general, the game state will capture the ‘turn’ information (Owner1, Owner2 or System), but within the turn, the actual state of team will be maintained in the </w:t>
      </w:r>
      <w:proofErr w:type="spellStart"/>
      <w:r>
        <w:t>TeamLineup</w:t>
      </w:r>
      <w:proofErr w:type="spellEnd"/>
      <w:r>
        <w:t xml:space="preserve"> table, and individual player states will be maintained for the appropriate player in </w:t>
      </w:r>
      <w:proofErr w:type="spellStart"/>
      <w:r>
        <w:t>TeamLineUpPlayer</w:t>
      </w:r>
      <w:proofErr w:type="spellEnd"/>
      <w:r>
        <w:t xml:space="preserve"> table. </w:t>
      </w:r>
    </w:p>
    <w:p w14:paraId="38FA5296" w14:textId="77777777" w:rsidR="00990FFC" w:rsidRDefault="00990FFC" w:rsidP="00990FFC">
      <w:pPr>
        <w:pStyle w:val="Heading2"/>
      </w:pPr>
      <w:bookmarkStart w:id="17" w:name="_Toc485856975"/>
      <w:r>
        <w:t>Inviter states</w:t>
      </w:r>
      <w:bookmarkEnd w:id="17"/>
    </w:p>
    <w:p w14:paraId="763F1364" w14:textId="77777777" w:rsidR="00C7194D" w:rsidRDefault="00C7194D" w:rsidP="00C7194D">
      <w:r>
        <w:t>We only consider the state transitions for the Inviter (the one who initiates the game) and the Invitee</w:t>
      </w:r>
      <w:r w:rsidR="00990FFC">
        <w:t xml:space="preserve">. </w:t>
      </w:r>
    </w:p>
    <w:p w14:paraId="6CD7C76E" w14:textId="752BF53C" w:rsidR="00990FFC" w:rsidRDefault="004E424A" w:rsidP="00990FFC">
      <w:pPr>
        <w:keepNext/>
        <w:jc w:val="center"/>
      </w:pPr>
      <w:r>
        <w:rPr>
          <w:noProof/>
        </w:rPr>
        <w:lastRenderedPageBreak/>
        <w:drawing>
          <wp:inline distT="0" distB="0" distL="0" distR="0" wp14:anchorId="490FB32E" wp14:editId="7DB0378D">
            <wp:extent cx="3860414" cy="2913183"/>
            <wp:effectExtent l="0" t="0" r="635" b="8255"/>
            <wp:docPr id="8" name="Picture 8"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1768" cy="2921751"/>
                    </a:xfrm>
                    <a:prstGeom prst="rect">
                      <a:avLst/>
                    </a:prstGeom>
                    <a:noFill/>
                    <a:ln>
                      <a:noFill/>
                    </a:ln>
                  </pic:spPr>
                </pic:pic>
              </a:graphicData>
            </a:graphic>
          </wp:inline>
        </w:drawing>
      </w:r>
    </w:p>
    <w:p w14:paraId="2D0ABA94" w14:textId="77777777" w:rsidR="00990FFC" w:rsidRDefault="00990FFC" w:rsidP="00990FFC">
      <w:pPr>
        <w:pStyle w:val="Caption"/>
        <w:jc w:val="center"/>
      </w:pPr>
      <w:r>
        <w:t xml:space="preserve">Figure </w:t>
      </w:r>
      <w:fldSimple w:instr=" SEQ Figure \* ARABIC ">
        <w:r w:rsidR="001F6D56">
          <w:rPr>
            <w:noProof/>
          </w:rPr>
          <w:t>4</w:t>
        </w:r>
      </w:fldSimple>
      <w:r>
        <w:t xml:space="preserve"> Inviter (the initiator of the game) state transitions.</w:t>
      </w:r>
    </w:p>
    <w:p w14:paraId="0FA47DBC" w14:textId="77777777" w:rsidR="00990FFC" w:rsidRDefault="00990FFC" w:rsidP="00C7194D"/>
    <w:p w14:paraId="34785117" w14:textId="77777777" w:rsidR="00990FFC" w:rsidRDefault="00990FFC" w:rsidP="00C7194D"/>
    <w:p w14:paraId="06CBB740" w14:textId="77777777" w:rsidR="00990FFC" w:rsidRDefault="00990FFC" w:rsidP="00C7194D">
      <w:r>
        <w:t>Invitee states</w:t>
      </w:r>
    </w:p>
    <w:p w14:paraId="5041C833" w14:textId="77777777" w:rsidR="00990FFC" w:rsidRDefault="00990FFC" w:rsidP="00C7194D">
      <w:r>
        <w:t>The person being invited goes through a slightly different set of states at the beginning, but we repeat the full life-cycle for completeness.</w:t>
      </w:r>
    </w:p>
    <w:p w14:paraId="06AA1DFA" w14:textId="5E929AF4" w:rsidR="00990FFC" w:rsidRDefault="00937618" w:rsidP="00990FFC">
      <w:pPr>
        <w:keepNext/>
        <w:jc w:val="center"/>
      </w:pPr>
      <w:r>
        <w:rPr>
          <w:noProof/>
        </w:rPr>
        <w:drawing>
          <wp:inline distT="0" distB="0" distL="0" distR="0" wp14:anchorId="1B55EB7D" wp14:editId="67B4EEBB">
            <wp:extent cx="4177665" cy="3278307"/>
            <wp:effectExtent l="0" t="0" r="0" b="0"/>
            <wp:docPr id="17" name="Picture 1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ict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2979" cy="3290325"/>
                    </a:xfrm>
                    <a:prstGeom prst="rect">
                      <a:avLst/>
                    </a:prstGeom>
                    <a:noFill/>
                    <a:ln>
                      <a:noFill/>
                    </a:ln>
                  </pic:spPr>
                </pic:pic>
              </a:graphicData>
            </a:graphic>
          </wp:inline>
        </w:drawing>
      </w:r>
    </w:p>
    <w:p w14:paraId="474CC44E" w14:textId="77777777" w:rsidR="00990FFC" w:rsidRDefault="00990FFC" w:rsidP="00990FFC">
      <w:pPr>
        <w:pStyle w:val="Caption"/>
        <w:jc w:val="center"/>
      </w:pPr>
      <w:r>
        <w:t xml:space="preserve">Figure </w:t>
      </w:r>
      <w:fldSimple w:instr=" SEQ Figure \* ARABIC ">
        <w:r w:rsidR="001F6D56">
          <w:rPr>
            <w:noProof/>
          </w:rPr>
          <w:t>5</w:t>
        </w:r>
      </w:fldSimple>
      <w:r>
        <w:t xml:space="preserve">  Invitee (person who was invited) state transitions.</w:t>
      </w:r>
    </w:p>
    <w:p w14:paraId="6713BEEC" w14:textId="77777777" w:rsidR="00990FFC" w:rsidRDefault="00990FFC" w:rsidP="00990FFC"/>
    <w:p w14:paraId="7B9054B9" w14:textId="77777777" w:rsidR="00990FFC" w:rsidRDefault="00990FFC" w:rsidP="00990FFC">
      <w:r>
        <w:t>Game flow</w:t>
      </w:r>
    </w:p>
    <w:p w14:paraId="6B0F3A1C" w14:textId="77777777" w:rsidR="00990FFC" w:rsidRDefault="00990FFC" w:rsidP="00990FFC">
      <w:r>
        <w:t>The game flow itself is modeled as a flow diagram, to better illustrate the actors (owner1, owner2 or system)</w:t>
      </w:r>
    </w:p>
    <w:p w14:paraId="42353C95" w14:textId="77777777" w:rsidR="00990FFC" w:rsidRDefault="00990FFC" w:rsidP="00A96D10">
      <w:pPr>
        <w:keepNext/>
        <w:jc w:val="center"/>
      </w:pPr>
      <w:r>
        <w:rPr>
          <w:noProof/>
        </w:rPr>
        <w:drawing>
          <wp:inline distT="0" distB="0" distL="0" distR="0" wp14:anchorId="036C8C47" wp14:editId="764E25EE">
            <wp:extent cx="4724673" cy="37184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3.png"/>
                    <pic:cNvPicPr/>
                  </pic:nvPicPr>
                  <pic:blipFill>
                    <a:blip r:embed="rId11">
                      <a:extLst>
                        <a:ext uri="{28A0092B-C50C-407E-A947-70E740481C1C}">
                          <a14:useLocalDpi xmlns:a14="http://schemas.microsoft.com/office/drawing/2010/main" val="0"/>
                        </a:ext>
                      </a:extLst>
                    </a:blip>
                    <a:stretch>
                      <a:fillRect/>
                    </a:stretch>
                  </pic:blipFill>
                  <pic:spPr>
                    <a:xfrm>
                      <a:off x="0" y="0"/>
                      <a:ext cx="4726450" cy="3719891"/>
                    </a:xfrm>
                    <a:prstGeom prst="rect">
                      <a:avLst/>
                    </a:prstGeom>
                  </pic:spPr>
                </pic:pic>
              </a:graphicData>
            </a:graphic>
          </wp:inline>
        </w:drawing>
      </w:r>
    </w:p>
    <w:p w14:paraId="0F61F613" w14:textId="77777777" w:rsidR="00990FFC" w:rsidRDefault="00990FFC" w:rsidP="00A96D10">
      <w:pPr>
        <w:pStyle w:val="Caption"/>
        <w:jc w:val="center"/>
      </w:pPr>
      <w:r>
        <w:t xml:space="preserve">Figure </w:t>
      </w:r>
      <w:fldSimple w:instr=" SEQ Figure \* ARABIC ">
        <w:r w:rsidR="001F6D56">
          <w:rPr>
            <w:noProof/>
          </w:rPr>
          <w:t>6</w:t>
        </w:r>
      </w:fldSimple>
      <w:r>
        <w:t xml:space="preserve"> Game flow diagram.</w:t>
      </w:r>
    </w:p>
    <w:p w14:paraId="3C29F77E" w14:textId="77777777" w:rsidR="002A4DA5" w:rsidRDefault="002A4DA5" w:rsidP="002A4DA5"/>
    <w:p w14:paraId="31086648" w14:textId="77777777" w:rsidR="00084E56" w:rsidRDefault="00084E56" w:rsidP="002A4DA5">
      <w:pPr>
        <w:pStyle w:val="Heading1"/>
      </w:pPr>
      <w:bookmarkStart w:id="18" w:name="_Toc485856976"/>
      <w:r>
        <w:t>Game Login</w:t>
      </w:r>
      <w:bookmarkEnd w:id="18"/>
    </w:p>
    <w:p w14:paraId="2A4892E7" w14:textId="77777777" w:rsidR="00084E56" w:rsidRDefault="00084E56" w:rsidP="00084E56">
      <w:r>
        <w:t>The login will use the standard authentication from our authentication package, with the following requirements</w:t>
      </w:r>
    </w:p>
    <w:p w14:paraId="3D386AFB" w14:textId="77777777" w:rsidR="00084E56" w:rsidRDefault="00084E56" w:rsidP="00084E56">
      <w:r>
        <w:t>The login component (</w:t>
      </w:r>
      <w:proofErr w:type="spellStart"/>
      <w:r>
        <w:t>javascript</w:t>
      </w:r>
      <w:proofErr w:type="spellEnd"/>
      <w:r>
        <w:t xml:space="preserve"> object?) will be a separate component but it can be built as part of the package.  </w:t>
      </w:r>
    </w:p>
    <w:p w14:paraId="386CE877" w14:textId="77777777" w:rsidR="00084E56" w:rsidRDefault="00084E56" w:rsidP="00084E56">
      <w:r>
        <w:t xml:space="preserve">The login will set a client side cookie (as usual) with the UID as well as fire an event on login and logout and allow attaching listeners to it. Other pages may also want to listen to this event, so it may be a good idea not to have any dependencies other than </w:t>
      </w:r>
      <w:proofErr w:type="spellStart"/>
      <w:r>
        <w:t>jquery</w:t>
      </w:r>
      <w:proofErr w:type="spellEnd"/>
      <w:r>
        <w:t xml:space="preserve"> etc. </w:t>
      </w:r>
    </w:p>
    <w:p w14:paraId="451EE96F" w14:textId="77777777" w:rsidR="00084E56" w:rsidRDefault="00084E56" w:rsidP="00084E56">
      <w:r>
        <w:t>The login will maintain all user details (username, UID) by retrieving them from the server. If retrieval fails, state will be logged out, cookie removed (same as now).</w:t>
      </w:r>
    </w:p>
    <w:p w14:paraId="4DEE16BF" w14:textId="77777777" w:rsidR="00084E56" w:rsidRDefault="00084E56" w:rsidP="00084E56">
      <w:r>
        <w:lastRenderedPageBreak/>
        <w:t>The login will parse the URL and use the embedded UID and retrieve the username etc., when the URL contains a UID. Invalid UIDs (when server throws an error) will be ignored silently.</w:t>
      </w:r>
    </w:p>
    <w:p w14:paraId="41EB8BE8" w14:textId="77777777" w:rsidR="00084E56" w:rsidRDefault="00084E56" w:rsidP="00084E56">
      <w:r>
        <w:t xml:space="preserve">Valid UIDs will result in logged in status as usual. </w:t>
      </w:r>
    </w:p>
    <w:p w14:paraId="04631A0D" w14:textId="77777777" w:rsidR="00084E56" w:rsidRPr="00084E56" w:rsidRDefault="00084E56" w:rsidP="00084E56"/>
    <w:p w14:paraId="68EB253C" w14:textId="77777777" w:rsidR="002A4DA5" w:rsidRDefault="002A4DA5" w:rsidP="002A4DA5">
      <w:pPr>
        <w:pStyle w:val="Heading1"/>
      </w:pPr>
      <w:bookmarkStart w:id="19" w:name="_Toc485856977"/>
      <w:r>
        <w:t>Game Broker signaling</w:t>
      </w:r>
      <w:bookmarkEnd w:id="19"/>
    </w:p>
    <w:p w14:paraId="200057B3" w14:textId="77777777" w:rsidR="002A4DA5" w:rsidRDefault="002A4DA5" w:rsidP="002A4DA5"/>
    <w:p w14:paraId="48312CE4" w14:textId="77777777" w:rsidR="00084E56" w:rsidRDefault="00084E56" w:rsidP="002A4DA5"/>
    <w:p w14:paraId="21940FE1" w14:textId="3E4DA0D4" w:rsidR="00084E56" w:rsidRPr="00084E56" w:rsidRDefault="00181851" w:rsidP="00084E56">
      <w:pPr>
        <w:keepNext/>
        <w:jc w:val="center"/>
      </w:pPr>
      <w:r>
        <w:rPr>
          <w:noProof/>
        </w:rPr>
        <w:drawing>
          <wp:inline distT="0" distB="0" distL="0" distR="0" wp14:anchorId="6159DB3A" wp14:editId="6532B146">
            <wp:extent cx="4507865" cy="3681597"/>
            <wp:effectExtent l="0" t="0" r="0" b="1905"/>
            <wp:docPr id="18" name="Picture 18"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8938" cy="3698807"/>
                    </a:xfrm>
                    <a:prstGeom prst="rect">
                      <a:avLst/>
                    </a:prstGeom>
                    <a:noFill/>
                    <a:ln>
                      <a:noFill/>
                    </a:ln>
                  </pic:spPr>
                </pic:pic>
              </a:graphicData>
            </a:graphic>
          </wp:inline>
        </w:drawing>
      </w:r>
    </w:p>
    <w:p w14:paraId="4831F78A" w14:textId="77777777" w:rsidR="00084E56" w:rsidRDefault="00084E56" w:rsidP="00084E56">
      <w:pPr>
        <w:pStyle w:val="Caption"/>
        <w:jc w:val="center"/>
        <w:rPr>
          <w:i w:val="0"/>
        </w:rPr>
      </w:pPr>
      <w:r w:rsidRPr="00084E56">
        <w:rPr>
          <w:i w:val="0"/>
        </w:rPr>
        <w:t xml:space="preserve">Figure </w:t>
      </w:r>
      <w:r w:rsidRPr="00084E56">
        <w:rPr>
          <w:i w:val="0"/>
        </w:rPr>
        <w:fldChar w:fldCharType="begin"/>
      </w:r>
      <w:r w:rsidRPr="00084E56">
        <w:rPr>
          <w:i w:val="0"/>
        </w:rPr>
        <w:instrText xml:space="preserve"> SEQ Figure \* ARABIC </w:instrText>
      </w:r>
      <w:r w:rsidRPr="00084E56">
        <w:rPr>
          <w:i w:val="0"/>
        </w:rPr>
        <w:fldChar w:fldCharType="separate"/>
      </w:r>
      <w:r w:rsidR="001F6D56">
        <w:rPr>
          <w:i w:val="0"/>
          <w:noProof/>
        </w:rPr>
        <w:t>7</w:t>
      </w:r>
      <w:r w:rsidRPr="00084E56">
        <w:rPr>
          <w:i w:val="0"/>
        </w:rPr>
        <w:fldChar w:fldCharType="end"/>
      </w:r>
      <w:r w:rsidRPr="00084E56">
        <w:rPr>
          <w:i w:val="0"/>
        </w:rPr>
        <w:t xml:space="preserve"> Main UI components</w:t>
      </w:r>
    </w:p>
    <w:p w14:paraId="3FF249F1" w14:textId="77777777" w:rsidR="00207902" w:rsidRDefault="00207902" w:rsidP="00207902"/>
    <w:p w14:paraId="4D0B701A" w14:textId="77777777" w:rsidR="00207902" w:rsidRDefault="00207902" w:rsidP="00207902"/>
    <w:p w14:paraId="4AD86F36" w14:textId="77777777" w:rsidR="00207902" w:rsidRDefault="00207902" w:rsidP="00207902"/>
    <w:p w14:paraId="6C2F3551" w14:textId="15F80B72" w:rsidR="00207902" w:rsidRPr="00207902" w:rsidRDefault="00181851" w:rsidP="00207902">
      <w:pPr>
        <w:keepNext/>
        <w:jc w:val="center"/>
      </w:pPr>
      <w:r>
        <w:rPr>
          <w:noProof/>
        </w:rPr>
        <w:lastRenderedPageBreak/>
        <w:drawing>
          <wp:inline distT="0" distB="0" distL="0" distR="0" wp14:anchorId="3DF3C8E0" wp14:editId="682D7CE4">
            <wp:extent cx="4736465" cy="3945223"/>
            <wp:effectExtent l="0" t="0" r="0" b="0"/>
            <wp:docPr id="20" name="Picture 20"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icture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4677" cy="3952063"/>
                    </a:xfrm>
                    <a:prstGeom prst="rect">
                      <a:avLst/>
                    </a:prstGeom>
                    <a:noFill/>
                    <a:ln>
                      <a:noFill/>
                    </a:ln>
                  </pic:spPr>
                </pic:pic>
              </a:graphicData>
            </a:graphic>
          </wp:inline>
        </w:drawing>
      </w:r>
    </w:p>
    <w:p w14:paraId="6A1D684C" w14:textId="77777777" w:rsidR="00207902" w:rsidRPr="00207902" w:rsidRDefault="00207902" w:rsidP="00207902">
      <w:pPr>
        <w:pStyle w:val="Caption"/>
        <w:jc w:val="center"/>
        <w:rPr>
          <w:i w:val="0"/>
        </w:rPr>
      </w:pPr>
      <w:r w:rsidRPr="00207902">
        <w:rPr>
          <w:i w:val="0"/>
        </w:rPr>
        <w:t xml:space="preserve">Figure </w:t>
      </w:r>
      <w:r w:rsidRPr="00207902">
        <w:rPr>
          <w:i w:val="0"/>
        </w:rPr>
        <w:fldChar w:fldCharType="begin"/>
      </w:r>
      <w:r w:rsidRPr="00207902">
        <w:rPr>
          <w:i w:val="0"/>
        </w:rPr>
        <w:instrText xml:space="preserve"> SEQ Figure \* ARABIC </w:instrText>
      </w:r>
      <w:r w:rsidRPr="00207902">
        <w:rPr>
          <w:i w:val="0"/>
        </w:rPr>
        <w:fldChar w:fldCharType="separate"/>
      </w:r>
      <w:r w:rsidR="001F6D56">
        <w:rPr>
          <w:i w:val="0"/>
          <w:noProof/>
        </w:rPr>
        <w:t>8</w:t>
      </w:r>
      <w:r w:rsidRPr="00207902">
        <w:rPr>
          <w:i w:val="0"/>
        </w:rPr>
        <w:fldChar w:fldCharType="end"/>
      </w:r>
      <w:r w:rsidRPr="00207902">
        <w:rPr>
          <w:i w:val="0"/>
        </w:rPr>
        <w:t xml:space="preserve"> Signaling via </w:t>
      </w:r>
      <w:proofErr w:type="spellStart"/>
      <w:r w:rsidRPr="00207902">
        <w:rPr>
          <w:i w:val="0"/>
        </w:rPr>
        <w:t>websocket</w:t>
      </w:r>
      <w:proofErr w:type="spellEnd"/>
      <w:r w:rsidRPr="00207902">
        <w:rPr>
          <w:i w:val="0"/>
        </w:rPr>
        <w:t xml:space="preserve"> will control the masks and UI state. Default state will be full mask (8)</w:t>
      </w:r>
    </w:p>
    <w:p w14:paraId="23669091" w14:textId="77777777" w:rsidR="00566754" w:rsidRDefault="00566754">
      <w:pPr>
        <w:rPr>
          <w:rFonts w:asciiTheme="majorHAnsi" w:eastAsiaTheme="majorEastAsia" w:hAnsiTheme="majorHAnsi" w:cstheme="majorBidi"/>
          <w:b/>
          <w:bCs/>
          <w:smallCaps/>
          <w:color w:val="000000" w:themeColor="text1"/>
          <w:sz w:val="36"/>
          <w:szCs w:val="36"/>
        </w:rPr>
      </w:pPr>
      <w:r>
        <w:br w:type="page"/>
      </w:r>
    </w:p>
    <w:p w14:paraId="3D08D706" w14:textId="0C8347CF" w:rsidR="0043761B" w:rsidRDefault="0043761B" w:rsidP="002A4DA5">
      <w:pPr>
        <w:pStyle w:val="Heading1"/>
      </w:pPr>
      <w:bookmarkStart w:id="20" w:name="_Toc485856978"/>
      <w:r>
        <w:lastRenderedPageBreak/>
        <w:t>Player Importing</w:t>
      </w:r>
      <w:bookmarkEnd w:id="20"/>
    </w:p>
    <w:p w14:paraId="48DABA78" w14:textId="30C4BF47" w:rsidR="0043761B" w:rsidRDefault="0043761B" w:rsidP="0043761B">
      <w:r>
        <w:t xml:space="preserve">Two types of players are identified, Pitchers and Fielders. They do not have the same set of data, which means some database will be null/undefined for respective types. </w:t>
      </w:r>
    </w:p>
    <w:p w14:paraId="29886775" w14:textId="0A305E25" w:rsidR="0043761B" w:rsidRDefault="0043761B" w:rsidP="0043761B">
      <w:pPr>
        <w:pStyle w:val="Heading2"/>
      </w:pPr>
      <w:bookmarkStart w:id="21" w:name="_Toc485856979"/>
      <w:r>
        <w:t>Differences between types</w:t>
      </w:r>
      <w:bookmarkEnd w:id="21"/>
    </w:p>
    <w:p w14:paraId="1BA941A2" w14:textId="21FED915" w:rsidR="0043761B" w:rsidRDefault="0043761B" w:rsidP="0043761B">
      <w:r>
        <w:t xml:space="preserve">The main differences between fielders and pitchers will in the way they are rated, and used for lineup creation. </w:t>
      </w:r>
    </w:p>
    <w:p w14:paraId="7EE86B95" w14:textId="42F0F782" w:rsidR="0043761B" w:rsidRDefault="0043761B" w:rsidP="0043761B">
      <w:pPr>
        <w:pStyle w:val="Heading2"/>
      </w:pPr>
      <w:bookmarkStart w:id="22" w:name="_Toc485856980"/>
      <w:r>
        <w:t>Import mechanism</w:t>
      </w:r>
      <w:bookmarkEnd w:id="22"/>
    </w:p>
    <w:p w14:paraId="31541C21" w14:textId="02C7F908" w:rsidR="0043761B" w:rsidRPr="0043761B" w:rsidRDefault="0043761B" w:rsidP="0043761B">
      <w:r>
        <w:t xml:space="preserve">The excel worksheets will be read by an importing software which will convert the excel data into </w:t>
      </w:r>
      <w:proofErr w:type="spellStart"/>
      <w:r>
        <w:t>json</w:t>
      </w:r>
      <w:proofErr w:type="spellEnd"/>
      <w:r>
        <w:t xml:space="preserve"> (JSON) files, which, in turn will be used as arguments for the player creation APIs. </w:t>
      </w:r>
    </w:p>
    <w:p w14:paraId="6978CCF7" w14:textId="77777777" w:rsidR="00215557" w:rsidRDefault="00215557">
      <w:pPr>
        <w:rPr>
          <w:rFonts w:asciiTheme="majorHAnsi" w:eastAsiaTheme="majorEastAsia" w:hAnsiTheme="majorHAnsi" w:cstheme="majorBidi"/>
          <w:b/>
          <w:bCs/>
          <w:smallCaps/>
          <w:color w:val="000000" w:themeColor="text1"/>
          <w:sz w:val="36"/>
          <w:szCs w:val="36"/>
        </w:rPr>
      </w:pPr>
      <w:r>
        <w:br w:type="page"/>
      </w:r>
    </w:p>
    <w:p w14:paraId="05371FD4" w14:textId="410FA65F" w:rsidR="002A4DA5" w:rsidRDefault="00215557" w:rsidP="002A4DA5">
      <w:pPr>
        <w:pStyle w:val="Heading1"/>
      </w:pPr>
      <w:bookmarkStart w:id="23" w:name="_Toc485856981"/>
      <w:r>
        <w:lastRenderedPageBreak/>
        <w:t>Invitation cycle</w:t>
      </w:r>
      <w:bookmarkEnd w:id="23"/>
    </w:p>
    <w:p w14:paraId="2EFA7764" w14:textId="589C9FCE" w:rsidR="00985F2C" w:rsidRDefault="00215557" w:rsidP="002A4DA5">
      <w:r>
        <w:t xml:space="preserve">The invitation cycle consists of selecting an existing member or entering an email whence an </w:t>
      </w:r>
      <w:proofErr w:type="spellStart"/>
      <w:r>
        <w:t>adhoc</w:t>
      </w:r>
      <w:proofErr w:type="spellEnd"/>
      <w:r>
        <w:t xml:space="preserve">-member is created and then selected for invitation. Additionally, a ‘starter’ Pitcher must be selected by the inviter. </w:t>
      </w:r>
      <w:r w:rsidR="00985F2C">
        <w:t xml:space="preserve">The figure below shows the combined member-selection, and email entering screen. </w:t>
      </w:r>
    </w:p>
    <w:p w14:paraId="7E0673FD" w14:textId="77777777" w:rsidR="00985F2C" w:rsidRDefault="00985F2C" w:rsidP="002A4DA5"/>
    <w:p w14:paraId="5D376787" w14:textId="14190591" w:rsidR="00985F2C" w:rsidRDefault="001807CB" w:rsidP="00985F2C">
      <w:pPr>
        <w:keepNext/>
      </w:pPr>
      <w:r>
        <w:rPr>
          <w:noProof/>
        </w:rPr>
        <w:drawing>
          <wp:inline distT="0" distB="0" distL="0" distR="0" wp14:anchorId="1B3C87A0" wp14:editId="6CEE7C07">
            <wp:extent cx="5486400" cy="2984500"/>
            <wp:effectExtent l="0" t="0" r="0" b="12700"/>
            <wp:docPr id="21" name="Picture 21"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Picture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984500"/>
                    </a:xfrm>
                    <a:prstGeom prst="rect">
                      <a:avLst/>
                    </a:prstGeom>
                    <a:noFill/>
                    <a:ln>
                      <a:noFill/>
                    </a:ln>
                  </pic:spPr>
                </pic:pic>
              </a:graphicData>
            </a:graphic>
          </wp:inline>
        </w:drawing>
      </w:r>
    </w:p>
    <w:p w14:paraId="0633CCFE" w14:textId="1E022B7F" w:rsidR="0043761B" w:rsidRDefault="00985F2C" w:rsidP="00985F2C">
      <w:pPr>
        <w:pStyle w:val="Caption"/>
        <w:jc w:val="center"/>
      </w:pPr>
      <w:r>
        <w:t xml:space="preserve">Figure </w:t>
      </w:r>
      <w:fldSimple w:instr=" SEQ Figure \* ARABIC ">
        <w:r w:rsidR="001F6D56">
          <w:rPr>
            <w:noProof/>
          </w:rPr>
          <w:t>9</w:t>
        </w:r>
      </w:fldSimple>
      <w:r>
        <w:t xml:space="preserve"> Selecting member or entering email</w:t>
      </w:r>
    </w:p>
    <w:p w14:paraId="74AB8478" w14:textId="78E9D8DA" w:rsidR="00215557" w:rsidRDefault="00215557" w:rsidP="00215557">
      <w:pPr>
        <w:pStyle w:val="Heading2"/>
      </w:pPr>
      <w:bookmarkStart w:id="24" w:name="_Toc485856982"/>
      <w:r>
        <w:t xml:space="preserve">Selecting </w:t>
      </w:r>
      <w:r w:rsidR="00566754">
        <w:t>team</w:t>
      </w:r>
      <w:r>
        <w:t xml:space="preserve"> (Inviter)</w:t>
      </w:r>
      <w:bookmarkEnd w:id="24"/>
    </w:p>
    <w:p w14:paraId="66E3C128" w14:textId="77777777" w:rsidR="00215557" w:rsidRDefault="00215557" w:rsidP="00215557">
      <w:r>
        <w:t xml:space="preserve">The inviter, upon selecting user as described above, will be presented with a UI for selecting a team. </w:t>
      </w:r>
    </w:p>
    <w:p w14:paraId="52223922" w14:textId="77777777" w:rsidR="00215557" w:rsidRDefault="00215557" w:rsidP="00215557">
      <w:pPr>
        <w:pStyle w:val="ListParagraph"/>
        <w:numPr>
          <w:ilvl w:val="0"/>
          <w:numId w:val="30"/>
        </w:numPr>
      </w:pPr>
      <w:r>
        <w:t xml:space="preserve">He can choose from exiting (free) teams </w:t>
      </w:r>
    </w:p>
    <w:p w14:paraId="5214AD22" w14:textId="05F6C0E5" w:rsidR="00215557" w:rsidRDefault="00215557" w:rsidP="00215557">
      <w:pPr>
        <w:pStyle w:val="ListParagraph"/>
        <w:numPr>
          <w:ilvl w:val="0"/>
          <w:numId w:val="30"/>
        </w:numPr>
      </w:pPr>
      <w:r>
        <w:t xml:space="preserve">or use a team he has created from a pool of available players. </w:t>
      </w:r>
    </w:p>
    <w:p w14:paraId="6652C81D" w14:textId="7EBC26F8" w:rsidR="00215557" w:rsidRDefault="00215557" w:rsidP="00215557">
      <w:r>
        <w:t xml:space="preserve">Option one will be implemented first. </w:t>
      </w:r>
    </w:p>
    <w:p w14:paraId="0BAB7516" w14:textId="7B9D3B00" w:rsidR="00985F2C" w:rsidRDefault="00985F2C" w:rsidP="00215557">
      <w:r>
        <w:t xml:space="preserve">The figure below shows the view for selecting the team. NOTE: Only free teams are shown in the example. Teams that the user owns will have ‘edit’ and ‘delete’ buttons next to them. </w:t>
      </w:r>
    </w:p>
    <w:p w14:paraId="120F9A40" w14:textId="77777777" w:rsidR="00985F2C" w:rsidRDefault="00985F2C" w:rsidP="00215557"/>
    <w:p w14:paraId="7532F247" w14:textId="4CE97803" w:rsidR="00985F2C" w:rsidRDefault="005D1B69" w:rsidP="005D1B69">
      <w:pPr>
        <w:keepNext/>
      </w:pPr>
      <w:r>
        <w:rPr>
          <w:noProof/>
        </w:rPr>
        <w:lastRenderedPageBreak/>
        <w:drawing>
          <wp:inline distT="0" distB="0" distL="0" distR="0" wp14:anchorId="6706E556" wp14:editId="61BDE43A">
            <wp:extent cx="5486400" cy="3187700"/>
            <wp:effectExtent l="0" t="0" r="0" b="12700"/>
            <wp:docPr id="22" name="Picture 22"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Picture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87700"/>
                    </a:xfrm>
                    <a:prstGeom prst="rect">
                      <a:avLst/>
                    </a:prstGeom>
                    <a:noFill/>
                    <a:ln>
                      <a:noFill/>
                    </a:ln>
                  </pic:spPr>
                </pic:pic>
              </a:graphicData>
            </a:graphic>
          </wp:inline>
        </w:drawing>
      </w:r>
    </w:p>
    <w:p w14:paraId="7844B40C" w14:textId="5B2EC725" w:rsidR="00215557" w:rsidRDefault="00985F2C" w:rsidP="00985F2C">
      <w:pPr>
        <w:pStyle w:val="Caption"/>
        <w:jc w:val="center"/>
      </w:pPr>
      <w:r>
        <w:t xml:space="preserve">Figure </w:t>
      </w:r>
      <w:fldSimple w:instr=" SEQ Figure \* ARABIC ">
        <w:r w:rsidR="001F6D56">
          <w:rPr>
            <w:noProof/>
          </w:rPr>
          <w:t>10</w:t>
        </w:r>
      </w:fldSimple>
      <w:r>
        <w:t xml:space="preserve"> Team selection screen.</w:t>
      </w:r>
    </w:p>
    <w:p w14:paraId="5CAA6AFF" w14:textId="77777777" w:rsidR="00985F2C" w:rsidRDefault="00985F2C" w:rsidP="00985F2C"/>
    <w:p w14:paraId="10D7A955" w14:textId="754BF5D3" w:rsidR="00985F2C" w:rsidRDefault="00985F2C" w:rsidP="00985F2C">
      <w:r>
        <w:t xml:space="preserve">Note that the current UI also provides an option for creation of a team. This may be hidden or removed during deployment as it may be a paid function. </w:t>
      </w:r>
    </w:p>
    <w:p w14:paraId="4324C951" w14:textId="77777777" w:rsidR="00985F2C" w:rsidRDefault="00985F2C" w:rsidP="00985F2C"/>
    <w:p w14:paraId="60869511" w14:textId="74C04A07" w:rsidR="00672F77" w:rsidRDefault="00672F77" w:rsidP="00985F2C">
      <w:pPr>
        <w:pStyle w:val="Heading2"/>
      </w:pPr>
      <w:bookmarkStart w:id="25" w:name="_Toc485856983"/>
      <w:r>
        <w:t>Selecting a pitcher</w:t>
      </w:r>
      <w:bookmarkEnd w:id="25"/>
    </w:p>
    <w:p w14:paraId="52916AEE" w14:textId="1BE5F8CD" w:rsidR="00D570C4" w:rsidRDefault="00D570C4" w:rsidP="00985F2C">
      <w:r>
        <w:t xml:space="preserve">Once a team has been chosen, we will show only the pitchers from that team and allow only one selection (radio button). </w:t>
      </w:r>
    </w:p>
    <w:p w14:paraId="0FE4D799" w14:textId="5F94181E" w:rsidR="00672F77" w:rsidRPr="00985F2C" w:rsidRDefault="00672F77" w:rsidP="00985F2C">
      <w:r w:rsidRPr="00672F77">
        <w:rPr>
          <w:b/>
        </w:rPr>
        <w:t>NOTE</w:t>
      </w:r>
      <w:r>
        <w:t xml:space="preserve">: A pitcher is identified as a player that was imported from the ‘Pitcher’ worksheets. No other variable is considered in determining who should be included in the pitcher list. </w:t>
      </w:r>
    </w:p>
    <w:p w14:paraId="41B29616" w14:textId="18D6E1C5" w:rsidR="00215557" w:rsidRDefault="00672F77" w:rsidP="002A4DA5">
      <w:r w:rsidRPr="00672F77">
        <w:rPr>
          <w:b/>
        </w:rPr>
        <w:t>NOTE</w:t>
      </w:r>
      <w:r>
        <w:t xml:space="preserve">: </w:t>
      </w:r>
      <w:r w:rsidR="00D570C4">
        <w:t xml:space="preserve">the user </w:t>
      </w:r>
      <w:proofErr w:type="gramStart"/>
      <w:r w:rsidR="00D570C4">
        <w:t>has to</w:t>
      </w:r>
      <w:proofErr w:type="gramEnd"/>
      <w:r w:rsidR="00D570C4">
        <w:t xml:space="preserve"> enter a lineup name first. This lineup name is for display purposes only, it has no significance otherwise. </w:t>
      </w:r>
    </w:p>
    <w:p w14:paraId="335548DF" w14:textId="785A4BF0" w:rsidR="00D570C4" w:rsidRDefault="002A5CD4" w:rsidP="00D570C4">
      <w:pPr>
        <w:keepNext/>
      </w:pPr>
      <w:r>
        <w:rPr>
          <w:noProof/>
        </w:rPr>
        <w:lastRenderedPageBreak/>
        <w:drawing>
          <wp:inline distT="0" distB="0" distL="0" distR="0" wp14:anchorId="089CC7A1" wp14:editId="7C4F25F4">
            <wp:extent cx="5480050" cy="3478530"/>
            <wp:effectExtent l="0" t="0" r="6350" b="1270"/>
            <wp:docPr id="12" name="Picture 12" descr="../../../../Desktop/starter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tarter_selecto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050" cy="3478530"/>
                    </a:xfrm>
                    <a:prstGeom prst="rect">
                      <a:avLst/>
                    </a:prstGeom>
                    <a:noFill/>
                    <a:ln>
                      <a:noFill/>
                    </a:ln>
                  </pic:spPr>
                </pic:pic>
              </a:graphicData>
            </a:graphic>
          </wp:inline>
        </w:drawing>
      </w:r>
    </w:p>
    <w:p w14:paraId="69D97504" w14:textId="6E0A01E8" w:rsidR="00D570C4" w:rsidRDefault="00D570C4" w:rsidP="00D570C4">
      <w:pPr>
        <w:pStyle w:val="Caption"/>
        <w:jc w:val="center"/>
      </w:pPr>
      <w:r>
        <w:t xml:space="preserve">Figure </w:t>
      </w:r>
      <w:fldSimple w:instr=" SEQ Figure \* ARABIC ">
        <w:r w:rsidR="001F6D56">
          <w:rPr>
            <w:noProof/>
          </w:rPr>
          <w:t>11</w:t>
        </w:r>
      </w:fldSimple>
      <w:r>
        <w:t xml:space="preserve"> Selecting starter pitcher from team.</w:t>
      </w:r>
    </w:p>
    <w:p w14:paraId="13291D45" w14:textId="2311D972" w:rsidR="00215557" w:rsidRDefault="00215557"/>
    <w:p w14:paraId="7F8D7291" w14:textId="77777777" w:rsidR="008602F8" w:rsidRDefault="008602F8" w:rsidP="00672F77">
      <w:r>
        <w:t xml:space="preserve">Upon successful submission of the invitation, the ‘inviter’ will have to go through the same steps. </w:t>
      </w:r>
    </w:p>
    <w:p w14:paraId="631620C7" w14:textId="77777777" w:rsidR="008602F8" w:rsidRDefault="008602F8" w:rsidP="00672F77">
      <w:r>
        <w:t xml:space="preserve">Once the inviter has also selected his starter, the invitee will have to select his lineup (from the same team). </w:t>
      </w:r>
    </w:p>
    <w:p w14:paraId="143413DD" w14:textId="77777777" w:rsidR="00E71868" w:rsidRDefault="00E71868" w:rsidP="00672F77"/>
    <w:p w14:paraId="316C451C" w14:textId="77777777" w:rsidR="00E71868" w:rsidRDefault="00E71868">
      <w:pPr>
        <w:rPr>
          <w:rFonts w:asciiTheme="majorHAnsi" w:eastAsiaTheme="majorEastAsia" w:hAnsiTheme="majorHAnsi" w:cstheme="majorBidi"/>
          <w:b/>
          <w:bCs/>
          <w:smallCaps/>
          <w:color w:val="000000" w:themeColor="text1"/>
          <w:sz w:val="28"/>
          <w:szCs w:val="28"/>
        </w:rPr>
      </w:pPr>
      <w:r>
        <w:br w:type="page"/>
      </w:r>
    </w:p>
    <w:p w14:paraId="2CEAC0C8" w14:textId="12D28606" w:rsidR="00E71868" w:rsidRDefault="00E71868" w:rsidP="00E71868">
      <w:pPr>
        <w:pStyle w:val="Heading2"/>
      </w:pPr>
      <w:bookmarkStart w:id="26" w:name="_Toc485856984"/>
      <w:r>
        <w:lastRenderedPageBreak/>
        <w:t>Selecting the lineup</w:t>
      </w:r>
      <w:bookmarkEnd w:id="26"/>
    </w:p>
    <w:p w14:paraId="44F274AD" w14:textId="43659F61" w:rsidR="00E71868" w:rsidRDefault="00E71868" w:rsidP="00672F77">
      <w:r>
        <w:t xml:space="preserve">The user is presented with a list of ALL players in his team (chosen earlier). </w:t>
      </w:r>
    </w:p>
    <w:p w14:paraId="64B9B51A" w14:textId="1FC878FF" w:rsidR="00E71868" w:rsidRDefault="00247869" w:rsidP="00E71868">
      <w:pPr>
        <w:pStyle w:val="ListParagraph"/>
        <w:numPr>
          <w:ilvl w:val="0"/>
          <w:numId w:val="35"/>
        </w:numPr>
      </w:pPr>
      <w:r>
        <w:t>Only fielders will be shown.</w:t>
      </w:r>
      <w:r w:rsidR="00E71868">
        <w:t xml:space="preserve"> </w:t>
      </w:r>
    </w:p>
    <w:p w14:paraId="2CA02C86" w14:textId="14BA6E7E" w:rsidR="00E71868" w:rsidRDefault="00E71868" w:rsidP="00E71868">
      <w:pPr>
        <w:pStyle w:val="ListParagraph"/>
        <w:numPr>
          <w:ilvl w:val="0"/>
          <w:numId w:val="35"/>
        </w:numPr>
      </w:pPr>
      <w:r>
        <w:t xml:space="preserve">Fielders will be shown choice of field positions based on P1, P2 </w:t>
      </w:r>
      <w:proofErr w:type="spellStart"/>
      <w:r>
        <w:t>etc</w:t>
      </w:r>
      <w:proofErr w:type="spellEnd"/>
      <w:r>
        <w:t xml:space="preserve"> values. </w:t>
      </w:r>
    </w:p>
    <w:p w14:paraId="412C8B6E" w14:textId="516C0324" w:rsidR="00E71868" w:rsidRDefault="00E71868" w:rsidP="00E71868">
      <w:pPr>
        <w:pStyle w:val="ListParagraph"/>
        <w:numPr>
          <w:ilvl w:val="0"/>
          <w:numId w:val="35"/>
        </w:numPr>
      </w:pPr>
      <w:r>
        <w:t>Fielders will be shown choice of Batting order (BO)</w:t>
      </w:r>
    </w:p>
    <w:p w14:paraId="64AB0FF4" w14:textId="77777777" w:rsidR="00E71868" w:rsidRDefault="00E71868" w:rsidP="00E71868">
      <w:pPr>
        <w:pStyle w:val="ListParagraph"/>
        <w:numPr>
          <w:ilvl w:val="0"/>
          <w:numId w:val="35"/>
        </w:numPr>
      </w:pPr>
      <w:r>
        <w:t xml:space="preserve">All players will be shown selection checkbox. </w:t>
      </w:r>
    </w:p>
    <w:p w14:paraId="2E6F2A70" w14:textId="5BCF789C" w:rsidR="00E71868" w:rsidRDefault="00E71868" w:rsidP="00E71868">
      <w:r>
        <w:t>The figure below shows the UI for lineup selection.</w:t>
      </w:r>
    </w:p>
    <w:p w14:paraId="2B6653AD" w14:textId="2CE474DB" w:rsidR="008602F8" w:rsidRDefault="002A5CD4" w:rsidP="00E71868">
      <w:pPr>
        <w:jc w:val="center"/>
      </w:pPr>
      <w:r>
        <w:rPr>
          <w:noProof/>
        </w:rPr>
        <w:drawing>
          <wp:inline distT="0" distB="0" distL="0" distR="0" wp14:anchorId="5CBC98B1" wp14:editId="5F967A60">
            <wp:extent cx="5480050" cy="3446780"/>
            <wp:effectExtent l="0" t="0" r="6350" b="7620"/>
            <wp:docPr id="15" name="Picture 15" descr="../../../../Desktop/lineup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lineup_selecto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0050" cy="3446780"/>
                    </a:xfrm>
                    <a:prstGeom prst="rect">
                      <a:avLst/>
                    </a:prstGeom>
                    <a:noFill/>
                    <a:ln>
                      <a:noFill/>
                    </a:ln>
                  </pic:spPr>
                </pic:pic>
              </a:graphicData>
            </a:graphic>
          </wp:inline>
        </w:drawing>
      </w:r>
    </w:p>
    <w:p w14:paraId="53B697D0" w14:textId="1C014489" w:rsidR="00D570C4" w:rsidRDefault="008602F8" w:rsidP="008602F8">
      <w:pPr>
        <w:pStyle w:val="Caption"/>
        <w:jc w:val="center"/>
      </w:pPr>
      <w:r>
        <w:t xml:space="preserve">Figure </w:t>
      </w:r>
      <w:fldSimple w:instr=" SEQ Figure \* ARABIC ">
        <w:r w:rsidR="001F6D56">
          <w:rPr>
            <w:noProof/>
          </w:rPr>
          <w:t>12</w:t>
        </w:r>
      </w:fldSimple>
      <w:r>
        <w:t xml:space="preserve"> Lineup selection UI</w:t>
      </w:r>
      <w:r w:rsidR="007D6895">
        <w:t>. (see modifications proposed below)</w:t>
      </w:r>
    </w:p>
    <w:p w14:paraId="6B76F932" w14:textId="70243E1F" w:rsidR="008602F8" w:rsidRDefault="008602F8" w:rsidP="00490D46">
      <w:r>
        <w:t xml:space="preserve">The lineup selection UI will show ALL available players from a team. The team name and lineup name will be displayed on top for reference.  </w:t>
      </w:r>
    </w:p>
    <w:p w14:paraId="055F338A" w14:textId="76BD499A" w:rsidR="00B92736" w:rsidRDefault="00B92736" w:rsidP="008602F8">
      <w:pPr>
        <w:pStyle w:val="ListParagraph"/>
        <w:numPr>
          <w:ilvl w:val="0"/>
          <w:numId w:val="32"/>
        </w:numPr>
      </w:pPr>
      <w:r>
        <w:t>ONLY fielders from the team will be shown in this screen.</w:t>
      </w:r>
    </w:p>
    <w:p w14:paraId="4C83C8B5" w14:textId="0272687E" w:rsidR="008602F8" w:rsidRDefault="008602F8" w:rsidP="008602F8">
      <w:pPr>
        <w:pStyle w:val="ListParagraph"/>
        <w:numPr>
          <w:ilvl w:val="0"/>
          <w:numId w:val="32"/>
        </w:numPr>
      </w:pPr>
      <w:r>
        <w:t xml:space="preserve">The </w:t>
      </w:r>
      <w:r w:rsidR="00FF38F4">
        <w:t>checkboxes</w:t>
      </w:r>
      <w:r>
        <w:t xml:space="preserve"> </w:t>
      </w:r>
      <w:r w:rsidR="00490D46">
        <w:t xml:space="preserve">on the </w:t>
      </w:r>
      <w:r>
        <w:t xml:space="preserve">far right. </w:t>
      </w:r>
    </w:p>
    <w:p w14:paraId="76B79B72" w14:textId="1FECCCAF" w:rsidR="008602F8" w:rsidRDefault="008602F8" w:rsidP="008602F8">
      <w:pPr>
        <w:pStyle w:val="ListParagraph"/>
        <w:numPr>
          <w:ilvl w:val="0"/>
          <w:numId w:val="32"/>
        </w:numPr>
      </w:pPr>
      <w:r>
        <w:t>A drop down will be provided for each player</w:t>
      </w:r>
      <w:r w:rsidR="00822EA1">
        <w:t xml:space="preserve"> for the properties which must be configured during line up selection</w:t>
      </w:r>
      <w:proofErr w:type="gramStart"/>
      <w:r w:rsidR="00822EA1">
        <w:t xml:space="preserve">. </w:t>
      </w:r>
      <w:r>
        <w:t>.</w:t>
      </w:r>
      <w:proofErr w:type="gramEnd"/>
      <w:r>
        <w:t xml:space="preserve"> </w:t>
      </w:r>
    </w:p>
    <w:p w14:paraId="5429BA2F" w14:textId="63BC9983" w:rsidR="008602F8" w:rsidRDefault="008602F8" w:rsidP="008602F8">
      <w:pPr>
        <w:pStyle w:val="ListParagraph"/>
        <w:numPr>
          <w:ilvl w:val="1"/>
          <w:numId w:val="32"/>
        </w:numPr>
      </w:pPr>
      <w:r>
        <w:t xml:space="preserve">For </w:t>
      </w:r>
      <w:proofErr w:type="gramStart"/>
      <w:r>
        <w:t>FIELDERs</w:t>
      </w:r>
      <w:proofErr w:type="gramEnd"/>
      <w:r>
        <w:t xml:space="preserve"> it will be populated by P1, P2 etc. values from the worksheet. Every entry the FIELDER has in the worksheet will allow a new entry in the dropdown. </w:t>
      </w:r>
      <w:r w:rsidR="007276AC">
        <w:t xml:space="preserve">This results in the ‘POSITION’ value for this FIELDER. </w:t>
      </w:r>
    </w:p>
    <w:p w14:paraId="3CE4DC10" w14:textId="41DB2610" w:rsidR="007D6895" w:rsidRPr="007276AC" w:rsidRDefault="00355CD3" w:rsidP="007276AC">
      <w:pPr>
        <w:pStyle w:val="ListParagraph"/>
        <w:numPr>
          <w:ilvl w:val="0"/>
          <w:numId w:val="32"/>
        </w:numPr>
        <w:rPr>
          <w:color w:val="000000" w:themeColor="text1"/>
        </w:rPr>
      </w:pPr>
      <w:r>
        <w:rPr>
          <w:color w:val="000000" w:themeColor="text1"/>
        </w:rPr>
        <w:t xml:space="preserve">The total number of players will be 9 </w:t>
      </w:r>
      <w:r w:rsidRPr="00355CD3">
        <w:rPr>
          <w:color w:val="FF0000"/>
        </w:rPr>
        <w:t>(need to verify this)</w:t>
      </w:r>
    </w:p>
    <w:p w14:paraId="01E28E3A" w14:textId="77777777" w:rsidR="008602F8" w:rsidRPr="008602F8" w:rsidRDefault="008602F8" w:rsidP="008602F8"/>
    <w:p w14:paraId="0F421929" w14:textId="37EDD454" w:rsidR="00355CD3" w:rsidRDefault="00355CD3" w:rsidP="00355CD3">
      <w:pPr>
        <w:pStyle w:val="Heading2"/>
      </w:pPr>
      <w:bookmarkStart w:id="27" w:name="_Toc485856985"/>
      <w:r>
        <w:lastRenderedPageBreak/>
        <w:t>Game start</w:t>
      </w:r>
      <w:bookmarkEnd w:id="27"/>
    </w:p>
    <w:p w14:paraId="39F775EE" w14:textId="2CB1C707" w:rsidR="00355CD3" w:rsidRDefault="00355CD3" w:rsidP="00355CD3">
      <w:r>
        <w:t xml:space="preserve">Once both players have selected lineups, the inviter is notified that the invitee has accepted his invitation and he can start the game. Once a Game is started it is switched to RUNNING state. </w:t>
      </w:r>
    </w:p>
    <w:p w14:paraId="33E7CE12" w14:textId="4589F93A" w:rsidR="00355CD3" w:rsidRDefault="00355CD3" w:rsidP="00355CD3">
      <w:r>
        <w:t xml:space="preserve">NOTE: A user can have only one RUNNING game at a time. But a user can have unlimited number of games in any other state, such as INVITING, PAUSED, etc. </w:t>
      </w:r>
    </w:p>
    <w:p w14:paraId="592B089A" w14:textId="65CE4CDB" w:rsidR="00355CD3" w:rsidRDefault="00355CD3" w:rsidP="00355CD3">
      <w:r>
        <w:t xml:space="preserve">The invitation cycle automatically pauses any RUNNING game, so that when this game is RUNNING other games will be paused. Other users will be notified without option. </w:t>
      </w:r>
    </w:p>
    <w:p w14:paraId="03E791BA" w14:textId="77777777" w:rsidR="00355CD3" w:rsidRDefault="00355CD3" w:rsidP="00355CD3"/>
    <w:p w14:paraId="4E6B4898" w14:textId="0DBD86B9" w:rsidR="00355CD3" w:rsidRDefault="004D2F42" w:rsidP="00224FDB">
      <w:pPr>
        <w:pStyle w:val="Heading2"/>
      </w:pPr>
      <w:bookmarkStart w:id="28" w:name="_Toc485856986"/>
      <w:r>
        <w:t>In game properties</w:t>
      </w:r>
      <w:bookmarkEnd w:id="28"/>
    </w:p>
    <w:p w14:paraId="53AB77C6" w14:textId="77777777" w:rsidR="00200427" w:rsidRDefault="00200427" w:rsidP="00200427">
      <w:pPr>
        <w:keepNext/>
        <w:jc w:val="center"/>
      </w:pPr>
      <w:r>
        <w:rPr>
          <w:noProof/>
        </w:rPr>
        <w:drawing>
          <wp:inline distT="0" distB="0" distL="0" distR="0" wp14:anchorId="7E31AF1E" wp14:editId="4C39974C">
            <wp:extent cx="4254500" cy="2921000"/>
            <wp:effectExtent l="0" t="0" r="12700" b="0"/>
            <wp:docPr id="9" name="Picture 9" descr="../../Desktop/Screen%20Shot%202017-06-20%20at%203.0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6-20%20at%203.05.00%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4500" cy="2921000"/>
                    </a:xfrm>
                    <a:prstGeom prst="rect">
                      <a:avLst/>
                    </a:prstGeom>
                    <a:noFill/>
                    <a:ln>
                      <a:noFill/>
                    </a:ln>
                  </pic:spPr>
                </pic:pic>
              </a:graphicData>
            </a:graphic>
          </wp:inline>
        </w:drawing>
      </w:r>
    </w:p>
    <w:p w14:paraId="22DCDAAB" w14:textId="24E58E7C" w:rsidR="004D2F42" w:rsidRDefault="00200427" w:rsidP="00200427">
      <w:pPr>
        <w:pStyle w:val="Caption"/>
        <w:jc w:val="center"/>
      </w:pPr>
      <w:r>
        <w:t xml:space="preserve">Figure </w:t>
      </w:r>
      <w:fldSimple w:instr=" SEQ Figure \* ARABIC ">
        <w:r w:rsidR="001F6D56">
          <w:rPr>
            <w:noProof/>
          </w:rPr>
          <w:t>13</w:t>
        </w:r>
      </w:fldSimple>
      <w:r>
        <w:t xml:space="preserve"> In-game player variables</w:t>
      </w:r>
    </w:p>
    <w:p w14:paraId="3C95A746" w14:textId="77777777" w:rsidR="00200427" w:rsidRDefault="00200427" w:rsidP="00200427"/>
    <w:p w14:paraId="543EF1A2" w14:textId="6893B5BA" w:rsidR="00200427" w:rsidRDefault="00200427" w:rsidP="00200427">
      <w:r>
        <w:t>PLAYER_STATUS: General purpose variable we can use for maintaining the status of a player (we define possible values as needed)</w:t>
      </w:r>
    </w:p>
    <w:p w14:paraId="05AF8E92" w14:textId="6FD38FD0" w:rsidR="00200427" w:rsidRDefault="00200427" w:rsidP="00200427">
      <w:r>
        <w:t xml:space="preserve">PLAYER_ROLE: For </w:t>
      </w:r>
      <w:proofErr w:type="gramStart"/>
      <w:r>
        <w:t>pitchers</w:t>
      </w:r>
      <w:proofErr w:type="gramEnd"/>
      <w:r>
        <w:t xml:space="preserve"> this will be the typical pitch roles as recognized in Baseball terminology. For </w:t>
      </w:r>
      <w:proofErr w:type="gramStart"/>
      <w:r>
        <w:t>fielders</w:t>
      </w:r>
      <w:proofErr w:type="gramEnd"/>
      <w:r>
        <w:t xml:space="preserve"> they will be defined by us, and may simply be one constant (‘fielding’)</w:t>
      </w:r>
    </w:p>
    <w:p w14:paraId="5D14537B" w14:textId="59470624" w:rsidR="00200427" w:rsidRDefault="00200427" w:rsidP="00200427">
      <w:r>
        <w:t xml:space="preserve">PLAYER_TYPE: PITCHER or FIELDER </w:t>
      </w:r>
      <w:proofErr w:type="gramStart"/>
      <w:r>
        <w:t>in order to</w:t>
      </w:r>
      <w:proofErr w:type="gramEnd"/>
      <w:r>
        <w:t xml:space="preserve"> enable overriding their original roles. Initially they will match original player roles. </w:t>
      </w:r>
    </w:p>
    <w:p w14:paraId="2A7AEAEC" w14:textId="2F73143A" w:rsidR="00200427" w:rsidRDefault="00200427" w:rsidP="00200427">
      <w:r>
        <w:t xml:space="preserve">PLAYER_POSITION: For </w:t>
      </w:r>
      <w:proofErr w:type="gramStart"/>
      <w:r>
        <w:t>fielders</w:t>
      </w:r>
      <w:proofErr w:type="gramEnd"/>
      <w:r>
        <w:t xml:space="preserve"> these will be standard Baseball terminology (e.g. SS </w:t>
      </w:r>
      <w:proofErr w:type="spellStart"/>
      <w:r>
        <w:t>etc</w:t>
      </w:r>
      <w:proofErr w:type="spellEnd"/>
      <w:r>
        <w:t xml:space="preserve">). For Offense players, they will be positions defined by us to indicate base, home plate etc. Players not in game or not playing will have special positions defined by us. </w:t>
      </w:r>
    </w:p>
    <w:p w14:paraId="6CDBBF52" w14:textId="69CCFDB4" w:rsidR="00200427" w:rsidRDefault="00200427" w:rsidP="00200427">
      <w:r>
        <w:lastRenderedPageBreak/>
        <w:t xml:space="preserve">CURRENT_STAMINA: used for pitchers while pitching, and ignored (negative or null) for all other players. </w:t>
      </w:r>
    </w:p>
    <w:p w14:paraId="4547AD37" w14:textId="64A87D37" w:rsidR="00200427" w:rsidRDefault="00200427" w:rsidP="00200427">
      <w:r>
        <w:t>IS_IN_</w:t>
      </w:r>
      <w:proofErr w:type="gramStart"/>
      <w:r>
        <w:t>FIELD :</w:t>
      </w:r>
      <w:proofErr w:type="gramEnd"/>
      <w:r>
        <w:t xml:space="preserve"> a Boolean to indicate if the player is physically in the field or not. </w:t>
      </w:r>
    </w:p>
    <w:p w14:paraId="1CDCFB7C" w14:textId="4639C2C6" w:rsidR="00200427" w:rsidRDefault="00200427" w:rsidP="00200427">
      <w:r>
        <w:t xml:space="preserve">PLAYER_BATTING_ORDER: Used for capturing the current batting order. </w:t>
      </w:r>
    </w:p>
    <w:p w14:paraId="2ED89786" w14:textId="5174BD24" w:rsidR="00200427" w:rsidRDefault="00200427" w:rsidP="00200427">
      <w:r>
        <w:t xml:space="preserve">PLAYER_LAST_ACTION: We will maintain the last action taken by a player mostly for calculations or game display. </w:t>
      </w:r>
    </w:p>
    <w:p w14:paraId="30F210A1" w14:textId="768AE6D5" w:rsidR="00200427" w:rsidRDefault="00200427" w:rsidP="00200427">
      <w:r>
        <w:t xml:space="preserve">PLAYER_CURRENT_ACTION: This is the action the player is taking </w:t>
      </w:r>
      <w:proofErr w:type="gramStart"/>
      <w:r>
        <w:t>at the moment</w:t>
      </w:r>
      <w:proofErr w:type="gramEnd"/>
      <w:r>
        <w:t xml:space="preserve">. May be null or not needed depending on whether we make all moves ‘atomic’ (so moves must end) or not. </w:t>
      </w:r>
    </w:p>
    <w:p w14:paraId="49C66C05" w14:textId="71D4E564" w:rsidR="00200427" w:rsidRDefault="00200427" w:rsidP="00200427">
      <w:r>
        <w:t xml:space="preserve">PITCHING_ROLE: We use standard baseball terminology to capture current pitching role for pitchers. For </w:t>
      </w:r>
      <w:proofErr w:type="gramStart"/>
      <w:r>
        <w:t>Fielders</w:t>
      </w:r>
      <w:proofErr w:type="gramEnd"/>
      <w:r>
        <w:t xml:space="preserve"> we will use derived placeholders. </w:t>
      </w:r>
    </w:p>
    <w:p w14:paraId="5C2AD25B" w14:textId="0F712298" w:rsidR="00200427" w:rsidRDefault="00200427" w:rsidP="00200427">
      <w:r>
        <w:t xml:space="preserve">PITCHING_STATUS: We may not need this, based on whether we consider pitches as atomic or not. </w:t>
      </w:r>
    </w:p>
    <w:p w14:paraId="34417EA1" w14:textId="77777777" w:rsidR="008466CE" w:rsidRDefault="008466CE" w:rsidP="00200427"/>
    <w:p w14:paraId="4FA3A787" w14:textId="36E49D53" w:rsidR="008466CE" w:rsidRPr="008466CE" w:rsidRDefault="008466CE" w:rsidP="00200427">
      <w:pPr>
        <w:rPr>
          <w:b/>
          <w:color w:val="FF0000"/>
        </w:rPr>
      </w:pPr>
      <w:r w:rsidRPr="008466CE">
        <w:rPr>
          <w:b/>
          <w:color w:val="FF0000"/>
        </w:rPr>
        <w:t>Please add any other in-game (RUNNING) state variable we may need for EVERY player (fielders, pitchers, batters).</w:t>
      </w:r>
    </w:p>
    <w:p w14:paraId="6554281C" w14:textId="77777777" w:rsidR="00200427" w:rsidRPr="00200427" w:rsidRDefault="00200427" w:rsidP="00200427"/>
    <w:p w14:paraId="53DB8E24" w14:textId="77777777" w:rsidR="004D2F42" w:rsidRDefault="004D2F42">
      <w:pPr>
        <w:rPr>
          <w:rFonts w:asciiTheme="majorHAnsi" w:eastAsiaTheme="majorEastAsia" w:hAnsiTheme="majorHAnsi" w:cstheme="majorBidi"/>
          <w:b/>
          <w:bCs/>
          <w:smallCaps/>
          <w:color w:val="000000" w:themeColor="text1"/>
          <w:sz w:val="36"/>
          <w:szCs w:val="36"/>
        </w:rPr>
      </w:pPr>
    </w:p>
    <w:p w14:paraId="24F24BDB" w14:textId="149E0F14" w:rsidR="0018718E" w:rsidRDefault="0018718E">
      <w:pPr>
        <w:rPr>
          <w:rFonts w:asciiTheme="majorHAnsi" w:eastAsiaTheme="majorEastAsia" w:hAnsiTheme="majorHAnsi" w:cstheme="majorBidi"/>
          <w:b/>
          <w:bCs/>
          <w:smallCaps/>
          <w:color w:val="000000" w:themeColor="text1"/>
          <w:sz w:val="36"/>
          <w:szCs w:val="36"/>
        </w:rPr>
      </w:pPr>
      <w:r>
        <w:br w:type="page"/>
      </w:r>
    </w:p>
    <w:p w14:paraId="3602EFC2" w14:textId="3083A9FC" w:rsidR="00E50DA2" w:rsidRDefault="00F77CC0" w:rsidP="00355CD3">
      <w:pPr>
        <w:pStyle w:val="Heading1"/>
      </w:pPr>
      <w:bookmarkStart w:id="29" w:name="_Toc485856987"/>
      <w:r w:rsidRPr="00E959D1">
        <w:rPr>
          <w:color w:val="FF0000"/>
        </w:rPr>
        <w:lastRenderedPageBreak/>
        <w:t xml:space="preserve">(NOT IMPLEMENTED) </w:t>
      </w:r>
      <w:r w:rsidR="00E50DA2">
        <w:t>Team creation UI</w:t>
      </w:r>
      <w:bookmarkEnd w:id="29"/>
    </w:p>
    <w:p w14:paraId="29B4C7DC" w14:textId="0DCE1A12" w:rsidR="00E50DA2" w:rsidRDefault="00E50DA2" w:rsidP="00E50DA2">
      <w:r>
        <w:t xml:space="preserve">A user can create a team from available players. While this may be a paid function later, for now we are implementing it as a free/available function to get it working. </w:t>
      </w:r>
    </w:p>
    <w:p w14:paraId="041DFF0C" w14:textId="21E17FB1" w:rsidR="00E50DA2" w:rsidRDefault="00E50DA2" w:rsidP="00E50DA2">
      <w:r>
        <w:t xml:space="preserve">The UI is shown below. </w:t>
      </w:r>
    </w:p>
    <w:p w14:paraId="059BC322" w14:textId="77777777" w:rsidR="00E50DA2" w:rsidRDefault="00E50DA2" w:rsidP="00E50DA2">
      <w:pPr>
        <w:keepNext/>
        <w:jc w:val="center"/>
      </w:pPr>
      <w:r>
        <w:rPr>
          <w:noProof/>
        </w:rPr>
        <w:drawing>
          <wp:inline distT="0" distB="0" distL="0" distR="0" wp14:anchorId="23E06B3D" wp14:editId="6FDEC8B5">
            <wp:extent cx="5486400" cy="3454400"/>
            <wp:effectExtent l="0" t="0" r="0" b="0"/>
            <wp:docPr id="7" name="Picture 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454400"/>
                    </a:xfrm>
                    <a:prstGeom prst="rect">
                      <a:avLst/>
                    </a:prstGeom>
                    <a:noFill/>
                    <a:ln>
                      <a:noFill/>
                    </a:ln>
                  </pic:spPr>
                </pic:pic>
              </a:graphicData>
            </a:graphic>
          </wp:inline>
        </w:drawing>
      </w:r>
    </w:p>
    <w:p w14:paraId="36CAEC8C" w14:textId="4C4565D2" w:rsidR="00E50DA2" w:rsidRPr="00E50DA2" w:rsidRDefault="00E50DA2" w:rsidP="00E50DA2">
      <w:pPr>
        <w:pStyle w:val="Caption"/>
        <w:jc w:val="center"/>
      </w:pPr>
      <w:r>
        <w:t xml:space="preserve">Figure </w:t>
      </w:r>
      <w:fldSimple w:instr=" SEQ Figure \* ARABIC ">
        <w:r w:rsidR="001F6D56">
          <w:rPr>
            <w:noProof/>
          </w:rPr>
          <w:t>14</w:t>
        </w:r>
      </w:fldSimple>
      <w:r>
        <w:t xml:space="preserve"> We show costs, which will be added for total of 75. Similar restrictions for pitchers.</w:t>
      </w:r>
    </w:p>
    <w:p w14:paraId="178553BC" w14:textId="77777777" w:rsidR="00E50DA2" w:rsidRDefault="00E50DA2">
      <w:pPr>
        <w:rPr>
          <w:rFonts w:asciiTheme="majorHAnsi" w:eastAsiaTheme="majorEastAsia" w:hAnsiTheme="majorHAnsi" w:cstheme="majorBidi"/>
          <w:b/>
          <w:bCs/>
          <w:smallCaps/>
          <w:color w:val="000000" w:themeColor="text1"/>
          <w:sz w:val="36"/>
          <w:szCs w:val="36"/>
        </w:rPr>
      </w:pPr>
      <w:r>
        <w:br w:type="page"/>
      </w:r>
    </w:p>
    <w:p w14:paraId="366767EB" w14:textId="0ECD95BA" w:rsidR="00355CD3" w:rsidRDefault="004406C6" w:rsidP="00355CD3">
      <w:pPr>
        <w:pStyle w:val="Heading1"/>
      </w:pPr>
      <w:bookmarkStart w:id="30" w:name="_Toc485856988"/>
      <w:r>
        <w:lastRenderedPageBreak/>
        <w:t>IN-Game</w:t>
      </w:r>
      <w:r w:rsidR="00355CD3">
        <w:t xml:space="preserve"> UI</w:t>
      </w:r>
      <w:bookmarkEnd w:id="30"/>
    </w:p>
    <w:p w14:paraId="6573F603" w14:textId="4AC86141" w:rsidR="00355CD3" w:rsidRPr="00355CD3" w:rsidRDefault="00355CD3" w:rsidP="00355CD3"/>
    <w:p w14:paraId="65B6FBFC" w14:textId="3A4AF082" w:rsidR="00355CD3" w:rsidRDefault="00355CD3">
      <w:r>
        <w:t xml:space="preserve">Once the game is started (RUNNING) the UI switches to the ‘field’ mode as shown below. </w:t>
      </w:r>
    </w:p>
    <w:p w14:paraId="6DA801DB" w14:textId="6CDFF350" w:rsidR="00AD6C68" w:rsidRDefault="00AD6C68" w:rsidP="00AD6C68">
      <w:pPr>
        <w:pStyle w:val="Heading2"/>
      </w:pPr>
      <w:r>
        <w:t>UI for team in offense</w:t>
      </w:r>
    </w:p>
    <w:p w14:paraId="707CEB76" w14:textId="1253B0E9" w:rsidR="00355CD3" w:rsidRDefault="004406C6" w:rsidP="0074604A">
      <w:pPr>
        <w:jc w:val="center"/>
      </w:pPr>
      <w:r>
        <w:rPr>
          <w:noProof/>
        </w:rPr>
        <w:drawing>
          <wp:inline distT="0" distB="0" distL="0" distR="0" wp14:anchorId="2FB69B02" wp14:editId="0B6576B1">
            <wp:extent cx="5480050" cy="3883025"/>
            <wp:effectExtent l="0" t="0" r="6350" b="3175"/>
            <wp:docPr id="13" name="Picture 13" descr="../../../../Desktop/Picture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Of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0050" cy="3883025"/>
                    </a:xfrm>
                    <a:prstGeom prst="rect">
                      <a:avLst/>
                    </a:prstGeom>
                    <a:noFill/>
                    <a:ln>
                      <a:noFill/>
                    </a:ln>
                  </pic:spPr>
                </pic:pic>
              </a:graphicData>
            </a:graphic>
          </wp:inline>
        </w:drawing>
      </w:r>
    </w:p>
    <w:p w14:paraId="2ACB8DC8" w14:textId="32991D15" w:rsidR="00355CD3" w:rsidRDefault="00355CD3" w:rsidP="00355CD3">
      <w:pPr>
        <w:pStyle w:val="Caption"/>
        <w:jc w:val="center"/>
      </w:pPr>
      <w:r>
        <w:t xml:space="preserve">Figure </w:t>
      </w:r>
      <w:fldSimple w:instr=" SEQ Figure \* ARABIC ">
        <w:r w:rsidR="001F6D56">
          <w:rPr>
            <w:noProof/>
          </w:rPr>
          <w:t>15</w:t>
        </w:r>
      </w:fldSimple>
      <w:r>
        <w:t xml:space="preserve"> </w:t>
      </w:r>
      <w:r w:rsidR="004406C6">
        <w:t>In-game OFFENSE</w:t>
      </w:r>
      <w:r>
        <w:t xml:space="preserve"> UI during a RUNNING </w:t>
      </w:r>
      <w:r w:rsidR="007764D5">
        <w:t>game. (</w:t>
      </w:r>
      <w:r>
        <w:t>NOTE FICTIOUS DATA USED)</w:t>
      </w:r>
    </w:p>
    <w:p w14:paraId="4DCC9EFD" w14:textId="77777777" w:rsidR="00355CD3" w:rsidRDefault="00355CD3" w:rsidP="00355CD3"/>
    <w:p w14:paraId="29B81121" w14:textId="67C32747" w:rsidR="004406C6" w:rsidRDefault="004406C6" w:rsidP="00355CD3">
      <w:r>
        <w:t xml:space="preserve">(TODO) Please verify the interaction patterns for each move. </w:t>
      </w:r>
    </w:p>
    <w:p w14:paraId="3BE3DB72" w14:textId="77777777" w:rsidR="00AD6C68" w:rsidRDefault="00AD6C68" w:rsidP="00AD6C68">
      <w:pPr>
        <w:pStyle w:val="ListParagraph"/>
        <w:numPr>
          <w:ilvl w:val="0"/>
          <w:numId w:val="39"/>
        </w:numPr>
      </w:pPr>
      <w:r>
        <w:t xml:space="preserve">SWING AWAY: </w:t>
      </w:r>
    </w:p>
    <w:p w14:paraId="099BFA13" w14:textId="77777777" w:rsidR="00AD6C68" w:rsidRDefault="00AD6C68" w:rsidP="00AD6C68">
      <w:pPr>
        <w:pStyle w:val="ListParagraph"/>
        <w:numPr>
          <w:ilvl w:val="1"/>
          <w:numId w:val="39"/>
        </w:numPr>
      </w:pPr>
      <w:r>
        <w:t xml:space="preserve">API call, </w:t>
      </w:r>
    </w:p>
    <w:p w14:paraId="775BE35D" w14:textId="77777777" w:rsidR="00AD6C68" w:rsidRDefault="00AD6C68" w:rsidP="00AD6C68">
      <w:pPr>
        <w:pStyle w:val="ListParagraph"/>
        <w:numPr>
          <w:ilvl w:val="1"/>
          <w:numId w:val="39"/>
        </w:numPr>
      </w:pPr>
      <w:r>
        <w:t xml:space="preserve">no UI, </w:t>
      </w:r>
    </w:p>
    <w:p w14:paraId="5E5CE7CA" w14:textId="77777777" w:rsidR="00AD6C68" w:rsidRDefault="00AD6C68" w:rsidP="00AD6C68">
      <w:pPr>
        <w:pStyle w:val="ListParagraph"/>
        <w:numPr>
          <w:ilvl w:val="1"/>
          <w:numId w:val="39"/>
        </w:numPr>
      </w:pPr>
      <w:r>
        <w:t xml:space="preserve">turn changes, </w:t>
      </w:r>
    </w:p>
    <w:p w14:paraId="6B176D5D" w14:textId="77777777" w:rsidR="00AD6C68" w:rsidRDefault="00AD6C68" w:rsidP="00AD6C68">
      <w:pPr>
        <w:pStyle w:val="ListParagraph"/>
        <w:numPr>
          <w:ilvl w:val="1"/>
          <w:numId w:val="39"/>
        </w:numPr>
      </w:pPr>
      <w:r>
        <w:t xml:space="preserve">no secondary move, </w:t>
      </w:r>
    </w:p>
    <w:p w14:paraId="34983F11" w14:textId="7CCB6D30" w:rsidR="00AD6C68" w:rsidRDefault="00AD6C68" w:rsidP="00AD6C68">
      <w:pPr>
        <w:pStyle w:val="ListParagraph"/>
        <w:numPr>
          <w:ilvl w:val="1"/>
          <w:numId w:val="39"/>
        </w:numPr>
      </w:pPr>
      <w:r>
        <w:t xml:space="preserve">button text never changes. </w:t>
      </w:r>
    </w:p>
    <w:p w14:paraId="755AF760" w14:textId="77777777" w:rsidR="00AD6C68" w:rsidRDefault="00AD6C68" w:rsidP="00AD6C68">
      <w:pPr>
        <w:pStyle w:val="ListParagraph"/>
        <w:numPr>
          <w:ilvl w:val="0"/>
          <w:numId w:val="39"/>
        </w:numPr>
      </w:pPr>
      <w:r>
        <w:t xml:space="preserve">BUNT ATTEMPT: </w:t>
      </w:r>
      <w:r>
        <w:t xml:space="preserve">API call, </w:t>
      </w:r>
    </w:p>
    <w:p w14:paraId="3DD107C0" w14:textId="77777777" w:rsidR="00AD6C68" w:rsidRDefault="00AD6C68" w:rsidP="00AD6C68">
      <w:pPr>
        <w:pStyle w:val="ListParagraph"/>
        <w:numPr>
          <w:ilvl w:val="1"/>
          <w:numId w:val="39"/>
        </w:numPr>
      </w:pPr>
      <w:r>
        <w:t xml:space="preserve">no UI, </w:t>
      </w:r>
    </w:p>
    <w:p w14:paraId="17231D8E" w14:textId="77777777" w:rsidR="00AD6C68" w:rsidRDefault="00AD6C68" w:rsidP="00AD6C68">
      <w:pPr>
        <w:pStyle w:val="ListParagraph"/>
        <w:numPr>
          <w:ilvl w:val="1"/>
          <w:numId w:val="39"/>
        </w:numPr>
      </w:pPr>
      <w:r>
        <w:t xml:space="preserve">turn changes, </w:t>
      </w:r>
    </w:p>
    <w:p w14:paraId="39318B08" w14:textId="77777777" w:rsidR="00AD6C68" w:rsidRDefault="00AD6C68" w:rsidP="00AD6C68">
      <w:pPr>
        <w:pStyle w:val="ListParagraph"/>
        <w:numPr>
          <w:ilvl w:val="1"/>
          <w:numId w:val="39"/>
        </w:numPr>
      </w:pPr>
      <w:r>
        <w:t xml:space="preserve">no secondary move, </w:t>
      </w:r>
    </w:p>
    <w:p w14:paraId="3CAF7F75" w14:textId="77777777" w:rsidR="00AD6C68" w:rsidRDefault="00AD6C68" w:rsidP="00AD6C68">
      <w:pPr>
        <w:pStyle w:val="ListParagraph"/>
        <w:numPr>
          <w:ilvl w:val="1"/>
          <w:numId w:val="39"/>
        </w:numPr>
      </w:pPr>
      <w:r>
        <w:t xml:space="preserve">button text never changes. </w:t>
      </w:r>
    </w:p>
    <w:p w14:paraId="3051CD14" w14:textId="77777777" w:rsidR="00AD6C68" w:rsidRDefault="00AD6C68" w:rsidP="00C72F7D">
      <w:pPr>
        <w:pStyle w:val="ListParagraph"/>
        <w:numPr>
          <w:ilvl w:val="0"/>
          <w:numId w:val="39"/>
        </w:numPr>
      </w:pPr>
      <w:r>
        <w:t xml:space="preserve">STEAL A BASE: </w:t>
      </w:r>
    </w:p>
    <w:p w14:paraId="0FCFBC2D" w14:textId="77777777" w:rsidR="00AD6C68" w:rsidRDefault="00AD6C68" w:rsidP="00AD6C68">
      <w:pPr>
        <w:pStyle w:val="ListParagraph"/>
        <w:numPr>
          <w:ilvl w:val="1"/>
          <w:numId w:val="39"/>
        </w:numPr>
      </w:pPr>
      <w:r>
        <w:lastRenderedPageBreak/>
        <w:t xml:space="preserve">API call, </w:t>
      </w:r>
    </w:p>
    <w:p w14:paraId="2F72C491" w14:textId="77777777" w:rsidR="00AD6C68" w:rsidRDefault="00AD6C68" w:rsidP="00AD6C68">
      <w:pPr>
        <w:pStyle w:val="ListParagraph"/>
        <w:numPr>
          <w:ilvl w:val="1"/>
          <w:numId w:val="39"/>
        </w:numPr>
      </w:pPr>
      <w:r>
        <w:t xml:space="preserve">no UI, </w:t>
      </w:r>
    </w:p>
    <w:p w14:paraId="60EBCDAF" w14:textId="77777777" w:rsidR="00AD6C68" w:rsidRDefault="00AD6C68" w:rsidP="00AD6C68">
      <w:pPr>
        <w:pStyle w:val="ListParagraph"/>
        <w:numPr>
          <w:ilvl w:val="1"/>
          <w:numId w:val="39"/>
        </w:numPr>
      </w:pPr>
      <w:r>
        <w:t xml:space="preserve">turn changes, </w:t>
      </w:r>
    </w:p>
    <w:p w14:paraId="513E98B3" w14:textId="77777777" w:rsidR="00AD6C68" w:rsidRDefault="00AD6C68" w:rsidP="00AD6C68">
      <w:pPr>
        <w:pStyle w:val="ListParagraph"/>
        <w:numPr>
          <w:ilvl w:val="1"/>
          <w:numId w:val="39"/>
        </w:numPr>
      </w:pPr>
      <w:r>
        <w:t xml:space="preserve">no secondary move, </w:t>
      </w:r>
    </w:p>
    <w:p w14:paraId="6974FAF8" w14:textId="77777777" w:rsidR="00AD6C68" w:rsidRDefault="00AD6C68" w:rsidP="00AD6C68">
      <w:pPr>
        <w:pStyle w:val="ListParagraph"/>
        <w:numPr>
          <w:ilvl w:val="1"/>
          <w:numId w:val="39"/>
        </w:numPr>
      </w:pPr>
      <w:r>
        <w:t xml:space="preserve">button text never changes. </w:t>
      </w:r>
    </w:p>
    <w:p w14:paraId="1575DAB6" w14:textId="50688552" w:rsidR="004406C6" w:rsidRDefault="00AD6C68" w:rsidP="00F03161">
      <w:pPr>
        <w:pStyle w:val="ListParagraph"/>
        <w:numPr>
          <w:ilvl w:val="0"/>
          <w:numId w:val="39"/>
        </w:numPr>
      </w:pPr>
      <w:r>
        <w:t xml:space="preserve">HIT-n-RUN ATTEMPT: </w:t>
      </w:r>
    </w:p>
    <w:p w14:paraId="35BCF608" w14:textId="77777777" w:rsidR="00AD6C68" w:rsidRDefault="00AD6C68" w:rsidP="00AD6C68">
      <w:pPr>
        <w:pStyle w:val="ListParagraph"/>
        <w:numPr>
          <w:ilvl w:val="1"/>
          <w:numId w:val="39"/>
        </w:numPr>
      </w:pPr>
      <w:r>
        <w:t xml:space="preserve">API call, </w:t>
      </w:r>
    </w:p>
    <w:p w14:paraId="2D37662D" w14:textId="77777777" w:rsidR="00AD6C68" w:rsidRDefault="00AD6C68" w:rsidP="00AD6C68">
      <w:pPr>
        <w:pStyle w:val="ListParagraph"/>
        <w:numPr>
          <w:ilvl w:val="1"/>
          <w:numId w:val="39"/>
        </w:numPr>
      </w:pPr>
      <w:r>
        <w:t xml:space="preserve">no UI, </w:t>
      </w:r>
    </w:p>
    <w:p w14:paraId="41579AF3" w14:textId="77777777" w:rsidR="00AD6C68" w:rsidRDefault="00AD6C68" w:rsidP="00AD6C68">
      <w:pPr>
        <w:pStyle w:val="ListParagraph"/>
        <w:numPr>
          <w:ilvl w:val="1"/>
          <w:numId w:val="39"/>
        </w:numPr>
      </w:pPr>
      <w:r>
        <w:t xml:space="preserve">turn changes, </w:t>
      </w:r>
    </w:p>
    <w:p w14:paraId="58E02482" w14:textId="77777777" w:rsidR="00AD6C68" w:rsidRDefault="00AD6C68" w:rsidP="00AD6C68">
      <w:pPr>
        <w:pStyle w:val="ListParagraph"/>
        <w:numPr>
          <w:ilvl w:val="1"/>
          <w:numId w:val="39"/>
        </w:numPr>
      </w:pPr>
      <w:r>
        <w:t xml:space="preserve">no secondary move, </w:t>
      </w:r>
    </w:p>
    <w:p w14:paraId="29E56CF7" w14:textId="77777777" w:rsidR="00AD6C68" w:rsidRDefault="00AD6C68" w:rsidP="00AD6C68">
      <w:pPr>
        <w:pStyle w:val="ListParagraph"/>
        <w:numPr>
          <w:ilvl w:val="1"/>
          <w:numId w:val="39"/>
        </w:numPr>
      </w:pPr>
      <w:r>
        <w:t xml:space="preserve">button text never changes. </w:t>
      </w:r>
    </w:p>
    <w:p w14:paraId="54CF74B4" w14:textId="38821A89" w:rsidR="00AD6C68" w:rsidRDefault="00AD6C68" w:rsidP="00F03161">
      <w:pPr>
        <w:pStyle w:val="ListParagraph"/>
        <w:numPr>
          <w:ilvl w:val="0"/>
          <w:numId w:val="39"/>
        </w:numPr>
      </w:pPr>
      <w:r>
        <w:t>CLUTCH BAT ATTEMPT</w:t>
      </w:r>
    </w:p>
    <w:p w14:paraId="4AA702CF" w14:textId="77777777" w:rsidR="00AD6C68" w:rsidRDefault="00AD6C68" w:rsidP="00AD6C68">
      <w:pPr>
        <w:pStyle w:val="ListParagraph"/>
        <w:numPr>
          <w:ilvl w:val="1"/>
          <w:numId w:val="39"/>
        </w:numPr>
      </w:pPr>
      <w:r>
        <w:t xml:space="preserve">API call, </w:t>
      </w:r>
    </w:p>
    <w:p w14:paraId="042394B2" w14:textId="77777777" w:rsidR="00AD6C68" w:rsidRDefault="00AD6C68" w:rsidP="00AD6C68">
      <w:pPr>
        <w:pStyle w:val="ListParagraph"/>
        <w:numPr>
          <w:ilvl w:val="1"/>
          <w:numId w:val="39"/>
        </w:numPr>
      </w:pPr>
      <w:r>
        <w:t xml:space="preserve">no UI, </w:t>
      </w:r>
    </w:p>
    <w:p w14:paraId="640C2DCE" w14:textId="77777777" w:rsidR="00AD6C68" w:rsidRDefault="00AD6C68" w:rsidP="00AD6C68">
      <w:pPr>
        <w:pStyle w:val="ListParagraph"/>
        <w:numPr>
          <w:ilvl w:val="1"/>
          <w:numId w:val="39"/>
        </w:numPr>
      </w:pPr>
      <w:r>
        <w:t xml:space="preserve">turn changes, </w:t>
      </w:r>
    </w:p>
    <w:p w14:paraId="42461A11" w14:textId="77777777" w:rsidR="00AD6C68" w:rsidRDefault="00AD6C68" w:rsidP="00AD6C68">
      <w:pPr>
        <w:pStyle w:val="ListParagraph"/>
        <w:numPr>
          <w:ilvl w:val="1"/>
          <w:numId w:val="39"/>
        </w:numPr>
      </w:pPr>
      <w:r>
        <w:t xml:space="preserve">no secondary move, </w:t>
      </w:r>
    </w:p>
    <w:p w14:paraId="1662DD0A" w14:textId="77777777" w:rsidR="00AD6C68" w:rsidRDefault="00AD6C68" w:rsidP="00AD6C68">
      <w:pPr>
        <w:pStyle w:val="ListParagraph"/>
        <w:numPr>
          <w:ilvl w:val="1"/>
          <w:numId w:val="39"/>
        </w:numPr>
      </w:pPr>
      <w:r>
        <w:t xml:space="preserve">button text never changes. </w:t>
      </w:r>
    </w:p>
    <w:p w14:paraId="6191FC1F" w14:textId="7E54D2AF" w:rsidR="00AD6C68" w:rsidRDefault="00AD6C68" w:rsidP="00F03161">
      <w:pPr>
        <w:pStyle w:val="ListParagraph"/>
        <w:numPr>
          <w:ilvl w:val="0"/>
          <w:numId w:val="39"/>
        </w:numPr>
      </w:pPr>
      <w:r>
        <w:t>PINCH HIT</w:t>
      </w:r>
    </w:p>
    <w:p w14:paraId="39C614E0" w14:textId="77777777" w:rsidR="00AD6C68" w:rsidRDefault="00AD6C68" w:rsidP="00AD6C68">
      <w:pPr>
        <w:pStyle w:val="ListParagraph"/>
        <w:numPr>
          <w:ilvl w:val="1"/>
          <w:numId w:val="39"/>
        </w:numPr>
      </w:pPr>
      <w:r>
        <w:t xml:space="preserve">API call, </w:t>
      </w:r>
    </w:p>
    <w:p w14:paraId="7F1BB3DB" w14:textId="77777777" w:rsidR="00AD6C68" w:rsidRDefault="00AD6C68" w:rsidP="00AD6C68">
      <w:pPr>
        <w:pStyle w:val="ListParagraph"/>
        <w:numPr>
          <w:ilvl w:val="1"/>
          <w:numId w:val="39"/>
        </w:numPr>
      </w:pPr>
      <w:r>
        <w:t xml:space="preserve">no UI, </w:t>
      </w:r>
    </w:p>
    <w:p w14:paraId="64CFDAA2" w14:textId="77777777" w:rsidR="00AD6C68" w:rsidRDefault="00AD6C68" w:rsidP="00AD6C68">
      <w:pPr>
        <w:pStyle w:val="ListParagraph"/>
        <w:numPr>
          <w:ilvl w:val="1"/>
          <w:numId w:val="39"/>
        </w:numPr>
      </w:pPr>
      <w:r>
        <w:t xml:space="preserve">turn changes, </w:t>
      </w:r>
    </w:p>
    <w:p w14:paraId="15035F48" w14:textId="77777777" w:rsidR="00AD6C68" w:rsidRDefault="00AD6C68" w:rsidP="00AD6C68">
      <w:pPr>
        <w:pStyle w:val="ListParagraph"/>
        <w:numPr>
          <w:ilvl w:val="1"/>
          <w:numId w:val="39"/>
        </w:numPr>
      </w:pPr>
      <w:r>
        <w:t xml:space="preserve">no secondary move, </w:t>
      </w:r>
    </w:p>
    <w:p w14:paraId="3D6B0C3F" w14:textId="77777777" w:rsidR="00AD6C68" w:rsidRDefault="00AD6C68" w:rsidP="00AD6C68">
      <w:pPr>
        <w:pStyle w:val="ListParagraph"/>
        <w:numPr>
          <w:ilvl w:val="1"/>
          <w:numId w:val="39"/>
        </w:numPr>
      </w:pPr>
      <w:r>
        <w:t xml:space="preserve">button text never changes. </w:t>
      </w:r>
    </w:p>
    <w:p w14:paraId="69C67A75" w14:textId="75CFC31E" w:rsidR="00AD6C68" w:rsidRDefault="00AD6C68" w:rsidP="00F03161">
      <w:pPr>
        <w:pStyle w:val="ListParagraph"/>
        <w:numPr>
          <w:ilvl w:val="0"/>
          <w:numId w:val="39"/>
        </w:numPr>
      </w:pPr>
      <w:r>
        <w:t>PINCH RUN</w:t>
      </w:r>
    </w:p>
    <w:p w14:paraId="7BCA79E5" w14:textId="77777777" w:rsidR="00AD6C68" w:rsidRDefault="00AD6C68" w:rsidP="00AD6C68">
      <w:pPr>
        <w:pStyle w:val="ListParagraph"/>
        <w:numPr>
          <w:ilvl w:val="1"/>
          <w:numId w:val="39"/>
        </w:numPr>
      </w:pPr>
      <w:r>
        <w:t xml:space="preserve">API call, </w:t>
      </w:r>
    </w:p>
    <w:p w14:paraId="21B33BFB" w14:textId="77777777" w:rsidR="00AD6C68" w:rsidRDefault="00AD6C68" w:rsidP="00AD6C68">
      <w:pPr>
        <w:pStyle w:val="ListParagraph"/>
        <w:numPr>
          <w:ilvl w:val="1"/>
          <w:numId w:val="39"/>
        </w:numPr>
      </w:pPr>
      <w:r>
        <w:t xml:space="preserve">no UI, </w:t>
      </w:r>
    </w:p>
    <w:p w14:paraId="7410D456" w14:textId="77777777" w:rsidR="00AD6C68" w:rsidRDefault="00AD6C68" w:rsidP="00AD6C68">
      <w:pPr>
        <w:pStyle w:val="ListParagraph"/>
        <w:numPr>
          <w:ilvl w:val="1"/>
          <w:numId w:val="39"/>
        </w:numPr>
      </w:pPr>
      <w:r>
        <w:t xml:space="preserve">turn changes, </w:t>
      </w:r>
    </w:p>
    <w:p w14:paraId="44AEE45F" w14:textId="77777777" w:rsidR="00AD6C68" w:rsidRDefault="00AD6C68" w:rsidP="00AD6C68">
      <w:pPr>
        <w:pStyle w:val="ListParagraph"/>
        <w:numPr>
          <w:ilvl w:val="1"/>
          <w:numId w:val="39"/>
        </w:numPr>
      </w:pPr>
      <w:r>
        <w:t xml:space="preserve">no secondary move, </w:t>
      </w:r>
    </w:p>
    <w:p w14:paraId="047BF78B" w14:textId="77777777" w:rsidR="00AD6C68" w:rsidRDefault="00AD6C68" w:rsidP="00AD6C68">
      <w:pPr>
        <w:pStyle w:val="ListParagraph"/>
        <w:numPr>
          <w:ilvl w:val="1"/>
          <w:numId w:val="39"/>
        </w:numPr>
      </w:pPr>
      <w:r>
        <w:t xml:space="preserve">button text never changes. </w:t>
      </w:r>
    </w:p>
    <w:p w14:paraId="6686302F" w14:textId="77777777" w:rsidR="00AD6C68" w:rsidRDefault="00AD6C68" w:rsidP="00AD6C68">
      <w:pPr>
        <w:pStyle w:val="ListParagraph"/>
      </w:pPr>
    </w:p>
    <w:p w14:paraId="580A059D" w14:textId="77777777" w:rsidR="001F6D56" w:rsidRDefault="001F6D56">
      <w:pPr>
        <w:rPr>
          <w:rFonts w:asciiTheme="majorHAnsi" w:eastAsiaTheme="majorEastAsia" w:hAnsiTheme="majorHAnsi" w:cstheme="majorBidi"/>
          <w:b/>
          <w:bCs/>
          <w:smallCaps/>
          <w:color w:val="000000" w:themeColor="text1"/>
          <w:sz w:val="28"/>
          <w:szCs w:val="28"/>
        </w:rPr>
      </w:pPr>
      <w:r>
        <w:br w:type="page"/>
      </w:r>
    </w:p>
    <w:p w14:paraId="44F3591C" w14:textId="695E0C48" w:rsidR="00AD6C68" w:rsidRDefault="00AD6C68" w:rsidP="00AD6C68">
      <w:pPr>
        <w:pStyle w:val="Heading2"/>
      </w:pPr>
      <w:r>
        <w:lastRenderedPageBreak/>
        <w:t>UI for team in defense</w:t>
      </w:r>
    </w:p>
    <w:p w14:paraId="1EB35B9F" w14:textId="77777777" w:rsidR="00AD6C68" w:rsidRDefault="00AD6C68" w:rsidP="00AD6C68"/>
    <w:p w14:paraId="3D335D06" w14:textId="77777777" w:rsidR="001F6D56" w:rsidRDefault="001F6D56" w:rsidP="001F6D56">
      <w:pPr>
        <w:keepNext/>
      </w:pPr>
      <w:r>
        <w:rPr>
          <w:noProof/>
        </w:rPr>
        <w:drawing>
          <wp:inline distT="0" distB="0" distL="0" distR="0" wp14:anchorId="7CD9878E" wp14:editId="49D852EC">
            <wp:extent cx="5486400" cy="3960495"/>
            <wp:effectExtent l="0" t="0" r="0" b="1905"/>
            <wp:docPr id="16" name="Picture 16"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960495"/>
                    </a:xfrm>
                    <a:prstGeom prst="rect">
                      <a:avLst/>
                    </a:prstGeom>
                    <a:noFill/>
                    <a:ln>
                      <a:noFill/>
                    </a:ln>
                  </pic:spPr>
                </pic:pic>
              </a:graphicData>
            </a:graphic>
          </wp:inline>
        </w:drawing>
      </w:r>
    </w:p>
    <w:p w14:paraId="1386419D" w14:textId="7572FDD6" w:rsidR="001F6D56" w:rsidRDefault="001F6D56" w:rsidP="001F6D56">
      <w:pPr>
        <w:pStyle w:val="Caption"/>
        <w:jc w:val="center"/>
      </w:pPr>
      <w:r>
        <w:t xml:space="preserve">Figure </w:t>
      </w:r>
      <w:fldSimple w:instr=" SEQ Figure \* ARABIC ">
        <w:r>
          <w:rPr>
            <w:noProof/>
          </w:rPr>
          <w:t>16</w:t>
        </w:r>
      </w:fldSimple>
      <w:r>
        <w:t xml:space="preserve"> UI for team playing defense.</w:t>
      </w:r>
    </w:p>
    <w:p w14:paraId="1F9C5DB8" w14:textId="1D46B804" w:rsidR="001F6D56" w:rsidRDefault="001F6D56" w:rsidP="001F6D56">
      <w:r>
        <w:t>TODO: Please verify the following</w:t>
      </w:r>
    </w:p>
    <w:p w14:paraId="4CC42EDD" w14:textId="63651953" w:rsidR="001F6D56" w:rsidRDefault="001F6D56" w:rsidP="001F6D56">
      <w:pPr>
        <w:pStyle w:val="ListParagraph"/>
        <w:numPr>
          <w:ilvl w:val="0"/>
          <w:numId w:val="40"/>
        </w:numPr>
      </w:pPr>
      <w:r>
        <w:t>PITCH TO BATTER</w:t>
      </w:r>
    </w:p>
    <w:p w14:paraId="38897013" w14:textId="77777777" w:rsidR="001F6D56" w:rsidRDefault="001F6D56" w:rsidP="001F6D56">
      <w:pPr>
        <w:pStyle w:val="ListParagraph"/>
        <w:numPr>
          <w:ilvl w:val="1"/>
          <w:numId w:val="40"/>
        </w:numPr>
      </w:pPr>
      <w:r>
        <w:t xml:space="preserve">API call, </w:t>
      </w:r>
    </w:p>
    <w:p w14:paraId="0B9D6A76" w14:textId="77777777" w:rsidR="001F6D56" w:rsidRDefault="001F6D56" w:rsidP="001F6D56">
      <w:pPr>
        <w:pStyle w:val="ListParagraph"/>
        <w:numPr>
          <w:ilvl w:val="1"/>
          <w:numId w:val="40"/>
        </w:numPr>
      </w:pPr>
      <w:r>
        <w:t xml:space="preserve">no UI, </w:t>
      </w:r>
    </w:p>
    <w:p w14:paraId="3109F760" w14:textId="77777777" w:rsidR="001F6D56" w:rsidRDefault="001F6D56" w:rsidP="001F6D56">
      <w:pPr>
        <w:pStyle w:val="ListParagraph"/>
        <w:numPr>
          <w:ilvl w:val="1"/>
          <w:numId w:val="40"/>
        </w:numPr>
      </w:pPr>
      <w:r>
        <w:t xml:space="preserve">turn changes, </w:t>
      </w:r>
    </w:p>
    <w:p w14:paraId="6663F4CA" w14:textId="77777777" w:rsidR="001F6D56" w:rsidRDefault="001F6D56" w:rsidP="001F6D56">
      <w:pPr>
        <w:pStyle w:val="ListParagraph"/>
        <w:numPr>
          <w:ilvl w:val="1"/>
          <w:numId w:val="40"/>
        </w:numPr>
      </w:pPr>
      <w:r>
        <w:t xml:space="preserve">no secondary move, </w:t>
      </w:r>
    </w:p>
    <w:p w14:paraId="23B2DE33" w14:textId="77777777" w:rsidR="001F6D56" w:rsidRDefault="001F6D56" w:rsidP="001F6D56">
      <w:pPr>
        <w:pStyle w:val="ListParagraph"/>
        <w:numPr>
          <w:ilvl w:val="1"/>
          <w:numId w:val="40"/>
        </w:numPr>
      </w:pPr>
      <w:r>
        <w:t xml:space="preserve">button text never changes. </w:t>
      </w:r>
    </w:p>
    <w:p w14:paraId="3574F844" w14:textId="2EDCD245" w:rsidR="001F6D56" w:rsidRDefault="001F6D56" w:rsidP="001F6D56">
      <w:pPr>
        <w:pStyle w:val="ListParagraph"/>
        <w:numPr>
          <w:ilvl w:val="0"/>
          <w:numId w:val="40"/>
        </w:numPr>
      </w:pPr>
      <w:r>
        <w:t>INTERNATIONAL WALK</w:t>
      </w:r>
    </w:p>
    <w:p w14:paraId="687B5CB5" w14:textId="77777777" w:rsidR="001F6D56" w:rsidRDefault="001F6D56" w:rsidP="001F6D56">
      <w:pPr>
        <w:pStyle w:val="ListParagraph"/>
        <w:numPr>
          <w:ilvl w:val="1"/>
          <w:numId w:val="40"/>
        </w:numPr>
      </w:pPr>
      <w:r>
        <w:t xml:space="preserve">API call, </w:t>
      </w:r>
    </w:p>
    <w:p w14:paraId="5FA07C12" w14:textId="77777777" w:rsidR="001F6D56" w:rsidRDefault="001F6D56" w:rsidP="001F6D56">
      <w:pPr>
        <w:pStyle w:val="ListParagraph"/>
        <w:numPr>
          <w:ilvl w:val="1"/>
          <w:numId w:val="40"/>
        </w:numPr>
      </w:pPr>
      <w:r>
        <w:t xml:space="preserve">no UI, </w:t>
      </w:r>
    </w:p>
    <w:p w14:paraId="2AC4A318" w14:textId="77777777" w:rsidR="001F6D56" w:rsidRDefault="001F6D56" w:rsidP="001F6D56">
      <w:pPr>
        <w:pStyle w:val="ListParagraph"/>
        <w:numPr>
          <w:ilvl w:val="1"/>
          <w:numId w:val="40"/>
        </w:numPr>
      </w:pPr>
      <w:r>
        <w:t xml:space="preserve">turn changes, </w:t>
      </w:r>
    </w:p>
    <w:p w14:paraId="54B1A06A" w14:textId="77777777" w:rsidR="001F6D56" w:rsidRDefault="001F6D56" w:rsidP="001F6D56">
      <w:pPr>
        <w:pStyle w:val="ListParagraph"/>
        <w:numPr>
          <w:ilvl w:val="1"/>
          <w:numId w:val="40"/>
        </w:numPr>
      </w:pPr>
      <w:r>
        <w:t xml:space="preserve">no secondary move, </w:t>
      </w:r>
    </w:p>
    <w:p w14:paraId="3D63F466" w14:textId="77777777" w:rsidR="001F6D56" w:rsidRDefault="001F6D56" w:rsidP="001F6D56">
      <w:pPr>
        <w:pStyle w:val="ListParagraph"/>
        <w:numPr>
          <w:ilvl w:val="1"/>
          <w:numId w:val="40"/>
        </w:numPr>
      </w:pPr>
      <w:r>
        <w:t xml:space="preserve">button text never changes. </w:t>
      </w:r>
    </w:p>
    <w:p w14:paraId="200304D3" w14:textId="2C9C0AA8" w:rsidR="001F6D56" w:rsidRDefault="001F6D56" w:rsidP="001F6D56">
      <w:pPr>
        <w:pStyle w:val="ListParagraph"/>
        <w:numPr>
          <w:ilvl w:val="0"/>
          <w:numId w:val="40"/>
        </w:numPr>
      </w:pPr>
      <w:r>
        <w:t>DEFENSIVE SUBSTITUTION</w:t>
      </w:r>
    </w:p>
    <w:p w14:paraId="7951A26C" w14:textId="77777777" w:rsidR="001F6D56" w:rsidRDefault="001F6D56" w:rsidP="001F6D56">
      <w:pPr>
        <w:pStyle w:val="ListParagraph"/>
        <w:numPr>
          <w:ilvl w:val="1"/>
          <w:numId w:val="40"/>
        </w:numPr>
      </w:pPr>
      <w:r>
        <w:t xml:space="preserve">API call, </w:t>
      </w:r>
    </w:p>
    <w:p w14:paraId="4BD10FCE" w14:textId="3CF959A6" w:rsidR="001F6D56" w:rsidRPr="001F6D56" w:rsidRDefault="001F6D56" w:rsidP="001F6D56">
      <w:pPr>
        <w:pStyle w:val="ListParagraph"/>
        <w:numPr>
          <w:ilvl w:val="1"/>
          <w:numId w:val="40"/>
        </w:numPr>
        <w:rPr>
          <w:b/>
          <w:color w:val="FF0000"/>
        </w:rPr>
      </w:pPr>
      <w:r>
        <w:rPr>
          <w:b/>
          <w:color w:val="FF0000"/>
        </w:rPr>
        <w:t>S</w:t>
      </w:r>
      <w:r w:rsidRPr="001F6D56">
        <w:rPr>
          <w:b/>
          <w:color w:val="FF0000"/>
        </w:rPr>
        <w:t>econdary</w:t>
      </w:r>
      <w:r>
        <w:rPr>
          <w:b/>
          <w:color w:val="FF0000"/>
        </w:rPr>
        <w:t xml:space="preserve"> UI (see below)</w:t>
      </w:r>
      <w:r w:rsidRPr="001F6D56">
        <w:rPr>
          <w:b/>
          <w:color w:val="FF0000"/>
        </w:rPr>
        <w:t xml:space="preserve"> </w:t>
      </w:r>
    </w:p>
    <w:p w14:paraId="2E58345E" w14:textId="78FE6E84" w:rsidR="001F6D56" w:rsidRDefault="001F6D56" w:rsidP="001F6D56">
      <w:pPr>
        <w:pStyle w:val="ListParagraph"/>
        <w:numPr>
          <w:ilvl w:val="1"/>
          <w:numId w:val="40"/>
        </w:numPr>
      </w:pPr>
      <w:r>
        <w:t xml:space="preserve">turn </w:t>
      </w:r>
      <w:proofErr w:type="gramStart"/>
      <w:r>
        <w:t>changes</w:t>
      </w:r>
      <w:r>
        <w:t xml:space="preserve"> ?</w:t>
      </w:r>
      <w:proofErr w:type="gramEnd"/>
      <w:r>
        <w:t xml:space="preserve"> </w:t>
      </w:r>
      <w:r>
        <w:t xml:space="preserve"> </w:t>
      </w:r>
    </w:p>
    <w:p w14:paraId="08DDCE85" w14:textId="77777777" w:rsidR="001F6D56" w:rsidRDefault="001F6D56" w:rsidP="001F6D56">
      <w:pPr>
        <w:pStyle w:val="ListParagraph"/>
        <w:numPr>
          <w:ilvl w:val="1"/>
          <w:numId w:val="40"/>
        </w:numPr>
      </w:pPr>
      <w:r>
        <w:t xml:space="preserve">no secondary move, </w:t>
      </w:r>
    </w:p>
    <w:p w14:paraId="40488C06" w14:textId="77777777" w:rsidR="001F6D56" w:rsidRDefault="001F6D56" w:rsidP="001F6D56">
      <w:pPr>
        <w:pStyle w:val="ListParagraph"/>
        <w:numPr>
          <w:ilvl w:val="1"/>
          <w:numId w:val="40"/>
        </w:numPr>
      </w:pPr>
      <w:r>
        <w:t xml:space="preserve">button text never changes. </w:t>
      </w:r>
    </w:p>
    <w:p w14:paraId="3EA3CA7E" w14:textId="74E428BD" w:rsidR="001F6D56" w:rsidRDefault="001F6D56" w:rsidP="001F6D56">
      <w:pPr>
        <w:pStyle w:val="ListParagraph"/>
        <w:numPr>
          <w:ilvl w:val="0"/>
          <w:numId w:val="40"/>
        </w:numPr>
      </w:pPr>
      <w:r>
        <w:lastRenderedPageBreak/>
        <w:t>RELIEF PITCHER</w:t>
      </w:r>
    </w:p>
    <w:p w14:paraId="6FFBC14F" w14:textId="77777777" w:rsidR="001F6D56" w:rsidRDefault="001F6D56" w:rsidP="001F6D56">
      <w:pPr>
        <w:pStyle w:val="ListParagraph"/>
        <w:numPr>
          <w:ilvl w:val="1"/>
          <w:numId w:val="40"/>
        </w:numPr>
      </w:pPr>
      <w:r>
        <w:t xml:space="preserve">API call, </w:t>
      </w:r>
    </w:p>
    <w:p w14:paraId="2833EE35" w14:textId="44F118E2" w:rsidR="001F6D56" w:rsidRPr="001F6D56" w:rsidRDefault="001F6D56" w:rsidP="001F6D56">
      <w:pPr>
        <w:pStyle w:val="ListParagraph"/>
        <w:numPr>
          <w:ilvl w:val="1"/>
          <w:numId w:val="40"/>
        </w:numPr>
        <w:rPr>
          <w:b/>
          <w:color w:val="FF0000"/>
        </w:rPr>
      </w:pPr>
      <w:r w:rsidRPr="001F6D56">
        <w:rPr>
          <w:b/>
          <w:color w:val="FF0000"/>
        </w:rPr>
        <w:t>Secondary UI</w:t>
      </w:r>
      <w:r w:rsidRPr="001F6D56">
        <w:rPr>
          <w:b/>
          <w:color w:val="FF0000"/>
        </w:rPr>
        <w:t xml:space="preserve"> </w:t>
      </w:r>
      <w:r>
        <w:rPr>
          <w:b/>
          <w:color w:val="FF0000"/>
        </w:rPr>
        <w:t>(see below)</w:t>
      </w:r>
    </w:p>
    <w:p w14:paraId="6B46407E" w14:textId="1E3A7A39" w:rsidR="001F6D56" w:rsidRDefault="001F6D56" w:rsidP="001F6D56">
      <w:pPr>
        <w:pStyle w:val="ListParagraph"/>
        <w:numPr>
          <w:ilvl w:val="1"/>
          <w:numId w:val="40"/>
        </w:numPr>
      </w:pPr>
      <w:r>
        <w:t>t</w:t>
      </w:r>
      <w:r>
        <w:t>urn changes?</w:t>
      </w:r>
      <w:r>
        <w:t xml:space="preserve"> </w:t>
      </w:r>
    </w:p>
    <w:p w14:paraId="0125086E" w14:textId="77777777" w:rsidR="001F6D56" w:rsidRDefault="001F6D56" w:rsidP="001F6D56">
      <w:pPr>
        <w:pStyle w:val="ListParagraph"/>
        <w:numPr>
          <w:ilvl w:val="1"/>
          <w:numId w:val="40"/>
        </w:numPr>
      </w:pPr>
      <w:r>
        <w:t xml:space="preserve">no secondary move, </w:t>
      </w:r>
    </w:p>
    <w:p w14:paraId="04C111BF" w14:textId="77777777" w:rsidR="001F6D56" w:rsidRDefault="001F6D56" w:rsidP="001F6D56">
      <w:pPr>
        <w:pStyle w:val="ListParagraph"/>
        <w:numPr>
          <w:ilvl w:val="1"/>
          <w:numId w:val="40"/>
        </w:numPr>
      </w:pPr>
      <w:r>
        <w:t xml:space="preserve">button text never changes. </w:t>
      </w:r>
    </w:p>
    <w:p w14:paraId="446FA9CF" w14:textId="77777777" w:rsidR="001F6D56" w:rsidRDefault="001F6D56" w:rsidP="001F6D56"/>
    <w:p w14:paraId="4A0201A9" w14:textId="77777777" w:rsidR="001F6D56" w:rsidRPr="001F6D56" w:rsidRDefault="001F6D56" w:rsidP="001F6D56"/>
    <w:p w14:paraId="2AE4D210" w14:textId="74A487B5" w:rsidR="001F6D56" w:rsidRDefault="001F6D56" w:rsidP="001F6D56">
      <w:pPr>
        <w:pStyle w:val="Heading2"/>
      </w:pPr>
      <w:r>
        <w:t>Defensive substitution UI</w:t>
      </w:r>
    </w:p>
    <w:p w14:paraId="66F729C1" w14:textId="3309CCD2" w:rsidR="001F6D56" w:rsidRPr="001F6D56" w:rsidRDefault="001F6D56" w:rsidP="001F6D56">
      <w:r>
        <w:t>(TODO)</w:t>
      </w:r>
    </w:p>
    <w:p w14:paraId="0FAEE417" w14:textId="77777777" w:rsidR="001F6D56" w:rsidRDefault="001F6D56" w:rsidP="001F6D56">
      <w:pPr>
        <w:keepNext/>
      </w:pPr>
      <w:r>
        <w:rPr>
          <w:noProof/>
        </w:rPr>
        <w:drawing>
          <wp:inline distT="0" distB="0" distL="0" distR="0" wp14:anchorId="1000E109" wp14:editId="2E36E47F">
            <wp:extent cx="5525135" cy="3419475"/>
            <wp:effectExtent l="0" t="0" r="12065" b="9525"/>
            <wp:docPr id="19" name="Picture 19" descr="../../../../Desktop/lineup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lineup_selecto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5135" cy="3419475"/>
                    </a:xfrm>
                    <a:prstGeom prst="rect">
                      <a:avLst/>
                    </a:prstGeom>
                    <a:noFill/>
                    <a:ln>
                      <a:noFill/>
                    </a:ln>
                  </pic:spPr>
                </pic:pic>
              </a:graphicData>
            </a:graphic>
          </wp:inline>
        </w:drawing>
      </w:r>
    </w:p>
    <w:p w14:paraId="70547F4C" w14:textId="01CC22D0" w:rsidR="001F6D56" w:rsidRPr="00AD6C68" w:rsidRDefault="001F6D56" w:rsidP="001F6D56">
      <w:pPr>
        <w:pStyle w:val="Caption"/>
      </w:pPr>
      <w:r>
        <w:t xml:space="preserve">Figure </w:t>
      </w:r>
      <w:fldSimple w:instr=" SEQ Figure \* ARABIC ">
        <w:r>
          <w:rPr>
            <w:noProof/>
          </w:rPr>
          <w:t>17</w:t>
        </w:r>
      </w:fldSimple>
      <w:r>
        <w:t xml:space="preserve"> Defensive substitution UI</w:t>
      </w:r>
    </w:p>
    <w:p w14:paraId="09BDF806" w14:textId="77777777" w:rsidR="001F6D56" w:rsidRDefault="001F6D56" w:rsidP="001F6D56">
      <w:pPr>
        <w:pStyle w:val="ListParagraph"/>
      </w:pPr>
    </w:p>
    <w:p w14:paraId="6A064388" w14:textId="4F3C2FBC" w:rsidR="00C81F76" w:rsidRPr="001F6D56" w:rsidRDefault="001F6D56" w:rsidP="001F6D56">
      <w:pPr>
        <w:pStyle w:val="Heading2"/>
        <w:rPr>
          <w:color w:val="FF0000"/>
        </w:rPr>
      </w:pPr>
      <w:r w:rsidRPr="001F6D56">
        <w:rPr>
          <w:color w:val="FF0000"/>
        </w:rPr>
        <w:t xml:space="preserve">QUESTIONS: </w:t>
      </w:r>
    </w:p>
    <w:p w14:paraId="5C3B1B00" w14:textId="77777777" w:rsidR="001F6D56" w:rsidRDefault="001F6D56" w:rsidP="001F6D56">
      <w:pPr>
        <w:pStyle w:val="ListParagraph"/>
        <w:numPr>
          <w:ilvl w:val="0"/>
          <w:numId w:val="41"/>
        </w:numPr>
      </w:pPr>
      <w:r>
        <w:t xml:space="preserve">We show all FIELDERs of the team? </w:t>
      </w:r>
    </w:p>
    <w:p w14:paraId="0E197B98" w14:textId="77777777" w:rsidR="001F6D56" w:rsidRDefault="001F6D56" w:rsidP="001F6D56">
      <w:pPr>
        <w:pStyle w:val="ListParagraph"/>
        <w:numPr>
          <w:ilvl w:val="0"/>
          <w:numId w:val="41"/>
        </w:numPr>
      </w:pPr>
      <w:r>
        <w:t xml:space="preserve">We show current selections? </w:t>
      </w:r>
    </w:p>
    <w:p w14:paraId="195E3C4E" w14:textId="02A728E0" w:rsidR="001F6D56" w:rsidRDefault="001F6D56" w:rsidP="001F6D56">
      <w:pPr>
        <w:pStyle w:val="ListParagraph"/>
        <w:numPr>
          <w:ilvl w:val="0"/>
          <w:numId w:val="41"/>
        </w:numPr>
      </w:pPr>
      <w:r>
        <w:t xml:space="preserve">How do we designate the player that is being removed? </w:t>
      </w:r>
    </w:p>
    <w:p w14:paraId="59919C8B" w14:textId="2DA426D7" w:rsidR="001F6D56" w:rsidRDefault="001F6D56" w:rsidP="001F6D56">
      <w:pPr>
        <w:pStyle w:val="ListParagraph"/>
        <w:numPr>
          <w:ilvl w:val="0"/>
          <w:numId w:val="41"/>
        </w:numPr>
      </w:pPr>
      <w:r>
        <w:t xml:space="preserve">How many players can be removed / added? </w:t>
      </w:r>
    </w:p>
    <w:p w14:paraId="61D7C4C2" w14:textId="3BBA5F23" w:rsidR="001F6D56" w:rsidRDefault="001F6D56" w:rsidP="001F6D56">
      <w:pPr>
        <w:pStyle w:val="ListParagraph"/>
        <w:numPr>
          <w:ilvl w:val="0"/>
          <w:numId w:val="41"/>
        </w:numPr>
      </w:pPr>
      <w:r>
        <w:t xml:space="preserve">Is the order of the batting modified? </w:t>
      </w:r>
    </w:p>
    <w:p w14:paraId="6C20A72D" w14:textId="7C1606C6" w:rsidR="001F6D56" w:rsidRDefault="001F6D56" w:rsidP="001F6D56">
      <w:pPr>
        <w:pStyle w:val="ListParagraph"/>
        <w:numPr>
          <w:ilvl w:val="0"/>
          <w:numId w:val="41"/>
        </w:numPr>
      </w:pPr>
      <w:r>
        <w:t>What restrictions for the batting order? (what happens to current batter if new batting order predicts he should be batting)</w:t>
      </w:r>
    </w:p>
    <w:p w14:paraId="665D8ADC" w14:textId="78861C0E" w:rsidR="001F6D56" w:rsidRDefault="001F6D56" w:rsidP="001F6D56">
      <w:pPr>
        <w:pStyle w:val="ListParagraph"/>
        <w:numPr>
          <w:ilvl w:val="0"/>
          <w:numId w:val="41"/>
        </w:numPr>
      </w:pPr>
      <w:r>
        <w:lastRenderedPageBreak/>
        <w:t xml:space="preserve">After the ‘SEND’ (or SAVE) is clicked, </w:t>
      </w:r>
      <w:r w:rsidR="00F76CA4">
        <w:t xml:space="preserve">does the user still retain his move (so he can click on the buttons) or does the turn switch to the other player? </w:t>
      </w:r>
    </w:p>
    <w:p w14:paraId="13C49B4A" w14:textId="77777777" w:rsidR="00F76CA4" w:rsidRDefault="00F76CA4" w:rsidP="00F76CA4">
      <w:pPr>
        <w:pStyle w:val="ListParagraph"/>
      </w:pPr>
    </w:p>
    <w:p w14:paraId="77E089DE" w14:textId="77777777" w:rsidR="001F6D56" w:rsidRDefault="001F6D56" w:rsidP="001F6D56"/>
    <w:p w14:paraId="53CC90CB" w14:textId="268AFE3D" w:rsidR="001F6D56" w:rsidRDefault="001F6D56" w:rsidP="001F6D56">
      <w:pPr>
        <w:pStyle w:val="Heading2"/>
      </w:pPr>
      <w:bookmarkStart w:id="31" w:name="_Toc485856990"/>
      <w:r>
        <w:t>RELIEF-pitcher UI</w:t>
      </w:r>
    </w:p>
    <w:p w14:paraId="3EEA61F6" w14:textId="77777777" w:rsidR="001F6D56" w:rsidRDefault="001F6D56" w:rsidP="001F6D56">
      <w:pPr>
        <w:keepNext/>
      </w:pPr>
      <w:r>
        <w:rPr>
          <w:noProof/>
        </w:rPr>
        <w:drawing>
          <wp:inline distT="0" distB="0" distL="0" distR="0" wp14:anchorId="0899BB74" wp14:editId="0B47228E">
            <wp:extent cx="5480050" cy="3477260"/>
            <wp:effectExtent l="0" t="0" r="6350" b="2540"/>
            <wp:docPr id="23" name="Picture 23" descr="../../../../Desktop/starter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tarter_selecto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050" cy="3477260"/>
                    </a:xfrm>
                    <a:prstGeom prst="rect">
                      <a:avLst/>
                    </a:prstGeom>
                    <a:noFill/>
                    <a:ln>
                      <a:noFill/>
                    </a:ln>
                  </pic:spPr>
                </pic:pic>
              </a:graphicData>
            </a:graphic>
          </wp:inline>
        </w:drawing>
      </w:r>
    </w:p>
    <w:p w14:paraId="3D482415" w14:textId="5E3380E1" w:rsidR="001F6D56" w:rsidRDefault="001F6D56" w:rsidP="001F6D56">
      <w:pPr>
        <w:pStyle w:val="Caption"/>
      </w:pPr>
      <w:r>
        <w:t xml:space="preserve">Figure </w:t>
      </w:r>
      <w:fldSimple w:instr=" SEQ Figure \* ARABIC ">
        <w:r>
          <w:rPr>
            <w:noProof/>
          </w:rPr>
          <w:t>18</w:t>
        </w:r>
      </w:fldSimple>
      <w:r>
        <w:t xml:space="preserve"> Relief pitcher UI (note, data is fake, probably shows too many pitchers)</w:t>
      </w:r>
    </w:p>
    <w:p w14:paraId="41244D16" w14:textId="5AB5352B" w:rsidR="001F6D56" w:rsidRPr="00F76CA4" w:rsidRDefault="001F6D56" w:rsidP="00F76CA4">
      <w:pPr>
        <w:pStyle w:val="Heading2"/>
        <w:rPr>
          <w:color w:val="FF0000"/>
        </w:rPr>
      </w:pPr>
      <w:r w:rsidRPr="00F76CA4">
        <w:rPr>
          <w:color w:val="FF0000"/>
        </w:rPr>
        <w:t xml:space="preserve">QUESTIONS </w:t>
      </w:r>
    </w:p>
    <w:p w14:paraId="5EAA4392" w14:textId="60F97CBE" w:rsidR="001F6D56" w:rsidRDefault="001F6D56" w:rsidP="001F6D56">
      <w:pPr>
        <w:pStyle w:val="ListParagraph"/>
        <w:numPr>
          <w:ilvl w:val="0"/>
          <w:numId w:val="42"/>
        </w:numPr>
      </w:pPr>
      <w:r>
        <w:t xml:space="preserve">What changes should be made to the UI above? </w:t>
      </w:r>
    </w:p>
    <w:p w14:paraId="78E41B3D" w14:textId="34C7FA0C" w:rsidR="001F6D56" w:rsidRDefault="001F6D56" w:rsidP="001F6D56">
      <w:pPr>
        <w:pStyle w:val="ListParagraph"/>
        <w:numPr>
          <w:ilvl w:val="0"/>
          <w:numId w:val="42"/>
        </w:numPr>
      </w:pPr>
      <w:r>
        <w:t xml:space="preserve">Is it still a radio button? </w:t>
      </w:r>
    </w:p>
    <w:p w14:paraId="61F5FBC1" w14:textId="376C2505" w:rsidR="001F6D56" w:rsidRDefault="001F6D56" w:rsidP="001F6D56">
      <w:pPr>
        <w:pStyle w:val="ListParagraph"/>
        <w:numPr>
          <w:ilvl w:val="0"/>
          <w:numId w:val="42"/>
        </w:numPr>
      </w:pPr>
      <w:r>
        <w:t xml:space="preserve">Are we substituting the current pitcher with the new selection or are we adding a new pitcher? </w:t>
      </w:r>
    </w:p>
    <w:p w14:paraId="76D07D84" w14:textId="31624653" w:rsidR="001F6D56" w:rsidRDefault="001F6D56" w:rsidP="001F6D56">
      <w:pPr>
        <w:pStyle w:val="ListParagraph"/>
        <w:numPr>
          <w:ilvl w:val="0"/>
          <w:numId w:val="42"/>
        </w:numPr>
      </w:pPr>
      <w:r>
        <w:t xml:space="preserve">Does he start pitching right away? </w:t>
      </w:r>
      <w:r w:rsidR="00F76CA4">
        <w:t>(do we replace the pitcher in the field)?</w:t>
      </w:r>
    </w:p>
    <w:p w14:paraId="4BEF2B70" w14:textId="27C47D00" w:rsidR="00F76CA4" w:rsidRDefault="00F76CA4" w:rsidP="001F6D56">
      <w:pPr>
        <w:pStyle w:val="ListParagraph"/>
        <w:numPr>
          <w:ilvl w:val="0"/>
          <w:numId w:val="42"/>
        </w:numPr>
      </w:pPr>
      <w:r>
        <w:t xml:space="preserve">Does the turn now switch to the other user or does this user still </w:t>
      </w:r>
      <w:proofErr w:type="gramStart"/>
      <w:r>
        <w:t>have to</w:t>
      </w:r>
      <w:proofErr w:type="gramEnd"/>
      <w:r>
        <w:t xml:space="preserve"> make a move (so he can click on other buttons). </w:t>
      </w:r>
    </w:p>
    <w:p w14:paraId="3E7EF687" w14:textId="77777777" w:rsidR="00F76CA4" w:rsidRPr="001F6D56" w:rsidRDefault="00F76CA4" w:rsidP="00F76CA4">
      <w:pPr>
        <w:ind w:left="360"/>
      </w:pPr>
    </w:p>
    <w:p w14:paraId="41DB34BB" w14:textId="6CF0251C" w:rsidR="007764D5" w:rsidRDefault="007764D5" w:rsidP="007764D5">
      <w:pPr>
        <w:pStyle w:val="Heading2"/>
      </w:pPr>
      <w:r>
        <w:t>Play</w:t>
      </w:r>
      <w:bookmarkStart w:id="32" w:name="_GoBack"/>
      <w:bookmarkEnd w:id="32"/>
      <w:r>
        <w:t>er Cards</w:t>
      </w:r>
      <w:bookmarkEnd w:id="31"/>
    </w:p>
    <w:p w14:paraId="3E2CE627" w14:textId="45EB3A13" w:rsidR="007764D5" w:rsidRDefault="007764D5" w:rsidP="007764D5">
      <w:r>
        <w:t xml:space="preserve">Right clicking on any player on the field will display a player card. The design will be derived from the following sketches. </w:t>
      </w:r>
    </w:p>
    <w:p w14:paraId="38A4D8F1" w14:textId="4AB6FEE9" w:rsidR="00E5144A" w:rsidRDefault="00E5144A" w:rsidP="007764D5"/>
    <w:p w14:paraId="272366B3" w14:textId="5197DB12" w:rsidR="00E5144A" w:rsidRDefault="00E5144A" w:rsidP="007764D5">
      <w:r>
        <w:lastRenderedPageBreak/>
        <w:t xml:space="preserve">We identify the following: </w:t>
      </w:r>
    </w:p>
    <w:p w14:paraId="1427B001" w14:textId="321DD188" w:rsidR="00E5144A" w:rsidRDefault="00E5144A" w:rsidP="007764D5">
      <w:r>
        <w:t xml:space="preserve">The player card depends on the field position of a player (not the type or role </w:t>
      </w:r>
      <w:proofErr w:type="spellStart"/>
      <w:r>
        <w:t>etc</w:t>
      </w:r>
      <w:proofErr w:type="spellEnd"/>
      <w:r>
        <w:t xml:space="preserve">). </w:t>
      </w:r>
    </w:p>
    <w:p w14:paraId="12571719" w14:textId="2D42715C" w:rsidR="00E5144A" w:rsidRDefault="00E5144A" w:rsidP="007764D5">
      <w:r>
        <w:t>Following four positions are possible</w:t>
      </w:r>
    </w:p>
    <w:p w14:paraId="3CFC11C4" w14:textId="477D823D" w:rsidR="00E5144A" w:rsidRDefault="00E5144A" w:rsidP="00E5144A">
      <w:pPr>
        <w:pStyle w:val="ListParagraph"/>
        <w:numPr>
          <w:ilvl w:val="0"/>
          <w:numId w:val="34"/>
        </w:numPr>
      </w:pPr>
      <w:r>
        <w:t>Fielder (DEFENSE)</w:t>
      </w:r>
    </w:p>
    <w:p w14:paraId="579E184E" w14:textId="702EF0AE" w:rsidR="00E5144A" w:rsidRDefault="00E5144A" w:rsidP="00E5144A">
      <w:pPr>
        <w:pStyle w:val="ListParagraph"/>
        <w:numPr>
          <w:ilvl w:val="0"/>
          <w:numId w:val="34"/>
        </w:numPr>
      </w:pPr>
      <w:r>
        <w:t>Runner (OFFENSE)</w:t>
      </w:r>
    </w:p>
    <w:p w14:paraId="04A2AF62" w14:textId="0F7EBE9A" w:rsidR="00E5144A" w:rsidRDefault="00E5144A" w:rsidP="00E5144A">
      <w:pPr>
        <w:pStyle w:val="ListParagraph"/>
        <w:numPr>
          <w:ilvl w:val="0"/>
          <w:numId w:val="34"/>
        </w:numPr>
      </w:pPr>
      <w:r>
        <w:t>Batter (OFFENSE)</w:t>
      </w:r>
    </w:p>
    <w:p w14:paraId="53D43840" w14:textId="0C62DB23" w:rsidR="00E5144A" w:rsidRDefault="00E5144A" w:rsidP="00E5144A">
      <w:pPr>
        <w:pStyle w:val="ListParagraph"/>
        <w:numPr>
          <w:ilvl w:val="0"/>
          <w:numId w:val="34"/>
        </w:numPr>
      </w:pPr>
      <w:r>
        <w:t>Pitcher (DEFENSE)</w:t>
      </w:r>
    </w:p>
    <w:p w14:paraId="3DC27BF4" w14:textId="77777777" w:rsidR="002D0F81" w:rsidRDefault="002D0F81" w:rsidP="002D0F81">
      <w:pPr>
        <w:keepNext/>
      </w:pPr>
      <w:r>
        <w:rPr>
          <w:noProof/>
        </w:rPr>
        <w:drawing>
          <wp:inline distT="0" distB="0" distL="0" distR="0" wp14:anchorId="6DD41E77" wp14:editId="38186BF7">
            <wp:extent cx="5480050" cy="4667885"/>
            <wp:effectExtent l="0" t="0" r="0" b="5715"/>
            <wp:docPr id="2" name="Picture 2" descr="../../../../Desktop/player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layerCar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0050" cy="4667885"/>
                    </a:xfrm>
                    <a:prstGeom prst="rect">
                      <a:avLst/>
                    </a:prstGeom>
                    <a:noFill/>
                    <a:ln>
                      <a:noFill/>
                    </a:ln>
                  </pic:spPr>
                </pic:pic>
              </a:graphicData>
            </a:graphic>
          </wp:inline>
        </w:drawing>
      </w:r>
    </w:p>
    <w:p w14:paraId="5025E15E" w14:textId="1FCA6B60" w:rsidR="00681C92" w:rsidRDefault="002D0F81" w:rsidP="002D0F81">
      <w:pPr>
        <w:pStyle w:val="Caption"/>
        <w:jc w:val="center"/>
      </w:pPr>
      <w:r>
        <w:t xml:space="preserve">Figure </w:t>
      </w:r>
      <w:fldSimple w:instr=" SEQ Figure \* ARABIC ">
        <w:r w:rsidR="001F6D56">
          <w:rPr>
            <w:noProof/>
          </w:rPr>
          <w:t>19</w:t>
        </w:r>
      </w:fldSimple>
      <w:r>
        <w:t xml:space="preserve"> Player card structure</w:t>
      </w:r>
    </w:p>
    <w:p w14:paraId="4461A381" w14:textId="77777777" w:rsidR="00681C92" w:rsidRDefault="00681C92" w:rsidP="00681C92"/>
    <w:p w14:paraId="34FA44AA" w14:textId="7056F436" w:rsidR="00E5144A" w:rsidRDefault="00E5144A" w:rsidP="00E5144A">
      <w:pPr>
        <w:pStyle w:val="Heading2"/>
      </w:pPr>
      <w:bookmarkStart w:id="33" w:name="_Toc485856991"/>
      <w:r>
        <w:t>Data (TBD)</w:t>
      </w:r>
      <w:bookmarkEnd w:id="33"/>
    </w:p>
    <w:p w14:paraId="52E3A0FF" w14:textId="77777777" w:rsidR="00E5144A" w:rsidRPr="00E5144A" w:rsidRDefault="00E5144A" w:rsidP="00E5144A"/>
    <w:p w14:paraId="3344C56F" w14:textId="77777777" w:rsidR="00E5144A" w:rsidRPr="00355CD3" w:rsidRDefault="00E5144A" w:rsidP="00E5144A"/>
    <w:p w14:paraId="76862ED2" w14:textId="77777777" w:rsidR="009F1153" w:rsidRDefault="009F1153">
      <w:pPr>
        <w:rPr>
          <w:rFonts w:asciiTheme="majorHAnsi" w:eastAsiaTheme="majorEastAsia" w:hAnsiTheme="majorHAnsi" w:cstheme="majorBidi"/>
          <w:b/>
          <w:bCs/>
          <w:smallCaps/>
          <w:color w:val="000000" w:themeColor="text1"/>
          <w:sz w:val="36"/>
          <w:szCs w:val="36"/>
        </w:rPr>
      </w:pPr>
      <w:r>
        <w:br w:type="page"/>
      </w:r>
    </w:p>
    <w:p w14:paraId="63EF1C10" w14:textId="4C66AE07" w:rsidR="0080093E" w:rsidRDefault="0080093E" w:rsidP="002E46A0">
      <w:pPr>
        <w:pStyle w:val="Heading1"/>
      </w:pPr>
      <w:bookmarkStart w:id="34" w:name="_Toc485856992"/>
      <w:r>
        <w:lastRenderedPageBreak/>
        <w:t>Question/answers</w:t>
      </w:r>
      <w:r w:rsidR="004F163B">
        <w:t xml:space="preserve"> (excerpts from emails)</w:t>
      </w:r>
      <w:bookmarkEnd w:id="34"/>
    </w:p>
    <w:p w14:paraId="3488C902" w14:textId="34E45B41" w:rsidR="0080093E" w:rsidRPr="00DD4835" w:rsidRDefault="00A9567B" w:rsidP="0080093E">
      <w:pPr>
        <w:rPr>
          <w:b/>
        </w:rPr>
      </w:pPr>
      <w:r>
        <w:rPr>
          <w:b/>
        </w:rPr>
        <w:t>AF</w:t>
      </w:r>
      <w:r w:rsidR="0080093E" w:rsidRPr="00DD4835">
        <w:rPr>
          <w:b/>
        </w:rPr>
        <w:t xml:space="preserve">: Does the term Role only apply to pitchers? </w:t>
      </w:r>
      <w:proofErr w:type="gramStart"/>
      <w:r w:rsidR="0080093E" w:rsidRPr="00DD4835">
        <w:rPr>
          <w:b/>
        </w:rPr>
        <w:t>So</w:t>
      </w:r>
      <w:proofErr w:type="gramEnd"/>
      <w:r w:rsidR="0080093E" w:rsidRPr="00DD4835">
        <w:rPr>
          <w:b/>
        </w:rPr>
        <w:t xml:space="preserve"> SP, etc.   </w:t>
      </w:r>
      <w:r w:rsidR="0080093E" w:rsidRPr="00DD4835">
        <w:rPr>
          <w:b/>
        </w:rPr>
        <w:br/>
        <w:t xml:space="preserve">the user </w:t>
      </w:r>
      <w:proofErr w:type="gramStart"/>
      <w:r w:rsidR="0080093E" w:rsidRPr="00DD4835">
        <w:rPr>
          <w:b/>
        </w:rPr>
        <w:t>change</w:t>
      </w:r>
      <w:proofErr w:type="gramEnd"/>
      <w:r w:rsidR="0080093E" w:rsidRPr="00DD4835">
        <w:rPr>
          <w:b/>
        </w:rPr>
        <w:t xml:space="preserve"> the role of a pitcher (say from SP to RP </w:t>
      </w:r>
      <w:proofErr w:type="spellStart"/>
      <w:r w:rsidR="0080093E" w:rsidRPr="00DD4835">
        <w:rPr>
          <w:b/>
        </w:rPr>
        <w:t>etc</w:t>
      </w:r>
      <w:proofErr w:type="spellEnd"/>
      <w:r w:rsidR="0080093E" w:rsidRPr="00DD4835">
        <w:rPr>
          <w:b/>
        </w:rPr>
        <w:t>)? (yes/no?)</w:t>
      </w:r>
    </w:p>
    <w:p w14:paraId="3AC92BE1" w14:textId="4EBC12E2" w:rsidR="0080093E" w:rsidRDefault="00A9567B" w:rsidP="0080093E">
      <w:pPr>
        <w:rPr>
          <w:sz w:val="18"/>
        </w:rPr>
      </w:pPr>
      <w:r>
        <w:t>JG</w:t>
      </w:r>
      <w:r w:rsidR="0080093E" w:rsidRPr="0080093E">
        <w:t xml:space="preserve">: The term "role" </w:t>
      </w:r>
      <w:proofErr w:type="gramStart"/>
      <w:r w:rsidR="0080093E" w:rsidRPr="0080093E">
        <w:t>really only</w:t>
      </w:r>
      <w:proofErr w:type="gramEnd"/>
      <w:r w:rsidR="0080093E" w:rsidRPr="0080093E">
        <w:t xml:space="preserve"> applies to pitchers.  For batters / fielders, it is typically called, "position."  </w:t>
      </w:r>
      <w:r w:rsidR="0080093E" w:rsidRPr="00525638">
        <w:rPr>
          <w:sz w:val="18"/>
        </w:rPr>
        <w:t>For example, "What position does Joe Morgan play?  Second Base."  and "Have you decided yet on Riviera's role?  Yes, he'll be exclusively used in relief."</w:t>
      </w:r>
    </w:p>
    <w:p w14:paraId="38E9E436" w14:textId="1D2F33AA" w:rsidR="00BE1E72" w:rsidRPr="00A07E2E" w:rsidRDefault="00BE1E72" w:rsidP="00BE1E72">
      <w:pPr>
        <w:rPr>
          <w:b/>
        </w:rPr>
      </w:pPr>
      <w:proofErr w:type="spellStart"/>
      <w:r w:rsidRPr="00A07E2E">
        <w:rPr>
          <w:b/>
        </w:rPr>
        <w:t>a</w:t>
      </w:r>
      <w:proofErr w:type="spellEnd"/>
      <w:r w:rsidRPr="00A07E2E">
        <w:rPr>
          <w:b/>
        </w:rPr>
        <w:t xml:space="preserve">) For starters, we will declare the 'type' of a player as either fielder or pitcher.  </w:t>
      </w:r>
      <w:proofErr w:type="gramStart"/>
      <w:r w:rsidRPr="00A07E2E">
        <w:rPr>
          <w:b/>
        </w:rPr>
        <w:t>So</w:t>
      </w:r>
      <w:proofErr w:type="gramEnd"/>
      <w:r w:rsidRPr="00A07E2E">
        <w:rPr>
          <w:b/>
        </w:rPr>
        <w:t xml:space="preserve"> ALL players are either of type PITCHER or </w:t>
      </w:r>
      <w:r w:rsidR="00CB2634" w:rsidRPr="00A07E2E">
        <w:rPr>
          <w:b/>
        </w:rPr>
        <w:t>FIELDER. (they can cross over).</w:t>
      </w:r>
    </w:p>
    <w:p w14:paraId="7FE4BEDC" w14:textId="77777777" w:rsidR="00BE1E72" w:rsidRPr="00A07E2E" w:rsidRDefault="00BE1E72" w:rsidP="00BE1E72">
      <w:pPr>
        <w:rPr>
          <w:b/>
        </w:rPr>
      </w:pPr>
      <w:r w:rsidRPr="00A07E2E">
        <w:rPr>
          <w:b/>
        </w:rPr>
        <w:t xml:space="preserve">b) For 'PITCHER's we will have SP, RP </w:t>
      </w:r>
      <w:proofErr w:type="spellStart"/>
      <w:r w:rsidRPr="00A07E2E">
        <w:rPr>
          <w:b/>
        </w:rPr>
        <w:t>etc</w:t>
      </w:r>
      <w:proofErr w:type="spellEnd"/>
      <w:r w:rsidRPr="00A07E2E">
        <w:rPr>
          <w:b/>
        </w:rPr>
        <w:t xml:space="preserve"> as 'roles'. So, during selection (lineup), the role can be decided </w:t>
      </w:r>
      <w:proofErr w:type="gramStart"/>
      <w:r w:rsidRPr="00A07E2E">
        <w:rPr>
          <w:b/>
        </w:rPr>
        <w:t>as long as</w:t>
      </w:r>
      <w:proofErr w:type="gramEnd"/>
      <w:r w:rsidRPr="00A07E2E">
        <w:rPr>
          <w:b/>
        </w:rPr>
        <w:t xml:space="preserve"> he is a player of type pitcher. For </w:t>
      </w:r>
      <w:proofErr w:type="gramStart"/>
      <w:r w:rsidRPr="00A07E2E">
        <w:rPr>
          <w:b/>
        </w:rPr>
        <w:t>fielders</w:t>
      </w:r>
      <w:proofErr w:type="gramEnd"/>
      <w:r w:rsidRPr="00A07E2E">
        <w:rPr>
          <w:b/>
        </w:rPr>
        <w:t xml:space="preserve"> the role will be 'UNRESTRICTED' (meaning there are no restrictions). (YES/NO)? </w:t>
      </w:r>
    </w:p>
    <w:p w14:paraId="057AF68F" w14:textId="043EC11B" w:rsidR="00BE1E72" w:rsidRPr="00BE1E72" w:rsidRDefault="00A9567B" w:rsidP="00CB2634">
      <w:pPr>
        <w:ind w:firstLine="720"/>
        <w:rPr>
          <w:b/>
          <w:i/>
          <w:sz w:val="18"/>
        </w:rPr>
      </w:pPr>
      <w:r>
        <w:rPr>
          <w:b/>
          <w:i/>
          <w:sz w:val="18"/>
        </w:rPr>
        <w:t>AF</w:t>
      </w:r>
      <w:r w:rsidR="00BE1E72" w:rsidRPr="00BE1E72">
        <w:rPr>
          <w:b/>
          <w:i/>
          <w:sz w:val="18"/>
        </w:rPr>
        <w:t>:</w:t>
      </w:r>
    </w:p>
    <w:p w14:paraId="2921ACC9" w14:textId="7E399476" w:rsidR="00BE1E72" w:rsidRPr="00BE1E72" w:rsidRDefault="00BE1E72" w:rsidP="00BE1E72">
      <w:pPr>
        <w:ind w:left="720"/>
        <w:rPr>
          <w:b/>
          <w:i/>
          <w:sz w:val="20"/>
        </w:rPr>
      </w:pPr>
      <w:r w:rsidRPr="00BE1E72">
        <w:rPr>
          <w:b/>
          <w:i/>
          <w:sz w:val="20"/>
        </w:rPr>
        <w:t>c) Role is decided during lineup creation, but we show the role from the database (yes/no)?</w:t>
      </w:r>
    </w:p>
    <w:p w14:paraId="53204EF5" w14:textId="46710401" w:rsidR="00BE1E72" w:rsidRPr="00BE1E72" w:rsidRDefault="00BE1E72" w:rsidP="00BE1E72">
      <w:pPr>
        <w:ind w:left="720"/>
        <w:rPr>
          <w:b/>
          <w:i/>
          <w:sz w:val="20"/>
        </w:rPr>
      </w:pPr>
      <w:r w:rsidRPr="00BE1E72">
        <w:rPr>
          <w:b/>
          <w:i/>
          <w:sz w:val="20"/>
        </w:rPr>
        <w:t xml:space="preserve">d) Role is shown ONLY for pitchers. (for </w:t>
      </w:r>
      <w:proofErr w:type="gramStart"/>
      <w:r w:rsidRPr="00BE1E72">
        <w:rPr>
          <w:b/>
          <w:i/>
          <w:sz w:val="20"/>
        </w:rPr>
        <w:t>fielders</w:t>
      </w:r>
      <w:proofErr w:type="gramEnd"/>
      <w:r w:rsidRPr="00BE1E72">
        <w:rPr>
          <w:b/>
          <w:i/>
          <w:sz w:val="20"/>
        </w:rPr>
        <w:t xml:space="preserve"> we will have the role of 'UNRESTRICTED' but we will not show it).</w:t>
      </w:r>
    </w:p>
    <w:p w14:paraId="2B8C8F96" w14:textId="5D87B96D" w:rsidR="00BE1E72" w:rsidRPr="00BE1E72" w:rsidRDefault="00BE1E72" w:rsidP="00BE1E72">
      <w:pPr>
        <w:ind w:left="720"/>
        <w:rPr>
          <w:b/>
          <w:i/>
          <w:sz w:val="20"/>
        </w:rPr>
      </w:pPr>
      <w:r w:rsidRPr="00BE1E72">
        <w:rPr>
          <w:b/>
          <w:i/>
          <w:sz w:val="20"/>
        </w:rPr>
        <w:t xml:space="preserve">e) For 'FIELDERS' we will have field positions while playing (so these can change). These are dynamic and changeable.  Positions are required for every player in the field, so we need a position for the pitcher as well otherwise we describe the field. </w:t>
      </w:r>
      <w:proofErr w:type="gramStart"/>
      <w:r w:rsidRPr="00BE1E72">
        <w:rPr>
          <w:b/>
          <w:i/>
          <w:sz w:val="20"/>
        </w:rPr>
        <w:t>So</w:t>
      </w:r>
      <w:proofErr w:type="gramEnd"/>
      <w:r w:rsidRPr="00BE1E72">
        <w:rPr>
          <w:b/>
          <w:i/>
          <w:sz w:val="20"/>
        </w:rPr>
        <w:t xml:space="preserve"> we will assign a fictitious position for the pitcher (</w:t>
      </w:r>
      <w:proofErr w:type="spellStart"/>
      <w:r w:rsidRPr="00BE1E72">
        <w:rPr>
          <w:b/>
          <w:i/>
          <w:sz w:val="20"/>
        </w:rPr>
        <w:t>pitcher</w:t>
      </w:r>
      <w:proofErr w:type="spellEnd"/>
      <w:r w:rsidRPr="00BE1E72">
        <w:rPr>
          <w:b/>
          <w:i/>
          <w:sz w:val="20"/>
        </w:rPr>
        <w:t>).</w:t>
      </w:r>
    </w:p>
    <w:p w14:paraId="6CC5F7A8" w14:textId="617F3CC9" w:rsidR="00BE1E72" w:rsidRDefault="00BE1E72" w:rsidP="00BE1E72">
      <w:pPr>
        <w:ind w:left="720"/>
        <w:rPr>
          <w:b/>
          <w:i/>
          <w:sz w:val="20"/>
        </w:rPr>
      </w:pPr>
      <w:r w:rsidRPr="00BE1E72">
        <w:rPr>
          <w:b/>
          <w:i/>
          <w:sz w:val="20"/>
        </w:rPr>
        <w:t xml:space="preserve">f) When is a batter decided during lineup creation? How is he decided? (We need an order </w:t>
      </w:r>
      <w:proofErr w:type="gramStart"/>
      <w:r w:rsidRPr="00BE1E72">
        <w:rPr>
          <w:b/>
          <w:i/>
          <w:sz w:val="20"/>
        </w:rPr>
        <w:t>value,</w:t>
      </w:r>
      <w:proofErr w:type="gramEnd"/>
      <w:r w:rsidRPr="00BE1E72">
        <w:rPr>
          <w:b/>
          <w:i/>
          <w:sz w:val="20"/>
        </w:rPr>
        <w:t xml:space="preserve"> how do we offer choices). Currently, when the user is creating his lineup, we have no design for how th</w:t>
      </w:r>
      <w:r w:rsidR="005F7263">
        <w:rPr>
          <w:b/>
          <w:i/>
          <w:sz w:val="20"/>
        </w:rPr>
        <w:t>ese</w:t>
      </w:r>
      <w:r w:rsidRPr="00BE1E72">
        <w:rPr>
          <w:b/>
          <w:i/>
          <w:sz w:val="20"/>
        </w:rPr>
        <w:t xml:space="preserve"> </w:t>
      </w:r>
      <w:r w:rsidR="005F7263">
        <w:rPr>
          <w:b/>
          <w:i/>
          <w:sz w:val="20"/>
        </w:rPr>
        <w:t xml:space="preserve">(batting order) </w:t>
      </w:r>
      <w:r w:rsidRPr="00BE1E72">
        <w:rPr>
          <w:b/>
          <w:i/>
          <w:sz w:val="20"/>
        </w:rPr>
        <w:t>are decided.</w:t>
      </w:r>
    </w:p>
    <w:p w14:paraId="0817D93C" w14:textId="3FAEA22B" w:rsidR="005F7263" w:rsidRPr="005F7263" w:rsidRDefault="005F7263" w:rsidP="00BE1E72">
      <w:pPr>
        <w:ind w:left="720"/>
        <w:rPr>
          <w:b/>
          <w:i/>
          <w:color w:val="FF0000"/>
          <w:sz w:val="20"/>
        </w:rPr>
      </w:pPr>
      <w:r w:rsidRPr="005F7263">
        <w:rPr>
          <w:b/>
          <w:i/>
          <w:color w:val="FF0000"/>
          <w:sz w:val="20"/>
        </w:rPr>
        <w:t>(AF: These questions were not answered)</w:t>
      </w:r>
    </w:p>
    <w:p w14:paraId="798B485E" w14:textId="77777777" w:rsidR="00BE1E72" w:rsidRPr="00BE1E72" w:rsidRDefault="00BE1E72" w:rsidP="00BE1E72"/>
    <w:p w14:paraId="7279DD67" w14:textId="13D9BEC0" w:rsidR="0080093E" w:rsidRPr="00DD4835" w:rsidRDefault="00A9567B" w:rsidP="0080093E">
      <w:pPr>
        <w:rPr>
          <w:b/>
        </w:rPr>
      </w:pPr>
      <w:r>
        <w:rPr>
          <w:b/>
        </w:rPr>
        <w:t>AF</w:t>
      </w:r>
      <w:r w:rsidR="0080093E" w:rsidRPr="00DD4835">
        <w:rPr>
          <w:b/>
        </w:rPr>
        <w:t xml:space="preserve">: So, batters have no 'role' value, nor do 'fielders' unless they are all in the role of 'fielder'? </w:t>
      </w:r>
    </w:p>
    <w:p w14:paraId="52A53BD1" w14:textId="38DD36D0" w:rsidR="0080093E" w:rsidRPr="0080093E" w:rsidRDefault="00A9567B" w:rsidP="0080093E">
      <w:pPr>
        <w:rPr>
          <w:b/>
        </w:rPr>
      </w:pPr>
      <w:r>
        <w:t>JG</w:t>
      </w:r>
      <w:r w:rsidR="0080093E">
        <w:t xml:space="preserve">: </w:t>
      </w:r>
      <w:r w:rsidR="0080093E" w:rsidRPr="0080093E">
        <w:t xml:space="preserve">Now, as to the second question... this can be summarized as, "Starters can be used in relief, but relievers can never start."  So, effectively, yes... an owner can change the role of a pitcher </w:t>
      </w:r>
      <w:r w:rsidR="0080093E" w:rsidRPr="0080093E">
        <w:rPr>
          <w:b/>
          <w:color w:val="FF0000"/>
        </w:rPr>
        <w:t xml:space="preserve">- </w:t>
      </w:r>
      <w:proofErr w:type="gramStart"/>
      <w:r w:rsidR="0080093E" w:rsidRPr="0080093E">
        <w:rPr>
          <w:b/>
          <w:color w:val="FF0000"/>
        </w:rPr>
        <w:t>in the course of</w:t>
      </w:r>
      <w:proofErr w:type="gramEnd"/>
      <w:r w:rsidR="0080093E" w:rsidRPr="0080093E">
        <w:rPr>
          <w:b/>
          <w:color w:val="FF0000"/>
        </w:rPr>
        <w:t xml:space="preserve"> a game.</w:t>
      </w:r>
      <w:r w:rsidR="0080093E" w:rsidRPr="0080093E">
        <w:rPr>
          <w:color w:val="FF0000"/>
        </w:rPr>
        <w:t xml:space="preserve">  </w:t>
      </w:r>
      <w:r w:rsidR="0080093E" w:rsidRPr="0080093E">
        <w:t xml:space="preserve">Essentially, giving a pitcher the "S" designation is like giving them a privilege that those with "R" do not have.  So, we don't really get hung up on whether or not an owner will "change" a pitcher from SP to RP (or from S2 to </w:t>
      </w:r>
      <w:proofErr w:type="gramStart"/>
      <w:r w:rsidR="0080093E" w:rsidRPr="0080093E">
        <w:t>RP)...</w:t>
      </w:r>
      <w:proofErr w:type="gramEnd"/>
      <w:r w:rsidR="0080093E" w:rsidRPr="0080093E">
        <w:t xml:space="preserve"> we just check to see whether or not a pitcher has the "S."  </w:t>
      </w:r>
      <w:r w:rsidR="006B3EB4">
        <w:br/>
      </w:r>
      <w:r w:rsidR="0080093E" w:rsidRPr="0080093E">
        <w:rPr>
          <w:b/>
        </w:rPr>
        <w:t>(AF: in game rule</w:t>
      </w:r>
      <w:r w:rsidR="00DD4835">
        <w:rPr>
          <w:b/>
        </w:rPr>
        <w:t>. Did not answer the question if being a ‘fielder’ is a role by itself.</w:t>
      </w:r>
      <w:r w:rsidR="0080093E" w:rsidRPr="0080093E">
        <w:rPr>
          <w:b/>
        </w:rPr>
        <w:t>)</w:t>
      </w:r>
    </w:p>
    <w:p w14:paraId="27F49C0A" w14:textId="126B16DC" w:rsidR="0080093E" w:rsidRDefault="0080093E" w:rsidP="0080093E">
      <w:pPr>
        <w:rPr>
          <w:b/>
          <w:i/>
        </w:rPr>
      </w:pPr>
      <w:r w:rsidRPr="00525638">
        <w:rPr>
          <w:sz w:val="18"/>
        </w:rPr>
        <w:t xml:space="preserve">There are some UI implications to this... When deciding on your starter, the pitcher who started the previous game and the pitcher who started the one before that are both "red."  That is, they cannot be used in any way (start or relief).  On the other hand, the pitcher who started the third game back is "yellow," which means that he can relieve, but not start.  I bring this up in recognition of the fact that </w:t>
      </w:r>
      <w:proofErr w:type="spellStart"/>
      <w:r w:rsidRPr="00525638">
        <w:rPr>
          <w:sz w:val="18"/>
        </w:rPr>
        <w:t>Vasyl</w:t>
      </w:r>
      <w:proofErr w:type="spellEnd"/>
      <w:r w:rsidRPr="00525638">
        <w:rPr>
          <w:sz w:val="18"/>
        </w:rPr>
        <w:t xml:space="preserve"> is gone soon. :-)  </w:t>
      </w:r>
      <w:r w:rsidR="006B3EB4" w:rsidRPr="00525638">
        <w:rPr>
          <w:sz w:val="18"/>
        </w:rPr>
        <w:br/>
      </w:r>
      <w:r w:rsidRPr="0080093E">
        <w:rPr>
          <w:b/>
          <w:i/>
        </w:rPr>
        <w:t xml:space="preserve">(AF: </w:t>
      </w:r>
      <w:r>
        <w:rPr>
          <w:b/>
          <w:i/>
        </w:rPr>
        <w:t>Starter selection rule: both yellow and red are ineligible, in game rule: yellow can</w:t>
      </w:r>
      <w:r w:rsidRPr="0080093E">
        <w:rPr>
          <w:b/>
          <w:i/>
        </w:rPr>
        <w:t>)</w:t>
      </w:r>
    </w:p>
    <w:p w14:paraId="305A5817" w14:textId="445CACF8" w:rsidR="00BE1E72" w:rsidRPr="00BE1E72" w:rsidRDefault="00A9567B" w:rsidP="00BE1E72">
      <w:pPr>
        <w:ind w:left="720"/>
        <w:rPr>
          <w:b/>
          <w:i/>
          <w:sz w:val="20"/>
        </w:rPr>
      </w:pPr>
      <w:r>
        <w:rPr>
          <w:b/>
          <w:i/>
          <w:sz w:val="20"/>
        </w:rPr>
        <w:t>AF</w:t>
      </w:r>
      <w:r w:rsidR="00BE1E72" w:rsidRPr="00BE1E72">
        <w:rPr>
          <w:b/>
          <w:i/>
          <w:sz w:val="20"/>
        </w:rPr>
        <w:t>: We have received no feedback on UI for lineup creation so far. Please see the lineup creation UIs we sent you earlier.  Based on our current UI, here is what I can propose:</w:t>
      </w:r>
    </w:p>
    <w:p w14:paraId="14F23776" w14:textId="77777777" w:rsidR="00BE1E72" w:rsidRPr="00BE1E72" w:rsidRDefault="00BE1E72" w:rsidP="00BE1E72">
      <w:pPr>
        <w:ind w:left="720"/>
        <w:rPr>
          <w:b/>
          <w:i/>
          <w:sz w:val="20"/>
        </w:rPr>
      </w:pPr>
      <w:r w:rsidRPr="00BE1E72">
        <w:rPr>
          <w:b/>
          <w:i/>
          <w:sz w:val="20"/>
        </w:rPr>
        <w:t xml:space="preserve">   During startup selection, we only show players of type PITCHER from the team.</w:t>
      </w:r>
    </w:p>
    <w:p w14:paraId="2B4659D3" w14:textId="77777777" w:rsidR="00BE1E72" w:rsidRPr="00BE1E72" w:rsidRDefault="00BE1E72" w:rsidP="00BE1E72">
      <w:pPr>
        <w:ind w:left="720"/>
        <w:rPr>
          <w:b/>
          <w:i/>
          <w:sz w:val="20"/>
        </w:rPr>
      </w:pPr>
      <w:r w:rsidRPr="00BE1E72">
        <w:rPr>
          <w:b/>
          <w:i/>
          <w:sz w:val="20"/>
        </w:rPr>
        <w:lastRenderedPageBreak/>
        <w:t xml:space="preserve">   IF </w:t>
      </w:r>
      <w:proofErr w:type="gramStart"/>
      <w:r w:rsidRPr="00BE1E72">
        <w:rPr>
          <w:b/>
          <w:i/>
          <w:sz w:val="20"/>
        </w:rPr>
        <w:t>a user repeats</w:t>
      </w:r>
      <w:proofErr w:type="gramEnd"/>
      <w:r w:rsidRPr="00BE1E72">
        <w:rPr>
          <w:b/>
          <w:i/>
          <w:sz w:val="20"/>
        </w:rPr>
        <w:t xml:space="preserve"> using a trial team, we will have no memory of previous games.</w:t>
      </w:r>
    </w:p>
    <w:p w14:paraId="44F0B0B8" w14:textId="77777777" w:rsidR="00BE1E72" w:rsidRPr="00BE1E72" w:rsidRDefault="00BE1E72" w:rsidP="00BE1E72">
      <w:pPr>
        <w:ind w:left="720"/>
        <w:rPr>
          <w:b/>
          <w:i/>
          <w:sz w:val="20"/>
        </w:rPr>
      </w:pPr>
      <w:r w:rsidRPr="00BE1E72">
        <w:rPr>
          <w:b/>
          <w:i/>
          <w:sz w:val="20"/>
        </w:rPr>
        <w:t xml:space="preserve">   When a user uses a trial team, we clone the team for him (shows up as 'cloned'). Only if he uses his cloned team can we maintain history.</w:t>
      </w:r>
    </w:p>
    <w:p w14:paraId="60B85E1B" w14:textId="77777777" w:rsidR="00BE1E72" w:rsidRPr="00BE1E72" w:rsidRDefault="00BE1E72" w:rsidP="00BE1E72">
      <w:pPr>
        <w:ind w:left="720"/>
        <w:rPr>
          <w:b/>
          <w:i/>
          <w:sz w:val="20"/>
        </w:rPr>
      </w:pPr>
      <w:r w:rsidRPr="00BE1E72">
        <w:rPr>
          <w:b/>
          <w:i/>
          <w:sz w:val="20"/>
        </w:rPr>
        <w:t xml:space="preserve">   After each </w:t>
      </w:r>
      <w:proofErr w:type="gramStart"/>
      <w:r w:rsidRPr="00BE1E72">
        <w:rPr>
          <w:b/>
          <w:i/>
          <w:sz w:val="20"/>
        </w:rPr>
        <w:t>game</w:t>
      </w:r>
      <w:proofErr w:type="gramEnd"/>
      <w:r w:rsidRPr="00BE1E72">
        <w:rPr>
          <w:b/>
          <w:i/>
          <w:sz w:val="20"/>
        </w:rPr>
        <w:t xml:space="preserve"> we will update the status of the pitchers in his 'cloned' team only and cannot update 'trial teams' as they are visible to others. </w:t>
      </w:r>
    </w:p>
    <w:p w14:paraId="6E1300AD" w14:textId="58F94937" w:rsidR="0080093E" w:rsidRDefault="00BE1E72" w:rsidP="00BE1E72">
      <w:pPr>
        <w:ind w:left="720"/>
      </w:pPr>
      <w:r w:rsidRPr="00BE1E72">
        <w:rPr>
          <w:b/>
          <w:i/>
          <w:sz w:val="20"/>
        </w:rPr>
        <w:t xml:space="preserve">   For the next game, we will use the properties from this team (so history is relevant) only if the user uses one of his 'cloned' teams. We can stop showing the Trial Teams once he has a cloned team so this decision can be transparent to the user, but we need some clarification on this.</w:t>
      </w:r>
      <w:r>
        <w:t xml:space="preserve"> </w:t>
      </w:r>
    </w:p>
    <w:p w14:paraId="0B925D19" w14:textId="531CD60D" w:rsidR="006B3EB4" w:rsidRPr="0036536C" w:rsidRDefault="00A9567B" w:rsidP="006B3EB4">
      <w:pPr>
        <w:rPr>
          <w:b/>
        </w:rPr>
      </w:pPr>
      <w:r>
        <w:rPr>
          <w:b/>
        </w:rPr>
        <w:t>AF</w:t>
      </w:r>
      <w:r w:rsidR="006B3EB4" w:rsidRPr="0036536C">
        <w:rPr>
          <w:b/>
        </w:rPr>
        <w:t>: When creating lineup, can the user change the 'position' of the fielders? (Yes/no?) Is there a default position of any fielder? (yes/no, if yes, which column defines it)</w:t>
      </w:r>
    </w:p>
    <w:p w14:paraId="45D65C9A" w14:textId="40CE3A96" w:rsidR="004A5C27" w:rsidRDefault="00A9567B" w:rsidP="0080093E">
      <w:r>
        <w:t>JG:</w:t>
      </w:r>
      <w:r w:rsidR="0080093E" w:rsidRPr="0080093E">
        <w:t xml:space="preserve"> Absolutely, the owner is free </w:t>
      </w:r>
      <w:proofErr w:type="gramStart"/>
      <w:r w:rsidR="0080093E" w:rsidRPr="0080093E">
        <w:t>at all times</w:t>
      </w:r>
      <w:proofErr w:type="gramEnd"/>
      <w:r w:rsidR="0080093E" w:rsidRPr="0080093E">
        <w:t xml:space="preserve"> to place a batter / fielder into any position that they are eligible to play (as mentioned before, these - up to five positions, but usually only one or two - are listed in the spreadsheet, right after the name?).  </w:t>
      </w:r>
      <w:r w:rsidR="004A5C27">
        <w:br/>
      </w:r>
      <w:r w:rsidR="004A5C27" w:rsidRPr="004A5C27">
        <w:rPr>
          <w:b/>
          <w:i/>
          <w:color w:val="FF0000"/>
        </w:rPr>
        <w:t xml:space="preserve">(AF: </w:t>
      </w:r>
      <w:r w:rsidR="0036536C">
        <w:rPr>
          <w:b/>
          <w:i/>
          <w:color w:val="FF0000"/>
        </w:rPr>
        <w:t>Did not answer the question about whether the position needs to be assigned and changed during line-up creation. The answer</w:t>
      </w:r>
      <w:r w:rsidR="00DD4835">
        <w:rPr>
          <w:b/>
          <w:i/>
          <w:color w:val="FF0000"/>
        </w:rPr>
        <w:t xml:space="preserve"> appears to be an in-game action. We have not prepared for in-game line up editing.</w:t>
      </w:r>
      <w:r w:rsidR="004A5C27" w:rsidRPr="004A5C27">
        <w:rPr>
          <w:b/>
          <w:i/>
          <w:color w:val="FF0000"/>
        </w:rPr>
        <w:t>)</w:t>
      </w:r>
    </w:p>
    <w:p w14:paraId="6A0DCCE7" w14:textId="2F6A3843" w:rsidR="0080093E" w:rsidRDefault="0080093E" w:rsidP="0080093E">
      <w:pPr>
        <w:rPr>
          <w:sz w:val="18"/>
        </w:rPr>
      </w:pPr>
      <w:r w:rsidRPr="00525638">
        <w:rPr>
          <w:sz w:val="18"/>
        </w:rPr>
        <w:t xml:space="preserve">For example, I sent you a picture of the player card for Kris Bryant as a fielder.  Please note that he </w:t>
      </w:r>
      <w:proofErr w:type="gramStart"/>
      <w:r w:rsidRPr="00525638">
        <w:rPr>
          <w:sz w:val="18"/>
        </w:rPr>
        <w:t>has the ability to</w:t>
      </w:r>
      <w:proofErr w:type="gramEnd"/>
      <w:r w:rsidRPr="00525638">
        <w:rPr>
          <w:sz w:val="18"/>
        </w:rPr>
        <w:t xml:space="preserve"> play third base, left field, or second base.  Thus, the owner - when constructing his lineup - can use Kris Bryant at any of those three positions.  In addition, at any point during a game, the owner can move Kris Bryant from one of those positions to another of those three... and then move him back again later if he wants.  It's rare, but it DOES happen.  But recognize... the owner can ONLY play a batter / fielder at a position listed on his card.  Incidentally, the five positions are listed in order of "most frequently used at" - P1 - to "least frequently used at" - </w:t>
      </w:r>
      <w:proofErr w:type="spellStart"/>
      <w:r w:rsidRPr="00525638">
        <w:rPr>
          <w:sz w:val="18"/>
        </w:rPr>
        <w:t>Px</w:t>
      </w:r>
      <w:proofErr w:type="spellEnd"/>
      <w:r w:rsidRPr="00525638">
        <w:rPr>
          <w:sz w:val="18"/>
        </w:rPr>
        <w:t xml:space="preserve"> (where x = the highest number for that player).  So, P1 is generally considered the "default" position of a player.  Even more incidentally, if the player has no P1 value, the he is only eligible as a Pinch Hitter or a Designated Hitter... that is, he cannot play in the field.  Oops... one more item: Any batter / fielder can pinch hit, pinch run, or be a designated hitter.  Those "positions" are not specified.</w:t>
      </w:r>
    </w:p>
    <w:p w14:paraId="198CF165" w14:textId="2060A2D1" w:rsidR="00BE1E72" w:rsidRPr="00BE1E72" w:rsidRDefault="00A9567B" w:rsidP="00BE1E72">
      <w:pPr>
        <w:ind w:left="720"/>
        <w:rPr>
          <w:b/>
          <w:i/>
          <w:sz w:val="18"/>
        </w:rPr>
      </w:pPr>
      <w:r>
        <w:rPr>
          <w:b/>
          <w:i/>
          <w:sz w:val="18"/>
        </w:rPr>
        <w:t>AF</w:t>
      </w:r>
      <w:r w:rsidR="00BE1E72">
        <w:rPr>
          <w:b/>
          <w:i/>
          <w:sz w:val="18"/>
        </w:rPr>
        <w:t xml:space="preserve">: </w:t>
      </w:r>
      <w:r w:rsidR="00BE1E72" w:rsidRPr="00BE1E72">
        <w:rPr>
          <w:b/>
          <w:i/>
          <w:sz w:val="18"/>
        </w:rPr>
        <w:t xml:space="preserve">a) See attached </w:t>
      </w:r>
      <w:proofErr w:type="spellStart"/>
      <w:r w:rsidR="00BE1E72" w:rsidRPr="00BE1E72">
        <w:rPr>
          <w:b/>
          <w:i/>
          <w:sz w:val="18"/>
        </w:rPr>
        <w:t>FielderPositions</w:t>
      </w:r>
      <w:proofErr w:type="spellEnd"/>
      <w:r w:rsidR="00BE1E72" w:rsidRPr="00BE1E72">
        <w:rPr>
          <w:b/>
          <w:i/>
          <w:sz w:val="18"/>
        </w:rPr>
        <w:t xml:space="preserve"> from excel sheet. If a fielder has only one entry, he gives only one choice. </w:t>
      </w:r>
    </w:p>
    <w:p w14:paraId="4F157CB8" w14:textId="663D198C" w:rsidR="00BE1E72" w:rsidRDefault="00BE1E72" w:rsidP="00BE1E72">
      <w:pPr>
        <w:ind w:left="720"/>
        <w:rPr>
          <w:b/>
          <w:i/>
          <w:sz w:val="18"/>
        </w:rPr>
      </w:pPr>
      <w:r w:rsidRPr="00BE1E72">
        <w:rPr>
          <w:b/>
          <w:i/>
          <w:sz w:val="18"/>
        </w:rPr>
        <w:t xml:space="preserve">b) The 'pinch hit' </w:t>
      </w:r>
      <w:proofErr w:type="spellStart"/>
      <w:r w:rsidRPr="00BE1E72">
        <w:rPr>
          <w:b/>
          <w:i/>
          <w:sz w:val="18"/>
        </w:rPr>
        <w:t>etc</w:t>
      </w:r>
      <w:proofErr w:type="spellEnd"/>
      <w:r w:rsidRPr="00BE1E72">
        <w:rPr>
          <w:b/>
          <w:i/>
          <w:sz w:val="18"/>
        </w:rPr>
        <w:t xml:space="preserve">, are not </w:t>
      </w:r>
      <w:proofErr w:type="spellStart"/>
      <w:r w:rsidRPr="00BE1E72">
        <w:rPr>
          <w:b/>
          <w:i/>
          <w:sz w:val="18"/>
        </w:rPr>
        <w:t>bonafide</w:t>
      </w:r>
      <w:proofErr w:type="spellEnd"/>
      <w:r w:rsidRPr="00BE1E72">
        <w:rPr>
          <w:b/>
          <w:i/>
          <w:sz w:val="18"/>
        </w:rPr>
        <w:t xml:space="preserve"> positions, right? Once again, we have the problem of 'rules' vs actual positions. A designated hitter, is a 'batter' as far as field position is concerned. The fact that he is a designated hitter has nothing to do with his current position on the field, but it </w:t>
      </w:r>
      <w:proofErr w:type="gramStart"/>
      <w:r w:rsidRPr="00BE1E72">
        <w:rPr>
          <w:b/>
          <w:i/>
          <w:sz w:val="18"/>
        </w:rPr>
        <w:t>has to</w:t>
      </w:r>
      <w:proofErr w:type="gramEnd"/>
      <w:r w:rsidRPr="00BE1E72">
        <w:rPr>
          <w:b/>
          <w:i/>
          <w:sz w:val="18"/>
        </w:rPr>
        <w:t xml:space="preserve"> do with the fact that he is the 10th player so it has to do with lineups. We </w:t>
      </w:r>
      <w:proofErr w:type="gramStart"/>
      <w:r w:rsidRPr="00BE1E72">
        <w:rPr>
          <w:b/>
          <w:i/>
          <w:sz w:val="18"/>
        </w:rPr>
        <w:t>have to</w:t>
      </w:r>
      <w:proofErr w:type="gramEnd"/>
      <w:r w:rsidRPr="00BE1E72">
        <w:rPr>
          <w:b/>
          <w:i/>
          <w:sz w:val="18"/>
        </w:rPr>
        <w:t xml:space="preserve"> clarify these, especially differentiate between actual 'physical positional' attributes as opposed to attributes that dictate whether he can take up a physical position.</w:t>
      </w:r>
    </w:p>
    <w:p w14:paraId="29E749F1" w14:textId="27D4FB9D" w:rsidR="00BE1E72" w:rsidRPr="00BE1E72" w:rsidRDefault="00A9567B" w:rsidP="00BE1E72">
      <w:pPr>
        <w:ind w:left="720"/>
        <w:rPr>
          <w:sz w:val="18"/>
        </w:rPr>
      </w:pPr>
      <w:r>
        <w:rPr>
          <w:sz w:val="18"/>
        </w:rPr>
        <w:t>JG</w:t>
      </w:r>
      <w:r w:rsidR="00BE1E72">
        <w:rPr>
          <w:b/>
          <w:i/>
          <w:sz w:val="18"/>
        </w:rPr>
        <w:t xml:space="preserve">: </w:t>
      </w:r>
      <w:r w:rsidR="00BE1E72" w:rsidRPr="00BE1E72">
        <w:rPr>
          <w:sz w:val="18"/>
        </w:rPr>
        <w:t>1a - yes.</w:t>
      </w:r>
    </w:p>
    <w:p w14:paraId="290C7D37" w14:textId="77777777" w:rsidR="00BE1E72" w:rsidRPr="00BE1E72" w:rsidRDefault="00BE1E72" w:rsidP="00BE1E72">
      <w:pPr>
        <w:ind w:left="720"/>
        <w:rPr>
          <w:sz w:val="18"/>
        </w:rPr>
      </w:pPr>
      <w:r w:rsidRPr="00BE1E72">
        <w:rPr>
          <w:sz w:val="18"/>
        </w:rPr>
        <w:t>1b - yes.</w:t>
      </w:r>
    </w:p>
    <w:p w14:paraId="5F2C7893" w14:textId="77777777" w:rsidR="00BE1E72" w:rsidRPr="00BE1E72" w:rsidRDefault="00BE1E72" w:rsidP="00BE1E72">
      <w:pPr>
        <w:ind w:left="720"/>
        <w:rPr>
          <w:sz w:val="18"/>
        </w:rPr>
      </w:pPr>
      <w:r w:rsidRPr="00BE1E72">
        <w:rPr>
          <w:sz w:val="18"/>
        </w:rPr>
        <w:t>1c - The role is clear during lineup creation.  At that point, you only want to select the starting pitcher - and he will either be SP or S2 (from the database).  Most DEFINTELY we only show the role from the database.</w:t>
      </w:r>
    </w:p>
    <w:p w14:paraId="481A9830" w14:textId="77777777" w:rsidR="00BE1E72" w:rsidRPr="00BE1E72" w:rsidRDefault="00BE1E72" w:rsidP="00BE1E72">
      <w:pPr>
        <w:ind w:left="720"/>
        <w:rPr>
          <w:sz w:val="18"/>
        </w:rPr>
      </w:pPr>
      <w:r w:rsidRPr="00BE1E72">
        <w:rPr>
          <w:sz w:val="18"/>
        </w:rPr>
        <w:t>1d - YES!  I like your idea of "just define something but don't show it."</w:t>
      </w:r>
    </w:p>
    <w:p w14:paraId="3F4D3BC9" w14:textId="77777777" w:rsidR="00BE1E72" w:rsidRPr="00BE1E72" w:rsidRDefault="00BE1E72" w:rsidP="00BE1E72">
      <w:pPr>
        <w:ind w:left="720"/>
        <w:rPr>
          <w:sz w:val="18"/>
        </w:rPr>
      </w:pPr>
      <w:r w:rsidRPr="00BE1E72">
        <w:rPr>
          <w:sz w:val="18"/>
        </w:rPr>
        <w:t>1e - yes.  Create a fictitious position for pitcher called "pitcher."  While we do not (today) care about a pitcher's DEF, maybe we will in the future.</w:t>
      </w:r>
    </w:p>
    <w:p w14:paraId="10FB5967" w14:textId="77777777" w:rsidR="00BE1E72" w:rsidRPr="00BE1E72" w:rsidRDefault="00BE1E72" w:rsidP="00BE1E72">
      <w:pPr>
        <w:ind w:left="720"/>
        <w:rPr>
          <w:sz w:val="18"/>
        </w:rPr>
      </w:pPr>
      <w:r w:rsidRPr="00BE1E72">
        <w:rPr>
          <w:sz w:val="18"/>
        </w:rPr>
        <w:lastRenderedPageBreak/>
        <w:t xml:space="preserve">1f - this is a VERY good question.  I had sent some screen shots in the past and described some examples, but obviously these all went into the "wait until later" file.  No sweat... I will review what you have for </w:t>
      </w:r>
      <w:proofErr w:type="spellStart"/>
      <w:r w:rsidRPr="00BE1E72">
        <w:rPr>
          <w:sz w:val="18"/>
        </w:rPr>
        <w:t>Vasyl</w:t>
      </w:r>
      <w:proofErr w:type="spellEnd"/>
      <w:r w:rsidRPr="00BE1E72">
        <w:rPr>
          <w:sz w:val="18"/>
        </w:rPr>
        <w:t xml:space="preserve"> and reply VERY soon.</w:t>
      </w:r>
    </w:p>
    <w:p w14:paraId="15A16D8E" w14:textId="77777777" w:rsidR="00BE1E72" w:rsidRPr="00BE1E72" w:rsidRDefault="00BE1E72" w:rsidP="00BE1E72">
      <w:pPr>
        <w:ind w:left="720"/>
        <w:rPr>
          <w:sz w:val="18"/>
        </w:rPr>
      </w:pPr>
    </w:p>
    <w:p w14:paraId="6CF4AFB5" w14:textId="77777777" w:rsidR="00BE1E72" w:rsidRPr="00BE1E72" w:rsidRDefault="00BE1E72" w:rsidP="00BE1E72">
      <w:pPr>
        <w:ind w:left="720"/>
        <w:rPr>
          <w:sz w:val="18"/>
        </w:rPr>
      </w:pPr>
      <w:r w:rsidRPr="00BE1E72">
        <w:rPr>
          <w:sz w:val="18"/>
        </w:rPr>
        <w:t xml:space="preserve">my 1b ("the second question") - You are </w:t>
      </w:r>
      <w:proofErr w:type="gramStart"/>
      <w:r w:rsidRPr="00BE1E72">
        <w:rPr>
          <w:sz w:val="18"/>
        </w:rPr>
        <w:t>absolutely accurate</w:t>
      </w:r>
      <w:proofErr w:type="gramEnd"/>
      <w:r w:rsidRPr="00BE1E72">
        <w:rPr>
          <w:sz w:val="18"/>
        </w:rPr>
        <w:t xml:space="preserve"> when you point out that, if a user is playing a trial team, he will not have any records kept.  This is the key element of this item.  The fact had eluded me because my focus has always been on the paying customer (more specifically on the maintenance paying customer).  Yes, no records will be kept, so that player can repeat his same pitcher over and over.  Whatever... he still </w:t>
      </w:r>
      <w:proofErr w:type="gramStart"/>
      <w:r w:rsidRPr="00BE1E72">
        <w:rPr>
          <w:sz w:val="18"/>
        </w:rPr>
        <w:t>has to</w:t>
      </w:r>
      <w:proofErr w:type="gramEnd"/>
      <w:r w:rsidRPr="00BE1E72">
        <w:rPr>
          <w:sz w:val="18"/>
        </w:rPr>
        <w:t xml:space="preserve"> make out a lineup for the fielders.  On the other hand, this "cloning" exercise is not readily understandable to me tonight.  Hmmm...  Frankly, I don't really care if a trail user has his history tracked or not.  Let them use the same pitcher over if they want to... our choice of pitchers for the team will make this element moot.</w:t>
      </w:r>
    </w:p>
    <w:p w14:paraId="0205ABC4" w14:textId="77777777" w:rsidR="00BE1E72" w:rsidRPr="00BE1E72" w:rsidRDefault="00BE1E72" w:rsidP="00BE1E72">
      <w:pPr>
        <w:ind w:left="720"/>
        <w:rPr>
          <w:sz w:val="18"/>
        </w:rPr>
      </w:pPr>
    </w:p>
    <w:p w14:paraId="2E9B3F2B" w14:textId="77777777" w:rsidR="00BE1E72" w:rsidRPr="00BE1E72" w:rsidRDefault="00BE1E72" w:rsidP="00BE1E72">
      <w:pPr>
        <w:ind w:left="720"/>
        <w:rPr>
          <w:sz w:val="18"/>
        </w:rPr>
      </w:pPr>
      <w:r w:rsidRPr="00BE1E72">
        <w:rPr>
          <w:sz w:val="18"/>
        </w:rPr>
        <w:t>2a - correct... and correct.  These are the positions, P1 being the most common (default), and DO use them to allow or define options during lineup creation and during game play.  Yes.</w:t>
      </w:r>
    </w:p>
    <w:p w14:paraId="14D31A9C" w14:textId="77777777" w:rsidR="00BE1E72" w:rsidRPr="00BE1E72" w:rsidRDefault="00BE1E72" w:rsidP="00BE1E72">
      <w:pPr>
        <w:ind w:left="720"/>
        <w:rPr>
          <w:sz w:val="18"/>
        </w:rPr>
      </w:pPr>
      <w:r w:rsidRPr="00BE1E72">
        <w:rPr>
          <w:sz w:val="18"/>
        </w:rPr>
        <w:t xml:space="preserve">2b - right.  The "pinch hitter" and "pinch runner" are not </w:t>
      </w:r>
      <w:proofErr w:type="spellStart"/>
      <w:r w:rsidRPr="00BE1E72">
        <w:rPr>
          <w:sz w:val="18"/>
        </w:rPr>
        <w:t>bonafide</w:t>
      </w:r>
      <w:proofErr w:type="spellEnd"/>
      <w:r w:rsidRPr="00BE1E72">
        <w:rPr>
          <w:sz w:val="18"/>
        </w:rPr>
        <w:t xml:space="preserve"> "defined" positions.  And, although "designated hitter" is, they can be treated the same (that is, no position) from a program perspective (to your "rules vs. programming" point).  I am probably not making sense here, but the gist is that you are correct... we </w:t>
      </w:r>
      <w:proofErr w:type="gramStart"/>
      <w:r w:rsidRPr="00BE1E72">
        <w:rPr>
          <w:sz w:val="18"/>
        </w:rPr>
        <w:t>have to</w:t>
      </w:r>
      <w:proofErr w:type="gramEnd"/>
      <w:r w:rsidRPr="00BE1E72">
        <w:rPr>
          <w:sz w:val="18"/>
        </w:rPr>
        <w:t xml:space="preserve"> define a 10th position, even though it is not "actually" a position.</w:t>
      </w:r>
    </w:p>
    <w:p w14:paraId="01B08FD1" w14:textId="77777777" w:rsidR="00BE1E72" w:rsidRPr="00BE1E72" w:rsidRDefault="00BE1E72" w:rsidP="00BE1E72">
      <w:pPr>
        <w:ind w:left="720"/>
        <w:rPr>
          <w:sz w:val="18"/>
        </w:rPr>
      </w:pPr>
    </w:p>
    <w:p w14:paraId="510A0B6A" w14:textId="6D8A00CB" w:rsidR="00BE1E72" w:rsidRPr="00BE1E72" w:rsidRDefault="00BE1E72" w:rsidP="00BE1E72">
      <w:pPr>
        <w:ind w:left="720"/>
        <w:rPr>
          <w:sz w:val="18"/>
        </w:rPr>
      </w:pPr>
      <w:r w:rsidRPr="00BE1E72">
        <w:rPr>
          <w:sz w:val="18"/>
        </w:rPr>
        <w:t>3 (</w:t>
      </w:r>
      <w:proofErr w:type="spellStart"/>
      <w:r w:rsidRPr="00BE1E72">
        <w:rPr>
          <w:sz w:val="18"/>
        </w:rPr>
        <w:t>ahh</w:t>
      </w:r>
      <w:proofErr w:type="spellEnd"/>
      <w:r w:rsidRPr="00BE1E72">
        <w:rPr>
          <w:sz w:val="18"/>
        </w:rPr>
        <w:t xml:space="preserve">, the definition of "cards."). - Sorry.  I was under the impression that I had clarified what I meant by a "card" for this game.  Because we began this game by playing with index cards and dice (and hand-calculating the results!), the legacy is to call the definition of a given player his "card."  </w:t>
      </w:r>
      <w:proofErr w:type="gramStart"/>
      <w:r w:rsidRPr="00BE1E72">
        <w:rPr>
          <w:sz w:val="18"/>
        </w:rPr>
        <w:t>In reality, nowadays</w:t>
      </w:r>
      <w:proofErr w:type="gramEnd"/>
      <w:r w:rsidRPr="00BE1E72">
        <w:rPr>
          <w:sz w:val="18"/>
        </w:rPr>
        <w:t xml:space="preserve">, a player's "card" is simply his row in the spreadsheet that has all of the calculated and defined parameters that define him for that given season.  Now, a quick glance at the pitchers' spreadsheet vs. the fielders' points out that the values are different.  Pitchers have certain parameters that fielders don't have... and vice-versa.  So, to re-phrase, "if a given player does not have a row defined in the </w:t>
      </w:r>
      <w:proofErr w:type="gramStart"/>
      <w:r w:rsidRPr="00BE1E72">
        <w:rPr>
          <w:sz w:val="18"/>
        </w:rPr>
        <w:t>pitchers</w:t>
      </w:r>
      <w:proofErr w:type="gramEnd"/>
      <w:r w:rsidRPr="00BE1E72">
        <w:rPr>
          <w:sz w:val="18"/>
        </w:rPr>
        <w:t xml:space="preserve"> spreadsheet for a given season, then he cannot pitch for that season."  And, sorry about the extraneous comments about what a pitcher can and cannot do... I was mostly just trying to be holistic.</w:t>
      </w:r>
    </w:p>
    <w:p w14:paraId="18FD32AA" w14:textId="77777777" w:rsidR="00BE1E72" w:rsidRPr="00BE1E72" w:rsidRDefault="00BE1E72" w:rsidP="00BE1E72">
      <w:pPr>
        <w:rPr>
          <w:sz w:val="18"/>
        </w:rPr>
      </w:pPr>
    </w:p>
    <w:p w14:paraId="1DF36CF6" w14:textId="22872014" w:rsidR="00DD4835" w:rsidRPr="00DD4835" w:rsidRDefault="00A9567B" w:rsidP="00DD4835">
      <w:r>
        <w:t>AF</w:t>
      </w:r>
      <w:r w:rsidR="00DD4835">
        <w:t xml:space="preserve">: </w:t>
      </w:r>
      <w:r w:rsidR="00DD4835" w:rsidRPr="00DD4835">
        <w:t xml:space="preserve">A pitcher cannot be </w:t>
      </w:r>
      <w:r w:rsidR="00DD4835">
        <w:t>added to the lineup</w:t>
      </w:r>
      <w:r w:rsidR="00DD4835" w:rsidRPr="00DD4835">
        <w:t xml:space="preserve"> as a fielder (yes/no?)  (and </w:t>
      </w:r>
      <w:r w:rsidR="00DD4835">
        <w:t xml:space="preserve">what about </w:t>
      </w:r>
      <w:r w:rsidR="00DD4835" w:rsidRPr="00DD4835">
        <w:t>the reverse)</w:t>
      </w:r>
    </w:p>
    <w:p w14:paraId="347F91BB" w14:textId="082E3914" w:rsidR="0080093E" w:rsidRPr="0080093E" w:rsidRDefault="00A9567B" w:rsidP="0080093E">
      <w:r>
        <w:t>JG</w:t>
      </w:r>
      <w:r w:rsidR="00DD4835">
        <w:t xml:space="preserve">: </w:t>
      </w:r>
      <w:r w:rsidR="0080093E" w:rsidRPr="0080093E">
        <w:t xml:space="preserve"> If a player does not have a "pitcher card" defined for a given season, he cannot pitch for that season.  Similarly, we do not define a </w:t>
      </w:r>
      <w:proofErr w:type="spellStart"/>
      <w:r w:rsidR="0080093E" w:rsidRPr="0080093E">
        <w:t>DEFensive</w:t>
      </w:r>
      <w:proofErr w:type="spellEnd"/>
      <w:r w:rsidR="0080093E" w:rsidRPr="0080093E">
        <w:t xml:space="preserve"> Rating for a pitcher.  Maybe later - not now.  Also, a pitcher does not have a "batter card."  </w:t>
      </w:r>
      <w:r w:rsidR="0080093E" w:rsidRPr="00DD4835">
        <w:rPr>
          <w:sz w:val="18"/>
        </w:rPr>
        <w:t xml:space="preserve">Yes, in the NL, a pitcher does bat... but when pitcher bats, the opposing pitcher automatically has control and the result of the matchup is always taken from the defensive pitcher's card.  Finally, except for bunt attempts, a pitcher cannot utilize any of the strategy options (e.g., steal, hit and run, clutch bat).  </w:t>
      </w:r>
    </w:p>
    <w:p w14:paraId="70536437" w14:textId="5A57B6C9" w:rsidR="00F4034A" w:rsidRDefault="00A9567B" w:rsidP="00F4034A">
      <w:r>
        <w:t>JG</w:t>
      </w:r>
      <w:r w:rsidR="00F4034A">
        <w:t>: Sorry... one more item...</w:t>
      </w:r>
    </w:p>
    <w:p w14:paraId="4A3872DD" w14:textId="5CD36C20" w:rsidR="00F4034A" w:rsidRDefault="00F4034A" w:rsidP="00F4034A">
      <w:r>
        <w:t>Also, I am mostly trying to point out that there are two types of "selection" processes... that is, the lineup selection before a game is a separate process from the selection of players to create a team.  Consequently, the screens to do one of the processes are different than those for the other.  This is an extremely important point that I fear has not been clarified before.</w:t>
      </w:r>
    </w:p>
    <w:p w14:paraId="35E80116" w14:textId="0F245A4A" w:rsidR="00F4034A" w:rsidRPr="00F4034A" w:rsidRDefault="00F4034A" w:rsidP="00F4034A">
      <w:pPr>
        <w:rPr>
          <w:b/>
          <w:i/>
          <w:color w:val="FF0000"/>
        </w:rPr>
      </w:pPr>
      <w:r w:rsidRPr="00F4034A">
        <w:rPr>
          <w:b/>
          <w:i/>
          <w:color w:val="FF0000"/>
        </w:rPr>
        <w:lastRenderedPageBreak/>
        <w:t xml:space="preserve">(AF: Yes, we are still not clear what belongs to team creation vs what belongs to line-up selection.) </w:t>
      </w:r>
    </w:p>
    <w:p w14:paraId="7BE18841" w14:textId="56A772A4" w:rsidR="00F55F06" w:rsidRDefault="00A9567B" w:rsidP="00F55F06">
      <w:r>
        <w:t>JG</w:t>
      </w:r>
      <w:r w:rsidR="00F55F06">
        <w:t xml:space="preserve">: OK, here is the "vision" that I have for the pitcher selection page. </w:t>
      </w:r>
    </w:p>
    <w:p w14:paraId="0F37FD44" w14:textId="2365DB9F" w:rsidR="00F55F06" w:rsidRDefault="00F55F06" w:rsidP="00F55F06">
      <w:r>
        <w:t xml:space="preserve">The "Dugout" on top should not be there, and the image in the background is different (I am trying to find the specific picture in my files - will send it later for inclusion). </w:t>
      </w:r>
    </w:p>
    <w:p w14:paraId="71FBD44B" w14:textId="744E89D3" w:rsidR="00F55F06" w:rsidRDefault="00F55F06" w:rsidP="00F55F06">
      <w:r>
        <w:t>MOST IMPORTANTLY, the table "style" is what I imagine being used.</w:t>
      </w:r>
    </w:p>
    <w:p w14:paraId="040A6116" w14:textId="3FE44EBF" w:rsidR="00F55F06" w:rsidRDefault="00A9567B" w:rsidP="00F55F06">
      <w:pPr>
        <w:rPr>
          <w:b/>
          <w:i/>
          <w:color w:val="FF0000"/>
        </w:rPr>
      </w:pPr>
      <w:r>
        <w:rPr>
          <w:b/>
          <w:i/>
          <w:color w:val="FF0000"/>
        </w:rPr>
        <w:t>AF</w:t>
      </w:r>
      <w:r w:rsidR="00F55F06" w:rsidRPr="00F55F06">
        <w:rPr>
          <w:b/>
          <w:i/>
          <w:color w:val="FF0000"/>
        </w:rPr>
        <w:t>: What is a ‘pitcher-selection’ page? We have no such page nor do have any provision for it. Is this the same as the line-up selection page</w:t>
      </w:r>
      <w:r w:rsidR="00F55F06">
        <w:rPr>
          <w:b/>
          <w:i/>
          <w:color w:val="FF0000"/>
        </w:rPr>
        <w:t xml:space="preserve"> or is it the ‘starter’ selection page</w:t>
      </w:r>
      <w:r w:rsidR="00F55F06" w:rsidRPr="00F55F06">
        <w:rPr>
          <w:b/>
          <w:i/>
          <w:color w:val="FF0000"/>
        </w:rPr>
        <w:t xml:space="preserve">? </w:t>
      </w:r>
    </w:p>
    <w:p w14:paraId="321B4877" w14:textId="099AC544" w:rsidR="00F002CF" w:rsidRPr="00F002CF" w:rsidRDefault="00A9567B" w:rsidP="00F002CF">
      <w:pPr>
        <w:rPr>
          <w:b/>
          <w:i/>
        </w:rPr>
      </w:pPr>
      <w:r>
        <w:rPr>
          <w:b/>
          <w:i/>
        </w:rPr>
        <w:t>AF</w:t>
      </w:r>
      <w:r w:rsidR="00F002CF" w:rsidRPr="00F002CF">
        <w:rPr>
          <w:b/>
          <w:i/>
        </w:rPr>
        <w:t>: Currently I understand that (for the lineup creation window)</w:t>
      </w:r>
    </w:p>
    <w:p w14:paraId="5BB7DA97" w14:textId="77777777" w:rsidR="00F002CF" w:rsidRPr="00F002CF" w:rsidRDefault="00F002CF" w:rsidP="00F002CF">
      <w:pPr>
        <w:rPr>
          <w:b/>
          <w:i/>
        </w:rPr>
      </w:pPr>
      <w:r w:rsidRPr="00F002CF">
        <w:rPr>
          <w:b/>
          <w:i/>
        </w:rPr>
        <w:t xml:space="preserve">     </w:t>
      </w:r>
      <w:proofErr w:type="spellStart"/>
      <w:r w:rsidRPr="00F002CF">
        <w:rPr>
          <w:b/>
          <w:i/>
        </w:rPr>
        <w:t>a</w:t>
      </w:r>
      <w:proofErr w:type="spellEnd"/>
      <w:r w:rsidRPr="00F002CF">
        <w:rPr>
          <w:b/>
          <w:i/>
        </w:rPr>
        <w:t xml:space="preserve">) for </w:t>
      </w:r>
      <w:proofErr w:type="gramStart"/>
      <w:r w:rsidRPr="00F002CF">
        <w:rPr>
          <w:b/>
          <w:i/>
        </w:rPr>
        <w:t>fielders</w:t>
      </w:r>
      <w:proofErr w:type="gramEnd"/>
      <w:r w:rsidRPr="00F002CF">
        <w:rPr>
          <w:b/>
          <w:i/>
        </w:rPr>
        <w:t xml:space="preserve"> they will be from P1...'</w:t>
      </w:r>
    </w:p>
    <w:p w14:paraId="3749B922" w14:textId="77777777" w:rsidR="00F002CF" w:rsidRPr="00F002CF" w:rsidRDefault="00F002CF" w:rsidP="00F002CF">
      <w:pPr>
        <w:rPr>
          <w:b/>
          <w:i/>
        </w:rPr>
      </w:pPr>
      <w:r w:rsidRPr="00F002CF">
        <w:rPr>
          <w:b/>
          <w:i/>
        </w:rPr>
        <w:t xml:space="preserve">     b) for </w:t>
      </w:r>
      <w:proofErr w:type="gramStart"/>
      <w:r w:rsidRPr="00F002CF">
        <w:rPr>
          <w:b/>
          <w:i/>
        </w:rPr>
        <w:t>pitchers</w:t>
      </w:r>
      <w:proofErr w:type="gramEnd"/>
      <w:r w:rsidRPr="00F002CF">
        <w:rPr>
          <w:b/>
          <w:i/>
        </w:rPr>
        <w:t xml:space="preserve"> they will be </w:t>
      </w:r>
      <w:proofErr w:type="spellStart"/>
      <w:r w:rsidRPr="00F002CF">
        <w:rPr>
          <w:b/>
          <w:i/>
        </w:rPr>
        <w:t>sp</w:t>
      </w:r>
      <w:proofErr w:type="spellEnd"/>
      <w:r w:rsidRPr="00F002CF">
        <w:rPr>
          <w:b/>
          <w:i/>
        </w:rPr>
        <w:t xml:space="preserve">, </w:t>
      </w:r>
      <w:proofErr w:type="spellStart"/>
      <w:r w:rsidRPr="00F002CF">
        <w:rPr>
          <w:b/>
          <w:i/>
        </w:rPr>
        <w:t>rp</w:t>
      </w:r>
      <w:proofErr w:type="spellEnd"/>
      <w:r w:rsidRPr="00F002CF">
        <w:rPr>
          <w:b/>
          <w:i/>
        </w:rPr>
        <w:t xml:space="preserve"> </w:t>
      </w:r>
      <w:proofErr w:type="spellStart"/>
      <w:r w:rsidRPr="00F002CF">
        <w:rPr>
          <w:b/>
          <w:i/>
        </w:rPr>
        <w:t>etc</w:t>
      </w:r>
      <w:proofErr w:type="spellEnd"/>
    </w:p>
    <w:p w14:paraId="2C9D563C" w14:textId="225024DF" w:rsidR="00F55F06" w:rsidRPr="00F002CF" w:rsidRDefault="00F002CF" w:rsidP="00F002CF">
      <w:pPr>
        <w:rPr>
          <w:b/>
          <w:i/>
        </w:rPr>
      </w:pPr>
      <w:r w:rsidRPr="00F002CF">
        <w:rPr>
          <w:b/>
          <w:i/>
        </w:rPr>
        <w:t xml:space="preserve">     c) I have no information on 'batters'</w:t>
      </w:r>
    </w:p>
    <w:p w14:paraId="046EA086" w14:textId="207FFF67" w:rsidR="00F55F06" w:rsidRDefault="00A9567B" w:rsidP="00F55F06">
      <w:r>
        <w:t>JG</w:t>
      </w:r>
      <w:r w:rsidR="00F55F06">
        <w:t>: My "vision" is that someone launches the game and they are presented with</w:t>
      </w:r>
    </w:p>
    <w:p w14:paraId="2310ECF4" w14:textId="77777777" w:rsidR="00F55F06" w:rsidRDefault="00F55F06" w:rsidP="00F55F06">
      <w:pPr>
        <w:ind w:left="720"/>
      </w:pPr>
      <w:r>
        <w:t>1. An initial screen with login (I plan to use a ballpark view for the background of this screen), then</w:t>
      </w:r>
    </w:p>
    <w:p w14:paraId="5B5F0FED" w14:textId="77777777" w:rsidR="00F55F06" w:rsidRDefault="00F55F06" w:rsidP="00F55F06">
      <w:pPr>
        <w:ind w:left="720"/>
      </w:pPr>
      <w:r>
        <w:t>2. A screen with team selection and invitation stuff (like you have defined), then</w:t>
      </w:r>
    </w:p>
    <w:p w14:paraId="68F2D548" w14:textId="77777777" w:rsidR="00F55F06" w:rsidRDefault="00F55F06" w:rsidP="00F55F06">
      <w:pPr>
        <w:ind w:left="720"/>
      </w:pPr>
      <w:r>
        <w:t>3. A pitcher selection screen (the one I just sent), with the "Send invitation" button, then</w:t>
      </w:r>
    </w:p>
    <w:p w14:paraId="46ED115C" w14:textId="77777777" w:rsidR="00F55F06" w:rsidRDefault="00F55F06" w:rsidP="00F55F06">
      <w:pPr>
        <w:ind w:left="720"/>
      </w:pPr>
      <w:r>
        <w:t>4. They wait for the invitee to accept and fill out their lineup (I'll find a background picture for this), then</w:t>
      </w:r>
    </w:p>
    <w:p w14:paraId="0FBFC6F9" w14:textId="77777777" w:rsidR="00F55F06" w:rsidRDefault="00F55F06" w:rsidP="00F55F06">
      <w:pPr>
        <w:ind w:left="720"/>
      </w:pPr>
      <w:r>
        <w:t>5. The indication that the invitee has completed his preparation, with a table of their fielders (for selection of their own lineup) - I'll find a picture for the background, then</w:t>
      </w:r>
    </w:p>
    <w:p w14:paraId="4B40FC0C" w14:textId="77777777" w:rsidR="00F55F06" w:rsidRDefault="00F55F06" w:rsidP="00F55F06">
      <w:pPr>
        <w:ind w:left="720"/>
      </w:pPr>
      <w:r>
        <w:t>6. A confirmation screen with their lineup as it would appear in the game screen, then</w:t>
      </w:r>
    </w:p>
    <w:p w14:paraId="17123E0A" w14:textId="77777777" w:rsidR="00F55F06" w:rsidRDefault="00F55F06" w:rsidP="00F55F06">
      <w:pPr>
        <w:ind w:left="720"/>
      </w:pPr>
      <w:r>
        <w:t>PLAY BALL!!</w:t>
      </w:r>
    </w:p>
    <w:p w14:paraId="31E2CBC4" w14:textId="77777777" w:rsidR="00F55F06" w:rsidRDefault="00F55F06" w:rsidP="00F55F06"/>
    <w:p w14:paraId="185BB0F5" w14:textId="7E3C2F10" w:rsidR="00F55F06" w:rsidRDefault="00F55F06" w:rsidP="00F55F06">
      <w:r>
        <w:t>Are any of these steps unclear?</w:t>
      </w:r>
    </w:p>
    <w:p w14:paraId="65E685C0" w14:textId="1B4878C4" w:rsidR="00F55F06" w:rsidRPr="000D3119" w:rsidRDefault="00A9567B" w:rsidP="00F55F06">
      <w:pPr>
        <w:rPr>
          <w:b/>
        </w:rPr>
      </w:pPr>
      <w:r>
        <w:rPr>
          <w:b/>
        </w:rPr>
        <w:t>AF</w:t>
      </w:r>
      <w:r w:rsidR="00F55F06" w:rsidRPr="000D3119">
        <w:rPr>
          <w:b/>
        </w:rPr>
        <w:t>:</w:t>
      </w:r>
      <w:r w:rsidR="00F55F06" w:rsidRPr="00BA5F5B">
        <w:rPr>
          <w:b/>
          <w:i/>
          <w:color w:val="FF0000"/>
        </w:rPr>
        <w:t xml:space="preserve"> </w:t>
      </w:r>
      <w:r w:rsidR="000D3119" w:rsidRPr="00BA5F5B">
        <w:rPr>
          <w:b/>
          <w:i/>
          <w:color w:val="FF0000"/>
        </w:rPr>
        <w:t>The steps themselves are clear. However, such descriptions</w:t>
      </w:r>
      <w:r w:rsidR="00F7613D">
        <w:rPr>
          <w:b/>
          <w:i/>
          <w:color w:val="FF0000"/>
        </w:rPr>
        <w:t xml:space="preserve"> or visions</w:t>
      </w:r>
      <w:r w:rsidR="000D3119" w:rsidRPr="00BA5F5B">
        <w:rPr>
          <w:b/>
          <w:i/>
          <w:color w:val="FF0000"/>
        </w:rPr>
        <w:t xml:space="preserve"> are not implementable</w:t>
      </w:r>
      <w:r w:rsidR="00F7613D">
        <w:rPr>
          <w:b/>
          <w:i/>
          <w:color w:val="FF0000"/>
        </w:rPr>
        <w:t xml:space="preserve"> as they are incomplete and/or ambiguous</w:t>
      </w:r>
      <w:r w:rsidR="000D3119" w:rsidRPr="00BA5F5B">
        <w:rPr>
          <w:b/>
          <w:i/>
          <w:color w:val="FF0000"/>
        </w:rPr>
        <w:t xml:space="preserve">. For </w:t>
      </w:r>
      <w:proofErr w:type="gramStart"/>
      <w:r w:rsidR="000D3119" w:rsidRPr="00BA5F5B">
        <w:rPr>
          <w:b/>
          <w:i/>
          <w:color w:val="FF0000"/>
        </w:rPr>
        <w:t>example</w:t>
      </w:r>
      <w:proofErr w:type="gramEnd"/>
      <w:r w:rsidR="000D3119" w:rsidRPr="00BA5F5B">
        <w:rPr>
          <w:b/>
          <w:i/>
          <w:color w:val="FF0000"/>
        </w:rPr>
        <w:t xml:space="preserve"> if you say, ‘wait for the invitee…’ it needs to be specified whether we lock the screen (prevent the user from doing anything else), how is notified, what happens if he misses the notification. Therefore, a descriptive sentence hides all the specific implementation details, which remain unspecified, and guaranteed to cause confusion or issues later.</w:t>
      </w:r>
      <w:r w:rsidR="000D3119" w:rsidRPr="00BA5F5B">
        <w:rPr>
          <w:b/>
          <w:color w:val="FF0000"/>
        </w:rPr>
        <w:t xml:space="preserve">  </w:t>
      </w:r>
    </w:p>
    <w:p w14:paraId="09B575C0" w14:textId="2EF54BBA" w:rsidR="00910789" w:rsidRDefault="00F7613D" w:rsidP="00910789">
      <w:r>
        <w:t>JG</w:t>
      </w:r>
      <w:r w:rsidR="004E6A1B">
        <w:t xml:space="preserve">: </w:t>
      </w:r>
      <w:r w:rsidR="00910789">
        <w:t>OK, here is the "vision" that I have for the pitcher selection page.</w:t>
      </w:r>
    </w:p>
    <w:p w14:paraId="1172F343" w14:textId="77777777" w:rsidR="00910789" w:rsidRDefault="00910789" w:rsidP="00910789"/>
    <w:p w14:paraId="2F895E95" w14:textId="0B65C5FB" w:rsidR="00910789" w:rsidRDefault="00910789" w:rsidP="00910789">
      <w:r>
        <w:lastRenderedPageBreak/>
        <w:t>The "Dugout" on top should not be there, and the image in the background is different (I am trying to find the specific picture in my files - will send it later for inclusion).</w:t>
      </w:r>
    </w:p>
    <w:p w14:paraId="43FE4BE1" w14:textId="77777777" w:rsidR="00910789" w:rsidRDefault="00910789" w:rsidP="00910789">
      <w:r>
        <w:t>MOST IMPORTANTLY, the table "style" is what I imagine being used.</w:t>
      </w:r>
    </w:p>
    <w:p w14:paraId="5A68F6A3" w14:textId="77777777" w:rsidR="00910789" w:rsidRDefault="00910789" w:rsidP="00910789"/>
    <w:p w14:paraId="0DB1C7BD" w14:textId="63BB814F" w:rsidR="00910789" w:rsidRDefault="00910789" w:rsidP="00910789">
      <w:r>
        <w:rPr>
          <w:noProof/>
        </w:rPr>
        <w:drawing>
          <wp:inline distT="0" distB="0" distL="0" distR="0" wp14:anchorId="07E250F4" wp14:editId="58C39F1A">
            <wp:extent cx="5480050" cy="3420745"/>
            <wp:effectExtent l="0" t="0" r="6350" b="8255"/>
            <wp:docPr id="1" name="Picture 1" descr="../../../../Desktop/pitcher%20selection%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itcher%20selection%20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0050" cy="3420745"/>
                    </a:xfrm>
                    <a:prstGeom prst="rect">
                      <a:avLst/>
                    </a:prstGeom>
                    <a:noFill/>
                    <a:ln>
                      <a:noFill/>
                    </a:ln>
                  </pic:spPr>
                </pic:pic>
              </a:graphicData>
            </a:graphic>
          </wp:inline>
        </w:drawing>
      </w:r>
    </w:p>
    <w:p w14:paraId="4A39BF09" w14:textId="77777777" w:rsidR="00910789" w:rsidRDefault="00910789" w:rsidP="004E6A1B"/>
    <w:p w14:paraId="762B1612" w14:textId="77777777" w:rsidR="00910789" w:rsidRDefault="00910789" w:rsidP="004E6A1B"/>
    <w:p w14:paraId="7BFE7026" w14:textId="2B5C9DE0" w:rsidR="004E6A1B" w:rsidRDefault="004E6A1B" w:rsidP="004E6A1B">
      <w:r>
        <w:t>First, I have attached the "table" style view of the fielders (please note that I am wanting the table in the back... I do not care about the popup window in the foreground.  If you cannot identify the columns in the table, reply and I will send you a list) ...</w:t>
      </w:r>
    </w:p>
    <w:p w14:paraId="7C6EA4D0" w14:textId="69EABC63" w:rsidR="004E6A1B" w:rsidRDefault="004E6A1B" w:rsidP="004E6A1B">
      <w:r>
        <w:t>OK, next, an exp</w:t>
      </w:r>
      <w:r w:rsidR="00910789">
        <w:t>lanation of why the table view:</w:t>
      </w:r>
    </w:p>
    <w:p w14:paraId="3BB5B9C5" w14:textId="77777777" w:rsidR="004E6A1B" w:rsidRDefault="004E6A1B" w:rsidP="004E6A1B">
      <w:r>
        <w:t>1. The owner needs to see the information that is listed in the table.  All of that is important to the owner.</w:t>
      </w:r>
    </w:p>
    <w:p w14:paraId="45A49E4C" w14:textId="77777777" w:rsidR="004E6A1B" w:rsidRDefault="004E6A1B" w:rsidP="004E6A1B">
      <w:r>
        <w:t>2. You are mostly on it with your proposed design, except that more information than you have listed is necessary.</w:t>
      </w:r>
    </w:p>
    <w:p w14:paraId="57599A62" w14:textId="77777777" w:rsidR="004E6A1B" w:rsidRDefault="004E6A1B" w:rsidP="004E6A1B">
      <w:r>
        <w:t>3. When the owner is selecting the players to use in his lineup (for a specific game), only the fielders are needed in the selection screen.</w:t>
      </w:r>
    </w:p>
    <w:p w14:paraId="2384741A" w14:textId="77777777" w:rsidR="004E6A1B" w:rsidRDefault="004E6A1B" w:rsidP="004E6A1B">
      <w:r>
        <w:t>4. I like your dropdown indicating which position (from among the player's possible positions).</w:t>
      </w:r>
    </w:p>
    <w:p w14:paraId="2B66BC66" w14:textId="77777777" w:rsidR="004E6A1B" w:rsidRDefault="004E6A1B" w:rsidP="004E6A1B">
      <w:r>
        <w:t>5. I also like your dropdown for the batting spot.</w:t>
      </w:r>
    </w:p>
    <w:p w14:paraId="4F0DC8CD" w14:textId="763CA9B8" w:rsidR="00910789" w:rsidRDefault="005C700B" w:rsidP="004E6A1B">
      <w:r>
        <w:rPr>
          <w:noProof/>
        </w:rPr>
        <w:lastRenderedPageBreak/>
        <w:drawing>
          <wp:inline distT="0" distB="0" distL="0" distR="0" wp14:anchorId="3AFDBCF3" wp14:editId="44C5E05A">
            <wp:extent cx="5480050" cy="3420745"/>
            <wp:effectExtent l="0" t="0" r="6350" b="8255"/>
            <wp:docPr id="11" name="Picture 11" descr="../../../../Desktop/fielder%20selection%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fielder%20selection%20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0050" cy="3420745"/>
                    </a:xfrm>
                    <a:prstGeom prst="rect">
                      <a:avLst/>
                    </a:prstGeom>
                    <a:noFill/>
                    <a:ln>
                      <a:noFill/>
                    </a:ln>
                  </pic:spPr>
                </pic:pic>
              </a:graphicData>
            </a:graphic>
          </wp:inline>
        </w:drawing>
      </w:r>
    </w:p>
    <w:p w14:paraId="1047ED8F" w14:textId="77777777" w:rsidR="005C700B" w:rsidRDefault="005C700B" w:rsidP="004E6A1B"/>
    <w:p w14:paraId="51788287" w14:textId="20E76001" w:rsidR="005C700B" w:rsidRDefault="005C700B" w:rsidP="005C700B">
      <w:r>
        <w:t>I just looked at it again and realized that the screen shot I sent has the wrong columns.</w:t>
      </w:r>
    </w:p>
    <w:p w14:paraId="17346750" w14:textId="77777777" w:rsidR="005C700B" w:rsidRDefault="005C700B" w:rsidP="005C700B">
      <w:r>
        <w:t>The columns for the table when selecting the batters / fielders for a game should have the following headers:</w:t>
      </w:r>
    </w:p>
    <w:p w14:paraId="506C1B9D" w14:textId="77777777" w:rsidR="005C700B" w:rsidRDefault="005C700B" w:rsidP="005C700B">
      <w:r>
        <w:t>Name</w:t>
      </w:r>
    </w:p>
    <w:p w14:paraId="5E6C2EAC" w14:textId="77777777" w:rsidR="005C700B" w:rsidRDefault="005C700B" w:rsidP="005C700B">
      <w:r>
        <w:t>Team, Season</w:t>
      </w:r>
    </w:p>
    <w:p w14:paraId="7747781D" w14:textId="77777777" w:rsidR="005C700B" w:rsidRDefault="005C700B" w:rsidP="005C700B">
      <w:r>
        <w:t>BR Rating</w:t>
      </w:r>
    </w:p>
    <w:p w14:paraId="0BD7E580" w14:textId="77777777" w:rsidR="005C700B" w:rsidRDefault="005C700B" w:rsidP="005C700B">
      <w:r>
        <w:t>SP Rating</w:t>
      </w:r>
    </w:p>
    <w:p w14:paraId="748C27CE" w14:textId="77777777" w:rsidR="005C700B" w:rsidRDefault="005C700B" w:rsidP="005C700B">
      <w:r>
        <w:t>BC Rating</w:t>
      </w:r>
    </w:p>
    <w:p w14:paraId="3FDFEE8A" w14:textId="77777777" w:rsidR="005C700B" w:rsidRDefault="005C700B" w:rsidP="005C700B">
      <w:r>
        <w:t>CB Rating</w:t>
      </w:r>
    </w:p>
    <w:p w14:paraId="0CCF02C5" w14:textId="77777777" w:rsidR="005C700B" w:rsidRDefault="005C700B" w:rsidP="005C700B">
      <w:r>
        <w:t>1Bs</w:t>
      </w:r>
    </w:p>
    <w:p w14:paraId="7CAA02D9" w14:textId="77777777" w:rsidR="005C700B" w:rsidRDefault="005C700B" w:rsidP="005C700B">
      <w:r>
        <w:t>2Bs</w:t>
      </w:r>
    </w:p>
    <w:p w14:paraId="213C4362" w14:textId="77777777" w:rsidR="005C700B" w:rsidRDefault="005C700B" w:rsidP="005C700B">
      <w:r>
        <w:t>3Bs</w:t>
      </w:r>
    </w:p>
    <w:p w14:paraId="1FF1C685" w14:textId="77777777" w:rsidR="005C700B" w:rsidRDefault="005C700B" w:rsidP="005C700B">
      <w:r>
        <w:t>HRs</w:t>
      </w:r>
    </w:p>
    <w:p w14:paraId="19598D79" w14:textId="77777777" w:rsidR="005C700B" w:rsidRDefault="005C700B" w:rsidP="005C700B">
      <w:proofErr w:type="gramStart"/>
      <w:r>
        <w:t>K!s</w:t>
      </w:r>
      <w:proofErr w:type="gramEnd"/>
    </w:p>
    <w:p w14:paraId="1B95146E" w14:textId="77777777" w:rsidR="005C700B" w:rsidRDefault="005C700B" w:rsidP="005C700B">
      <w:r>
        <w:t>BBs</w:t>
      </w:r>
    </w:p>
    <w:p w14:paraId="413D7FA6" w14:textId="77777777" w:rsidR="005C700B" w:rsidRDefault="005C700B" w:rsidP="005C700B">
      <w:r>
        <w:t>HBPs</w:t>
      </w:r>
    </w:p>
    <w:p w14:paraId="74B34BFD" w14:textId="675ADA35" w:rsidR="005C700B" w:rsidRDefault="005C700B" w:rsidP="005C700B">
      <w:r>
        <w:lastRenderedPageBreak/>
        <w:t>Outs</w:t>
      </w:r>
    </w:p>
    <w:p w14:paraId="7B5ABE5A" w14:textId="687FE272" w:rsidR="005C700B" w:rsidRDefault="005C700B" w:rsidP="005C700B">
      <w:r>
        <w:t xml:space="preserve">The owner needs this info to make his selections for the game. </w:t>
      </w:r>
    </w:p>
    <w:p w14:paraId="32714837" w14:textId="63458D50" w:rsidR="005C700B" w:rsidRDefault="005C700B" w:rsidP="005C700B">
      <w:r>
        <w:t xml:space="preserve">I know that these are a lot of columns - I welcome your input for getting them all on one screen and legible.  But the table style view is sensible to offer the owner </w:t>
      </w:r>
      <w:proofErr w:type="gramStart"/>
      <w:r>
        <w:t>all of</w:t>
      </w:r>
      <w:proofErr w:type="gramEnd"/>
      <w:r>
        <w:t xml:space="preserve"> the info at a glance.</w:t>
      </w:r>
    </w:p>
    <w:p w14:paraId="6D4A1B7F" w14:textId="315989A7" w:rsidR="00910789" w:rsidRPr="005C700B" w:rsidRDefault="00F7613D" w:rsidP="004E6A1B">
      <w:pPr>
        <w:rPr>
          <w:b/>
          <w:i/>
        </w:rPr>
      </w:pPr>
      <w:r>
        <w:rPr>
          <w:b/>
          <w:i/>
        </w:rPr>
        <w:t>AF</w:t>
      </w:r>
      <w:r w:rsidR="005C700B" w:rsidRPr="005C700B">
        <w:rPr>
          <w:b/>
          <w:i/>
        </w:rPr>
        <w:t xml:space="preserve">: </w:t>
      </w:r>
      <w:r w:rsidR="002B5BE4" w:rsidRPr="002B5BE4">
        <w:rPr>
          <w:b/>
          <w:i/>
          <w:color w:val="FF0000"/>
        </w:rPr>
        <w:t>NOTE</w:t>
      </w:r>
      <w:r w:rsidR="002B5BE4">
        <w:rPr>
          <w:b/>
          <w:i/>
        </w:rPr>
        <w:t xml:space="preserve">: </w:t>
      </w:r>
      <w:r w:rsidR="005C700B" w:rsidRPr="005C700B">
        <w:rPr>
          <w:b/>
          <w:i/>
          <w:color w:val="FF0000"/>
        </w:rPr>
        <w:t>This is the first time I am seeing these screens/views</w:t>
      </w:r>
      <w:r w:rsidR="005C700B" w:rsidRPr="005C700B">
        <w:rPr>
          <w:b/>
          <w:i/>
        </w:rPr>
        <w:t>. It seems th</w:t>
      </w:r>
      <w:r w:rsidR="005C700B">
        <w:rPr>
          <w:b/>
          <w:i/>
        </w:rPr>
        <w:t>is</w:t>
      </w:r>
      <w:r w:rsidR="005C700B" w:rsidRPr="005C700B">
        <w:rPr>
          <w:b/>
          <w:i/>
        </w:rPr>
        <w:t xml:space="preserve"> </w:t>
      </w:r>
      <w:r w:rsidR="008644A8">
        <w:rPr>
          <w:b/>
          <w:i/>
        </w:rPr>
        <w:t>design was to have the line</w:t>
      </w:r>
      <w:r w:rsidR="005C700B" w:rsidRPr="005C700B">
        <w:rPr>
          <w:b/>
          <w:i/>
        </w:rPr>
        <w:t>up selection</w:t>
      </w:r>
      <w:r w:rsidR="008644A8">
        <w:rPr>
          <w:b/>
          <w:i/>
        </w:rPr>
        <w:t xml:space="preserve"> done</w:t>
      </w:r>
      <w:r w:rsidR="005C700B" w:rsidRPr="005C700B">
        <w:rPr>
          <w:b/>
          <w:i/>
        </w:rPr>
        <w:t xml:space="preserve"> in 3 steps,</w:t>
      </w:r>
      <w:r w:rsidR="005C700B">
        <w:rPr>
          <w:b/>
          <w:i/>
        </w:rPr>
        <w:t xml:space="preserve"> 1.</w:t>
      </w:r>
      <w:r w:rsidR="005C700B" w:rsidRPr="005C700B">
        <w:rPr>
          <w:b/>
          <w:i/>
        </w:rPr>
        <w:t xml:space="preserve"> select pitcher, </w:t>
      </w:r>
      <w:r w:rsidR="005C700B">
        <w:rPr>
          <w:b/>
          <w:i/>
        </w:rPr>
        <w:t xml:space="preserve">2. </w:t>
      </w:r>
      <w:r w:rsidR="005C700B" w:rsidRPr="005C700B">
        <w:rPr>
          <w:b/>
          <w:i/>
        </w:rPr>
        <w:t>assign positions,</w:t>
      </w:r>
      <w:r w:rsidR="005C700B">
        <w:rPr>
          <w:b/>
          <w:i/>
        </w:rPr>
        <w:t xml:space="preserve"> 3.</w:t>
      </w:r>
      <w:r w:rsidR="005C700B" w:rsidRPr="005C700B">
        <w:rPr>
          <w:b/>
          <w:i/>
        </w:rPr>
        <w:t xml:space="preserve"> set batting order. We were not aware of this</w:t>
      </w:r>
      <w:r w:rsidR="00A9567B">
        <w:rPr>
          <w:b/>
          <w:i/>
        </w:rPr>
        <w:t xml:space="preserve"> </w:t>
      </w:r>
      <w:proofErr w:type="gramStart"/>
      <w:r w:rsidR="00A9567B">
        <w:rPr>
          <w:b/>
          <w:i/>
        </w:rPr>
        <w:t>3 step</w:t>
      </w:r>
      <w:proofErr w:type="gramEnd"/>
      <w:r w:rsidR="005C700B" w:rsidRPr="005C700B">
        <w:rPr>
          <w:b/>
          <w:i/>
        </w:rPr>
        <w:t xml:space="preserve"> requirement. Our current design is based on two screens (starter selection, lineup selection). It seems the most relevant possible way to adapt our current UI is as follows: </w:t>
      </w:r>
    </w:p>
    <w:p w14:paraId="530297F2" w14:textId="054E9BBD" w:rsidR="008644A8" w:rsidRDefault="008644A8" w:rsidP="005C700B">
      <w:pPr>
        <w:pStyle w:val="ListParagraph"/>
        <w:numPr>
          <w:ilvl w:val="0"/>
          <w:numId w:val="37"/>
        </w:numPr>
        <w:rPr>
          <w:b/>
          <w:i/>
        </w:rPr>
      </w:pPr>
      <w:r>
        <w:rPr>
          <w:b/>
          <w:i/>
        </w:rPr>
        <w:t xml:space="preserve">There is no UI for selecting the fielders in this design. Assuming we are doing things differently. </w:t>
      </w:r>
    </w:p>
    <w:p w14:paraId="23CD55E3" w14:textId="258BF54F" w:rsidR="005C700B" w:rsidRPr="005C700B" w:rsidRDefault="005C700B" w:rsidP="005C700B">
      <w:pPr>
        <w:pStyle w:val="ListParagraph"/>
        <w:numPr>
          <w:ilvl w:val="0"/>
          <w:numId w:val="37"/>
        </w:numPr>
        <w:rPr>
          <w:b/>
          <w:i/>
        </w:rPr>
      </w:pPr>
      <w:r w:rsidRPr="005C700B">
        <w:rPr>
          <w:b/>
          <w:i/>
        </w:rPr>
        <w:t xml:space="preserve">Add fields to the starter selection screen (aka pitcher selection), but have no other variables in this UI. </w:t>
      </w:r>
      <w:r>
        <w:rPr>
          <w:b/>
          <w:i/>
        </w:rPr>
        <w:t>(so, step 1)</w:t>
      </w:r>
    </w:p>
    <w:p w14:paraId="63768ECE" w14:textId="63888D30" w:rsidR="005C700B" w:rsidRDefault="005C700B" w:rsidP="005C700B">
      <w:pPr>
        <w:pStyle w:val="ListParagraph"/>
        <w:numPr>
          <w:ilvl w:val="0"/>
          <w:numId w:val="37"/>
        </w:numPr>
      </w:pPr>
      <w:r w:rsidRPr="005C700B">
        <w:rPr>
          <w:b/>
          <w:i/>
        </w:rPr>
        <w:t>Add fields to the lineup selection UI. Fold batting order and position selection together as two separate columns, both with drop downs</w:t>
      </w:r>
      <w:r>
        <w:t>. (step 2 and 3)</w:t>
      </w:r>
    </w:p>
    <w:p w14:paraId="0252138F" w14:textId="6168ADDD" w:rsidR="00040E8B" w:rsidRPr="00B41EF9" w:rsidRDefault="00F7613D" w:rsidP="005C700B">
      <w:pPr>
        <w:rPr>
          <w:b/>
          <w:i/>
          <w:color w:val="000000" w:themeColor="text1"/>
        </w:rPr>
      </w:pPr>
      <w:r w:rsidRPr="00B41EF9">
        <w:rPr>
          <w:b/>
          <w:i/>
          <w:color w:val="FF0000"/>
        </w:rPr>
        <w:t>AF</w:t>
      </w:r>
      <w:r w:rsidR="00A9567B" w:rsidRPr="00B41EF9">
        <w:rPr>
          <w:b/>
          <w:i/>
          <w:color w:val="FF0000"/>
        </w:rPr>
        <w:t xml:space="preserve">: </w:t>
      </w:r>
      <w:r w:rsidR="00A9567B" w:rsidRPr="00B41EF9">
        <w:rPr>
          <w:b/>
          <w:i/>
          <w:color w:val="000000" w:themeColor="text1"/>
        </w:rPr>
        <w:t xml:space="preserve">Currently we have no requirement for the UI to enforce that all required positions in a field have been satisfied. </w:t>
      </w:r>
      <w:r w:rsidRPr="00B41EF9">
        <w:rPr>
          <w:b/>
          <w:i/>
          <w:color w:val="000000" w:themeColor="text1"/>
        </w:rPr>
        <w:t>I am assuming this may be a requirement. If</w:t>
      </w:r>
      <w:r w:rsidR="00A9567B" w:rsidRPr="00B41EF9">
        <w:rPr>
          <w:b/>
          <w:i/>
          <w:color w:val="000000" w:themeColor="text1"/>
        </w:rPr>
        <w:t xml:space="preserve"> we </w:t>
      </w:r>
      <w:proofErr w:type="gramStart"/>
      <w:r w:rsidR="00A9567B" w:rsidRPr="00B41EF9">
        <w:rPr>
          <w:b/>
          <w:i/>
          <w:color w:val="000000" w:themeColor="text1"/>
        </w:rPr>
        <w:t xml:space="preserve">have </w:t>
      </w:r>
      <w:r w:rsidRPr="00B41EF9">
        <w:rPr>
          <w:b/>
          <w:i/>
          <w:color w:val="000000" w:themeColor="text1"/>
        </w:rPr>
        <w:t>to</w:t>
      </w:r>
      <w:proofErr w:type="gramEnd"/>
      <w:r w:rsidRPr="00B41EF9">
        <w:rPr>
          <w:b/>
          <w:i/>
          <w:color w:val="000000" w:themeColor="text1"/>
        </w:rPr>
        <w:t xml:space="preserve"> include</w:t>
      </w:r>
      <w:r w:rsidR="00A9567B" w:rsidRPr="00B41EF9">
        <w:rPr>
          <w:b/>
          <w:i/>
          <w:color w:val="000000" w:themeColor="text1"/>
        </w:rPr>
        <w:t xml:space="preserve"> such logic in the UI</w:t>
      </w:r>
      <w:r w:rsidRPr="00B41EF9">
        <w:rPr>
          <w:b/>
          <w:i/>
          <w:color w:val="000000" w:themeColor="text1"/>
        </w:rPr>
        <w:t xml:space="preserve"> we will need clarification. </w:t>
      </w:r>
      <w:r w:rsidR="00040E8B" w:rsidRPr="00B41EF9">
        <w:rPr>
          <w:b/>
          <w:i/>
          <w:color w:val="000000" w:themeColor="text1"/>
        </w:rPr>
        <w:t xml:space="preserve">Ideally, it seems, this should be a requirement for team selection, since a team where there are no fielders for some position can never be used to create a lineup etc. It would seem then that this should be a rule for team selection but currently we have no such requirement provided for team selection either. </w:t>
      </w:r>
    </w:p>
    <w:p w14:paraId="1F565C50" w14:textId="34EEAA11" w:rsidR="004E6A1B" w:rsidRPr="00B41EF9" w:rsidRDefault="00040E8B" w:rsidP="004E6A1B">
      <w:pPr>
        <w:rPr>
          <w:b/>
          <w:i/>
          <w:color w:val="000000" w:themeColor="text1"/>
        </w:rPr>
      </w:pPr>
      <w:r w:rsidRPr="00B41EF9">
        <w:rPr>
          <w:b/>
          <w:i/>
          <w:color w:val="FF0000"/>
        </w:rPr>
        <w:t xml:space="preserve">AF: </w:t>
      </w:r>
      <w:r w:rsidRPr="00B41EF9">
        <w:rPr>
          <w:b/>
          <w:i/>
          <w:color w:val="000000" w:themeColor="text1"/>
        </w:rPr>
        <w:t xml:space="preserve">Is there are a rule that only a pitcher with ‘role’ S2 or S can be selected for starters? The above descriptions are too ambiguous. We synthesize the following rules for starter selections. </w:t>
      </w:r>
    </w:p>
    <w:p w14:paraId="7A76A6EC" w14:textId="766EFBCF" w:rsidR="00040E8B" w:rsidRPr="00B41EF9" w:rsidRDefault="00040E8B" w:rsidP="00040E8B">
      <w:pPr>
        <w:pStyle w:val="ListParagraph"/>
        <w:numPr>
          <w:ilvl w:val="0"/>
          <w:numId w:val="38"/>
        </w:numPr>
        <w:rPr>
          <w:b/>
          <w:i/>
          <w:color w:val="000000" w:themeColor="text1"/>
        </w:rPr>
      </w:pPr>
      <w:r w:rsidRPr="00B41EF9">
        <w:rPr>
          <w:b/>
          <w:i/>
          <w:color w:val="000000" w:themeColor="text1"/>
        </w:rPr>
        <w:t xml:space="preserve">Some will be unavailable based on history. We will not implement this for public/free teams. They will be implemented by the API by setting appropriate flags to data sent to UI. </w:t>
      </w:r>
    </w:p>
    <w:p w14:paraId="2B690198" w14:textId="307BB0EF" w:rsidR="00040E8B" w:rsidRPr="00B41EF9" w:rsidRDefault="00040E8B" w:rsidP="00040E8B">
      <w:pPr>
        <w:pStyle w:val="ListParagraph"/>
        <w:numPr>
          <w:ilvl w:val="0"/>
          <w:numId w:val="38"/>
        </w:numPr>
        <w:rPr>
          <w:b/>
          <w:i/>
          <w:color w:val="000000" w:themeColor="text1"/>
        </w:rPr>
      </w:pPr>
      <w:r w:rsidRPr="00B41EF9">
        <w:rPr>
          <w:b/>
          <w:i/>
          <w:color w:val="000000" w:themeColor="text1"/>
        </w:rPr>
        <w:t xml:space="preserve">Pitchers with S2 and S rating can be used for starter selection. We will restrict the data sent to the UI by filtering out relief pitchers (role=RP). </w:t>
      </w:r>
    </w:p>
    <w:p w14:paraId="1ABF1B01" w14:textId="59894612" w:rsidR="00040E8B" w:rsidRPr="00B41EF9" w:rsidRDefault="00040E8B" w:rsidP="00040E8B">
      <w:pPr>
        <w:ind w:left="720"/>
        <w:rPr>
          <w:b/>
          <w:i/>
          <w:color w:val="000000" w:themeColor="text1"/>
        </w:rPr>
      </w:pPr>
      <w:r w:rsidRPr="00B41EF9">
        <w:rPr>
          <w:b/>
          <w:i/>
          <w:color w:val="000000" w:themeColor="text1"/>
        </w:rPr>
        <w:t>Please confirm.</w:t>
      </w:r>
    </w:p>
    <w:p w14:paraId="39ACBA48" w14:textId="7E34515E" w:rsidR="00510FC5" w:rsidRDefault="00683A81" w:rsidP="00510FC5">
      <w:pPr>
        <w:rPr>
          <w:b/>
          <w:i/>
          <w:color w:val="000000" w:themeColor="text1"/>
        </w:rPr>
      </w:pPr>
      <w:r w:rsidRPr="00B41EF9">
        <w:rPr>
          <w:b/>
          <w:i/>
          <w:color w:val="FF0000"/>
        </w:rPr>
        <w:t xml:space="preserve">AF: </w:t>
      </w:r>
      <w:r w:rsidRPr="00B41EF9">
        <w:rPr>
          <w:b/>
          <w:i/>
          <w:color w:val="000000" w:themeColor="text1"/>
        </w:rPr>
        <w:t xml:space="preserve">The UI samples you have provided are from a table </w:t>
      </w:r>
      <w:r w:rsidR="00B41EF9" w:rsidRPr="00B41EF9">
        <w:rPr>
          <w:b/>
          <w:i/>
          <w:color w:val="000000" w:themeColor="text1"/>
        </w:rPr>
        <w:t>at</w:t>
      </w:r>
      <w:r w:rsidRPr="00B41EF9">
        <w:rPr>
          <w:b/>
          <w:i/>
          <w:color w:val="000000" w:themeColor="text1"/>
        </w:rPr>
        <w:t xml:space="preserve"> full width. However, when you requested us to add the blog on the right side of the game, this reduced the width available to us and the current width is less than a full width tablet (table: approx. 1024px, current UI approx. 600 </w:t>
      </w:r>
      <w:proofErr w:type="spellStart"/>
      <w:r w:rsidRPr="00B41EF9">
        <w:rPr>
          <w:b/>
          <w:i/>
          <w:color w:val="000000" w:themeColor="text1"/>
        </w:rPr>
        <w:t>px</w:t>
      </w:r>
      <w:proofErr w:type="spellEnd"/>
      <w:r w:rsidRPr="00B41EF9">
        <w:rPr>
          <w:b/>
          <w:i/>
          <w:color w:val="000000" w:themeColor="text1"/>
        </w:rPr>
        <w:t>. Therefore, fitting this information will require abbreviations and may not look too legible.</w:t>
      </w:r>
    </w:p>
    <w:p w14:paraId="1C5BDA5E" w14:textId="578A9D39" w:rsidR="00766807" w:rsidRDefault="0018628C" w:rsidP="0018628C">
      <w:pPr>
        <w:pStyle w:val="Heading1"/>
      </w:pPr>
      <w:r w:rsidRPr="0018628C">
        <w:lastRenderedPageBreak/>
        <w:t>Rough sketches</w:t>
      </w:r>
      <w:r>
        <w:t>/notes</w:t>
      </w:r>
    </w:p>
    <w:p w14:paraId="7BBE65FA" w14:textId="77777777" w:rsidR="0018628C" w:rsidRDefault="0018628C" w:rsidP="0018628C">
      <w:pPr>
        <w:keepNext/>
      </w:pPr>
      <w:r>
        <w:rPr>
          <w:noProof/>
        </w:rPr>
        <w:drawing>
          <wp:inline distT="0" distB="0" distL="0" distR="0" wp14:anchorId="2D30839E" wp14:editId="39361A44">
            <wp:extent cx="5486400" cy="4114800"/>
            <wp:effectExtent l="0" t="0" r="0" b="0"/>
            <wp:docPr id="26" name="Picture 26" descr="../../../../Dropbox/forJamesGhostRunner/images/card_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forJamesGhostRunner/images/card_sketc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25B1298" w14:textId="77777777" w:rsidR="0018628C" w:rsidRPr="007764D5" w:rsidRDefault="0018628C" w:rsidP="0018628C">
      <w:pPr>
        <w:pStyle w:val="Caption"/>
      </w:pPr>
      <w:r>
        <w:t xml:space="preserve">Figure </w:t>
      </w:r>
      <w:fldSimple w:instr=" SEQ Figure \* ARABIC ">
        <w:r w:rsidR="001F6D56">
          <w:rPr>
            <w:noProof/>
          </w:rPr>
          <w:t>20</w:t>
        </w:r>
      </w:fldSimple>
      <w:r>
        <w:t xml:space="preserve"> card sketch 1</w:t>
      </w:r>
    </w:p>
    <w:p w14:paraId="0AE524EB" w14:textId="77777777" w:rsidR="0018628C" w:rsidRDefault="0018628C" w:rsidP="0018628C">
      <w:pPr>
        <w:keepNext/>
        <w:jc w:val="center"/>
      </w:pPr>
      <w:r>
        <w:rPr>
          <w:noProof/>
        </w:rPr>
        <w:lastRenderedPageBreak/>
        <w:drawing>
          <wp:inline distT="0" distB="0" distL="0" distR="0" wp14:anchorId="6B9A82AF" wp14:editId="21946791">
            <wp:extent cx="5486400" cy="6362700"/>
            <wp:effectExtent l="0" t="0" r="0" b="12700"/>
            <wp:docPr id="27" name="Picture 27" descr="../../../../Dropbox/forJamesGhostRunner/images/card_sket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forJamesGhostRunner/images/card_sketch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362700"/>
                    </a:xfrm>
                    <a:prstGeom prst="rect">
                      <a:avLst/>
                    </a:prstGeom>
                    <a:noFill/>
                    <a:ln>
                      <a:noFill/>
                    </a:ln>
                  </pic:spPr>
                </pic:pic>
              </a:graphicData>
            </a:graphic>
          </wp:inline>
        </w:drawing>
      </w:r>
    </w:p>
    <w:p w14:paraId="13C5FABB" w14:textId="77777777" w:rsidR="0018628C" w:rsidRDefault="0018628C" w:rsidP="0018628C">
      <w:pPr>
        <w:pStyle w:val="Caption"/>
      </w:pPr>
      <w:r>
        <w:t xml:space="preserve">Figure </w:t>
      </w:r>
      <w:fldSimple w:instr=" SEQ Figure \* ARABIC ">
        <w:r w:rsidR="001F6D56">
          <w:rPr>
            <w:noProof/>
          </w:rPr>
          <w:t>21</w:t>
        </w:r>
      </w:fldSimple>
      <w:r>
        <w:t xml:space="preserve"> card sketch 2</w:t>
      </w:r>
    </w:p>
    <w:p w14:paraId="0E791E43" w14:textId="77777777" w:rsidR="0018628C" w:rsidRPr="0018628C" w:rsidRDefault="0018628C" w:rsidP="0018628C"/>
    <w:p w14:paraId="68E32FFC" w14:textId="474BF3F8" w:rsidR="0080093E" w:rsidRPr="00041866" w:rsidRDefault="004A5C27" w:rsidP="004A5C27">
      <w:pPr>
        <w:pStyle w:val="Heading1"/>
        <w:rPr>
          <w:color w:val="FF0000"/>
        </w:rPr>
      </w:pPr>
      <w:bookmarkStart w:id="35" w:name="_Toc485856993"/>
      <w:r w:rsidRPr="00041866">
        <w:rPr>
          <w:color w:val="FF0000"/>
        </w:rPr>
        <w:t>Open Issues</w:t>
      </w:r>
      <w:bookmarkEnd w:id="35"/>
    </w:p>
    <w:p w14:paraId="4F9D52A3" w14:textId="6E0F51E7" w:rsidR="004A5C27" w:rsidRDefault="004A5C27" w:rsidP="004A5C27">
      <w:r>
        <w:br/>
        <w:t xml:space="preserve">Following issues </w:t>
      </w:r>
      <w:r w:rsidR="00F002CF">
        <w:t>will have to be resolved. These issues mean that some functions</w:t>
      </w:r>
      <w:r>
        <w:t xml:space="preserve"> will not be implemented in the first version: </w:t>
      </w:r>
    </w:p>
    <w:p w14:paraId="0885A2E5" w14:textId="7F17EA1A" w:rsidR="004A5C27" w:rsidRDefault="004A5C27" w:rsidP="004A5C27">
      <w:pPr>
        <w:pStyle w:val="ListParagraph"/>
        <w:numPr>
          <w:ilvl w:val="0"/>
          <w:numId w:val="36"/>
        </w:numPr>
      </w:pPr>
      <w:r>
        <w:lastRenderedPageBreak/>
        <w:t>In the current in-game UI, there are seven/five ‘move’ or action buttons only. There is no UI design for the owner to change the lineup during the game or change the player positions</w:t>
      </w:r>
      <w:r w:rsidR="00761773">
        <w:t xml:space="preserve"> or batting order </w:t>
      </w:r>
      <w:proofErr w:type="gramStart"/>
      <w:r w:rsidR="00761773">
        <w:t>etc.</w:t>
      </w:r>
      <w:r>
        <w:t>.</w:t>
      </w:r>
      <w:proofErr w:type="gramEnd"/>
      <w:r>
        <w:t xml:space="preserve"> </w:t>
      </w:r>
      <w:r w:rsidR="00944B39">
        <w:t>It was not indicated that this can be a requirement, but some of the descriptions in the emails indicate that this may be needed. To implement this, we</w:t>
      </w:r>
      <w:r>
        <w:t xml:space="preserve"> need </w:t>
      </w:r>
      <w:r w:rsidR="001548B8">
        <w:t xml:space="preserve">a design for this, with </w:t>
      </w:r>
      <w:r>
        <w:t>limits/bounds</w:t>
      </w:r>
      <w:r w:rsidR="001548B8">
        <w:t>, etc., and API</w:t>
      </w:r>
      <w:r>
        <w:t xml:space="preserve">. </w:t>
      </w:r>
      <w:r w:rsidR="00944B39">
        <w:t>May not be possible in the current cycle.</w:t>
      </w:r>
    </w:p>
    <w:p w14:paraId="57397638" w14:textId="236E924B" w:rsidR="00C67520" w:rsidRPr="00E52FFA" w:rsidRDefault="00B66621" w:rsidP="002E46A0">
      <w:pPr>
        <w:pStyle w:val="Heading1"/>
      </w:pPr>
      <w:bookmarkStart w:id="36" w:name="_Toc485856994"/>
      <w:r>
        <w:t xml:space="preserve">API </w:t>
      </w:r>
      <w:r w:rsidR="002A4DA5">
        <w:t>Sa</w:t>
      </w:r>
      <w:r w:rsidR="00EF2D24">
        <w:t>mple</w:t>
      </w:r>
      <w:r w:rsidR="002A4DA5">
        <w:t>s</w:t>
      </w:r>
      <w:bookmarkEnd w:id="36"/>
    </w:p>
    <w:p w14:paraId="52792878" w14:textId="77777777" w:rsidR="00C67520" w:rsidRPr="00E52FFA" w:rsidRDefault="00C67520" w:rsidP="00C67520"/>
    <w:p w14:paraId="0D12738A" w14:textId="01DA6916" w:rsidR="00C67520" w:rsidRPr="00E52FFA" w:rsidRDefault="002E46A0" w:rsidP="00C67520">
      <w:r>
        <w:t xml:space="preserve"> This is a sample API description</w:t>
      </w:r>
      <w:r w:rsidR="00C67520" w:rsidRPr="00E52FFA">
        <w:t xml:space="preserve"> </w:t>
      </w:r>
    </w:p>
    <w:p w14:paraId="17E736D9" w14:textId="77777777" w:rsidR="00C67520" w:rsidRPr="00E52FFA" w:rsidRDefault="00C67520" w:rsidP="00C67520">
      <w:r>
        <w:t xml:space="preserve"> </w:t>
      </w:r>
    </w:p>
    <w:p w14:paraId="1C2FE1C6" w14:textId="77777777" w:rsidR="00C67520" w:rsidRPr="00E52FFA" w:rsidRDefault="00C67520" w:rsidP="00C67520">
      <w:pPr>
        <w:rPr>
          <w:rFonts w:cs="Arial"/>
        </w:rPr>
      </w:pPr>
      <w:proofErr w:type="spellStart"/>
      <w:r w:rsidRPr="00E52FFA">
        <w:rPr>
          <w:rFonts w:cs="Arial"/>
          <w:b/>
          <w:i/>
          <w:iCs/>
        </w:rPr>
        <w:t>isUserNameAvailable</w:t>
      </w:r>
      <w:proofErr w:type="spellEnd"/>
    </w:p>
    <w:tbl>
      <w:tblPr>
        <w:tblStyle w:val="TableGrid"/>
        <w:tblW w:w="4749" w:type="pct"/>
        <w:tblLayout w:type="fixed"/>
        <w:tblLook w:val="01C0" w:firstRow="0" w:lastRow="1" w:firstColumn="1" w:lastColumn="1" w:noHBand="0" w:noVBand="0"/>
      </w:tblPr>
      <w:tblGrid>
        <w:gridCol w:w="1585"/>
        <w:gridCol w:w="6826"/>
      </w:tblGrid>
      <w:tr w:rsidR="00C67520" w:rsidRPr="00E52FFA" w14:paraId="12431252" w14:textId="77777777" w:rsidTr="00634236">
        <w:tc>
          <w:tcPr>
            <w:tcW w:w="942" w:type="pct"/>
          </w:tcPr>
          <w:p w14:paraId="73F53295" w14:textId="77777777" w:rsidR="00C67520" w:rsidRPr="00E52FFA" w:rsidRDefault="00C67520" w:rsidP="00634236">
            <w:pPr>
              <w:jc w:val="right"/>
              <w:rPr>
                <w:b/>
              </w:rPr>
            </w:pPr>
            <w:r w:rsidRPr="00E52FFA">
              <w:rPr>
                <w:b/>
              </w:rPr>
              <w:t>REST Mapping:</w:t>
            </w:r>
          </w:p>
        </w:tc>
        <w:tc>
          <w:tcPr>
            <w:tcW w:w="4058" w:type="pct"/>
          </w:tcPr>
          <w:p w14:paraId="20A26D2D" w14:textId="77777777" w:rsidR="00C67520" w:rsidRPr="00E52FFA" w:rsidRDefault="00C67520" w:rsidP="00634236">
            <w:pPr>
              <w:rPr>
                <w:i/>
                <w:iCs/>
              </w:rPr>
            </w:pPr>
            <w:r w:rsidRPr="00E52FFA">
              <w:rPr>
                <w:i/>
                <w:iCs/>
              </w:rPr>
              <w:t>[GET] /authentication/</w:t>
            </w:r>
            <w:proofErr w:type="spellStart"/>
            <w:r w:rsidRPr="00E52FFA">
              <w:rPr>
                <w:i/>
                <w:iCs/>
              </w:rPr>
              <w:t>isUserNameAvailable</w:t>
            </w:r>
            <w:proofErr w:type="spellEnd"/>
            <w:proofErr w:type="gramStart"/>
            <w:r w:rsidRPr="00E52FFA">
              <w:rPr>
                <w:i/>
                <w:iCs/>
              </w:rPr>
              <w:t>/?username</w:t>
            </w:r>
            <w:proofErr w:type="gramEnd"/>
            <w:r w:rsidRPr="00E52FFA">
              <w:rPr>
                <w:i/>
                <w:iCs/>
              </w:rPr>
              <w:t>=username0</w:t>
            </w:r>
          </w:p>
        </w:tc>
      </w:tr>
      <w:tr w:rsidR="00C67520" w:rsidRPr="00E52FFA" w14:paraId="2BA99E00" w14:textId="77777777" w:rsidTr="00634236">
        <w:tc>
          <w:tcPr>
            <w:tcW w:w="942" w:type="pct"/>
          </w:tcPr>
          <w:p w14:paraId="32228565" w14:textId="77777777" w:rsidR="00C67520" w:rsidRPr="00E52FFA" w:rsidRDefault="00C67520" w:rsidP="00634236">
            <w:pPr>
              <w:jc w:val="right"/>
              <w:rPr>
                <w:b/>
              </w:rPr>
            </w:pPr>
            <w:r w:rsidRPr="00E52FFA">
              <w:rPr>
                <w:b/>
              </w:rPr>
              <w:t>Description:</w:t>
            </w:r>
          </w:p>
        </w:tc>
        <w:tc>
          <w:tcPr>
            <w:tcW w:w="4058" w:type="pct"/>
          </w:tcPr>
          <w:p w14:paraId="7164309B" w14:textId="77777777" w:rsidR="00C67520" w:rsidRPr="00E52FFA" w:rsidRDefault="00C67520" w:rsidP="00634236">
            <w:pPr>
              <w:rPr>
                <w:i/>
                <w:iCs/>
              </w:rPr>
            </w:pPr>
            <w:r w:rsidRPr="00E52FFA">
              <w:rPr>
                <w:i/>
                <w:iCs/>
              </w:rPr>
              <w:t xml:space="preserve">Check if the username is available or not.   </w:t>
            </w:r>
          </w:p>
        </w:tc>
      </w:tr>
      <w:tr w:rsidR="00C67520" w:rsidRPr="00E52FFA" w14:paraId="44E4964C" w14:textId="77777777" w:rsidTr="00634236">
        <w:tc>
          <w:tcPr>
            <w:tcW w:w="942" w:type="pct"/>
          </w:tcPr>
          <w:p w14:paraId="251F2ADC" w14:textId="77777777" w:rsidR="00C67520" w:rsidRPr="00E52FFA" w:rsidRDefault="00C67520" w:rsidP="00634236">
            <w:pPr>
              <w:jc w:val="right"/>
              <w:rPr>
                <w:b/>
              </w:rPr>
            </w:pPr>
            <w:r w:rsidRPr="00E52FFA">
              <w:rPr>
                <w:b/>
              </w:rPr>
              <w:t>Parameters:</w:t>
            </w:r>
          </w:p>
        </w:tc>
        <w:tc>
          <w:tcPr>
            <w:tcW w:w="4058" w:type="pct"/>
          </w:tcPr>
          <w:p w14:paraId="37BC10FD" w14:textId="77777777" w:rsidR="00C67520" w:rsidRPr="00E52FFA" w:rsidRDefault="00C67520" w:rsidP="00634236">
            <w:pPr>
              <w:rPr>
                <w:i/>
                <w:iCs/>
              </w:rPr>
            </w:pPr>
            <w:r w:rsidRPr="00E52FFA">
              <w:rPr>
                <w:i/>
                <w:iCs/>
              </w:rPr>
              <w:t xml:space="preserve">username </w:t>
            </w:r>
          </w:p>
        </w:tc>
      </w:tr>
      <w:tr w:rsidR="00C67520" w:rsidRPr="00E52FFA" w14:paraId="7974C53E" w14:textId="77777777" w:rsidTr="00634236">
        <w:tc>
          <w:tcPr>
            <w:tcW w:w="942" w:type="pct"/>
          </w:tcPr>
          <w:p w14:paraId="1066BA07" w14:textId="77777777" w:rsidR="00C67520" w:rsidRPr="00E52FFA" w:rsidRDefault="00C67520" w:rsidP="00634236">
            <w:pPr>
              <w:jc w:val="right"/>
              <w:rPr>
                <w:b/>
              </w:rPr>
            </w:pPr>
            <w:r w:rsidRPr="00E52FFA">
              <w:rPr>
                <w:b/>
              </w:rPr>
              <w:t>Return Value:</w:t>
            </w:r>
          </w:p>
        </w:tc>
        <w:tc>
          <w:tcPr>
            <w:tcW w:w="4058" w:type="pct"/>
          </w:tcPr>
          <w:p w14:paraId="4FFB5EE8" w14:textId="77777777" w:rsidR="00C67520" w:rsidRPr="00E52FFA" w:rsidRDefault="00C67520" w:rsidP="00634236">
            <w:pPr>
              <w:rPr>
                <w:i/>
                <w:iCs/>
              </w:rPr>
            </w:pPr>
            <w:r w:rsidRPr="00E52FFA">
              <w:rPr>
                <w:i/>
                <w:iCs/>
              </w:rPr>
              <w:t xml:space="preserve">Result object, success must be true. </w:t>
            </w:r>
          </w:p>
        </w:tc>
      </w:tr>
      <w:tr w:rsidR="00C67520" w:rsidRPr="00E52FFA" w14:paraId="39B5DB1E" w14:textId="77777777" w:rsidTr="00634236">
        <w:tc>
          <w:tcPr>
            <w:tcW w:w="942" w:type="pct"/>
          </w:tcPr>
          <w:p w14:paraId="0FBFC8FF" w14:textId="77777777" w:rsidR="00C67520" w:rsidRPr="00E52FFA" w:rsidRDefault="00C67520" w:rsidP="00634236">
            <w:pPr>
              <w:jc w:val="right"/>
              <w:rPr>
                <w:b/>
                <w:i/>
                <w:iCs/>
              </w:rPr>
            </w:pPr>
            <w:r w:rsidRPr="00E52FFA">
              <w:rPr>
                <w:b/>
                <w:i/>
                <w:iCs/>
              </w:rPr>
              <w:t>Exceptions:</w:t>
            </w:r>
          </w:p>
        </w:tc>
        <w:tc>
          <w:tcPr>
            <w:tcW w:w="4058" w:type="pct"/>
          </w:tcPr>
          <w:p w14:paraId="4B8EA0A6" w14:textId="77777777" w:rsidR="00C67520" w:rsidRPr="00E52FFA" w:rsidRDefault="00C67520" w:rsidP="00634236">
            <w:pPr>
              <w:rPr>
                <w:i/>
                <w:iCs/>
              </w:rPr>
            </w:pPr>
            <w:proofErr w:type="spellStart"/>
            <w:r w:rsidRPr="00E52FFA">
              <w:rPr>
                <w:i/>
                <w:iCs/>
              </w:rPr>
              <w:t>UnableToComplyException</w:t>
            </w:r>
            <w:proofErr w:type="spellEnd"/>
            <w:r w:rsidRPr="00E52FFA">
              <w:rPr>
                <w:i/>
                <w:iCs/>
              </w:rPr>
              <w:t xml:space="preserve"> is thrown if the supplied arguments are invalid. </w:t>
            </w:r>
            <w:proofErr w:type="spellStart"/>
            <w:r w:rsidRPr="00E52FFA">
              <w:rPr>
                <w:i/>
                <w:iCs/>
              </w:rPr>
              <w:t>PanicException</w:t>
            </w:r>
            <w:proofErr w:type="spellEnd"/>
            <w:r w:rsidRPr="00E52FFA">
              <w:rPr>
                <w:i/>
                <w:iCs/>
              </w:rPr>
              <w:t xml:space="preserve"> is thrown if there is an internal server error.</w:t>
            </w:r>
          </w:p>
        </w:tc>
      </w:tr>
    </w:tbl>
    <w:p w14:paraId="10A3ED6F" w14:textId="77777777" w:rsidR="00C67520" w:rsidRPr="00E52FFA" w:rsidRDefault="00C67520" w:rsidP="00C67520"/>
    <w:p w14:paraId="7BD88580" w14:textId="55D95B90" w:rsidR="00094265" w:rsidRDefault="002E46A0" w:rsidP="002E15DA">
      <w:r>
        <w:t xml:space="preserve"> </w:t>
      </w:r>
    </w:p>
    <w:sectPr w:rsidR="00094265" w:rsidSect="005E234E">
      <w:headerReference w:type="default" r:id="rId28"/>
      <w:footerReference w:type="default" r:id="rId29"/>
      <w:footerReference w:type="first" r:id="rId30"/>
      <w:type w:val="continuous"/>
      <w:pgSz w:w="12240" w:h="15840" w:code="1"/>
      <w:pgMar w:top="1440" w:right="1800" w:bottom="1440" w:left="1800" w:header="720" w:footer="1022"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FE2464" w14:textId="77777777" w:rsidR="00955719" w:rsidRDefault="00955719" w:rsidP="00B61C0E">
      <w:r>
        <w:separator/>
      </w:r>
    </w:p>
  </w:endnote>
  <w:endnote w:type="continuationSeparator" w:id="0">
    <w:p w14:paraId="74906894" w14:textId="77777777" w:rsidR="00955719" w:rsidRDefault="00955719" w:rsidP="00B61C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Brush Script MT">
    <w:panose1 w:val="03060802040406070304"/>
    <w:charset w:val="00"/>
    <w:family w:val="script"/>
    <w:pitch w:val="variable"/>
    <w:sig w:usb0="00000003" w:usb1="00000000" w:usb2="00000000" w:usb3="00000000" w:csb0="0025003B" w:csb1="00000000"/>
  </w:font>
  <w:font w:name="Symbol">
    <w:panose1 w:val="05050102010706020507"/>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onstantia">
    <w:panose1 w:val="02030602050306030303"/>
    <w:charset w:val="00"/>
    <w:family w:val="auto"/>
    <w:pitch w:val="variable"/>
    <w:sig w:usb0="A00002EF" w:usb1="4000204B"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1A063" w14:textId="1745A8DE" w:rsidR="004406C6" w:rsidRDefault="004406C6" w:rsidP="00B61C0E">
    <w:pPr>
      <w:pStyle w:val="Footer"/>
    </w:pPr>
    <w:proofErr w:type="spellStart"/>
    <w:r>
      <w:rPr>
        <w:i/>
        <w:caps w:val="0"/>
      </w:rPr>
      <w:t>GhostRunner</w:t>
    </w:r>
    <w:proofErr w:type="spellEnd"/>
    <w:r w:rsidRPr="005F57CC">
      <w:rPr>
        <w:i/>
        <w:caps w:val="0"/>
      </w:rPr>
      <w:t>, Proprietary and Confidential</w:t>
    </w:r>
    <w:r>
      <w:tab/>
      <w:t xml:space="preserve">Page </w:t>
    </w:r>
    <w:r>
      <w:rPr>
        <w:rStyle w:val="PageNumber"/>
      </w:rPr>
      <w:fldChar w:fldCharType="begin"/>
    </w:r>
    <w:r>
      <w:rPr>
        <w:rStyle w:val="PageNumber"/>
      </w:rPr>
      <w:instrText xml:space="preserve"> PAGE </w:instrText>
    </w:r>
    <w:r>
      <w:rPr>
        <w:rStyle w:val="PageNumber"/>
      </w:rPr>
      <w:fldChar w:fldCharType="separate"/>
    </w:r>
    <w:r w:rsidR="00F76CA4">
      <w:rPr>
        <w:rStyle w:val="PageNumber"/>
        <w:noProof/>
      </w:rPr>
      <w:t>25</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4AC267" w14:textId="426BF213" w:rsidR="004406C6" w:rsidRDefault="004406C6" w:rsidP="00B61C0E">
    <w:pPr>
      <w:pStyle w:val="Footer"/>
    </w:pPr>
    <w:proofErr w:type="spellStart"/>
    <w:r>
      <w:rPr>
        <w:i/>
        <w:caps w:val="0"/>
      </w:rPr>
      <w:t>GhostRunner</w:t>
    </w:r>
    <w:proofErr w:type="spellEnd"/>
    <w:r w:rsidRPr="005F57CC">
      <w:rPr>
        <w:i/>
        <w:caps w:val="0"/>
      </w:rPr>
      <w:t>, Proprietary and Confidential</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AD6C68">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1C7D75" w14:textId="77777777" w:rsidR="00955719" w:rsidRDefault="00955719" w:rsidP="00B61C0E">
      <w:r>
        <w:separator/>
      </w:r>
    </w:p>
  </w:footnote>
  <w:footnote w:type="continuationSeparator" w:id="0">
    <w:p w14:paraId="4059A083" w14:textId="77777777" w:rsidR="00955719" w:rsidRDefault="00955719" w:rsidP="00B61C0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3D19BE" w14:textId="77777777" w:rsidR="004406C6" w:rsidRPr="00BC0D16" w:rsidRDefault="004406C6">
    <w:pPr>
      <w:pStyle w:val="Header"/>
      <w:rPr>
        <w:rFonts w:ascii="Arial" w:hAnsi="Arial"/>
        <w:caps w:val="0"/>
        <w:sz w:val="18"/>
        <w:szCs w:val="24"/>
        <w:vertAlign w:val="subscript"/>
      </w:rPr>
    </w:pPr>
    <w:proofErr w:type="spellStart"/>
    <w:r w:rsidRPr="00BC0D16">
      <w:rPr>
        <w:rFonts w:ascii="Arial" w:hAnsi="Arial"/>
        <w:caps w:val="0"/>
        <w:color w:val="002060"/>
        <w:szCs w:val="22"/>
      </w:rPr>
      <w:t>GhostRunner</w:t>
    </w:r>
    <w:proofErr w:type="spellEnd"/>
    <w:r w:rsidRPr="00BC0D16">
      <w:rPr>
        <w:rFonts w:ascii="Arial" w:hAnsi="Arial"/>
        <w:caps w:val="0"/>
        <w:color w:val="002060"/>
        <w:szCs w:val="22"/>
      </w:rPr>
      <w:t xml:space="preserve"> </w:t>
    </w:r>
    <w:r>
      <w:rPr>
        <w:rFonts w:ascii="Arial" w:hAnsi="Arial"/>
        <w:caps w:val="0"/>
        <w:color w:val="002060"/>
        <w:szCs w:val="22"/>
      </w:rPr>
      <w:t>Design Document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6.25pt;height:16.25pt;visibility:visible;mso-wrap-style:square" o:bullet="t">
        <v:imagedata r:id="rId1" o:title=""/>
      </v:shape>
    </w:pict>
  </w:numPicBullet>
  <w:abstractNum w:abstractNumId="0">
    <w:nsid w:val="02A34A74"/>
    <w:multiLevelType w:val="hybridMultilevel"/>
    <w:tmpl w:val="43C699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096038"/>
    <w:multiLevelType w:val="hybridMultilevel"/>
    <w:tmpl w:val="B118934A"/>
    <w:lvl w:ilvl="0" w:tplc="F6FCA6D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1B5E2E"/>
    <w:multiLevelType w:val="hybridMultilevel"/>
    <w:tmpl w:val="E160D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7E1BA0"/>
    <w:multiLevelType w:val="hybridMultilevel"/>
    <w:tmpl w:val="B8FE69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24E46"/>
    <w:multiLevelType w:val="hybridMultilevel"/>
    <w:tmpl w:val="8042DF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2BF04E31"/>
    <w:multiLevelType w:val="hybridMultilevel"/>
    <w:tmpl w:val="C1EE50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4166C8"/>
    <w:multiLevelType w:val="hybridMultilevel"/>
    <w:tmpl w:val="B57E2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F8A7B31"/>
    <w:multiLevelType w:val="hybridMultilevel"/>
    <w:tmpl w:val="6E46E5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1AD7174"/>
    <w:multiLevelType w:val="hybridMultilevel"/>
    <w:tmpl w:val="8BFCB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E02DE3"/>
    <w:multiLevelType w:val="hybridMultilevel"/>
    <w:tmpl w:val="02002C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1522193"/>
    <w:multiLevelType w:val="hybridMultilevel"/>
    <w:tmpl w:val="6D605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26153D2"/>
    <w:multiLevelType w:val="hybridMultilevel"/>
    <w:tmpl w:val="A3F214FE"/>
    <w:lvl w:ilvl="0" w:tplc="A0208FEC">
      <w:start w:val="1"/>
      <w:numFmt w:val="bullet"/>
      <w:pStyle w:val="ListBullet2"/>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Brush Script MT"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Brush Script MT"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Brush Script MT"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42A20C4F"/>
    <w:multiLevelType w:val="hybridMultilevel"/>
    <w:tmpl w:val="C6BE21EC"/>
    <w:lvl w:ilvl="0" w:tplc="D44C11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3B4D39"/>
    <w:multiLevelType w:val="hybridMultilevel"/>
    <w:tmpl w:val="AAB68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7D26AB"/>
    <w:multiLevelType w:val="hybridMultilevel"/>
    <w:tmpl w:val="745EB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B1F2A14"/>
    <w:multiLevelType w:val="hybridMultilevel"/>
    <w:tmpl w:val="91F84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B8BEE6F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1D23377"/>
    <w:multiLevelType w:val="hybridMultilevel"/>
    <w:tmpl w:val="29E6ABB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12353F"/>
    <w:multiLevelType w:val="hybridMultilevel"/>
    <w:tmpl w:val="21BC8110"/>
    <w:lvl w:ilvl="0" w:tplc="C4684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8503605"/>
    <w:multiLevelType w:val="hybridMultilevel"/>
    <w:tmpl w:val="E918E6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BAD43DD"/>
    <w:multiLevelType w:val="hybridMultilevel"/>
    <w:tmpl w:val="58C4C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F5341F6"/>
    <w:multiLevelType w:val="hybridMultilevel"/>
    <w:tmpl w:val="87C29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8D4E2E"/>
    <w:multiLevelType w:val="hybridMultilevel"/>
    <w:tmpl w:val="4E9C33CE"/>
    <w:lvl w:ilvl="0" w:tplc="D75450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5761BC1"/>
    <w:multiLevelType w:val="hybridMultilevel"/>
    <w:tmpl w:val="9C18D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141FDE"/>
    <w:multiLevelType w:val="hybridMultilevel"/>
    <w:tmpl w:val="5D88B1F4"/>
    <w:lvl w:ilvl="0" w:tplc="77F0BD42">
      <w:start w:val="1"/>
      <w:numFmt w:val="bullet"/>
      <w:lvlText w:val="-"/>
      <w:lvlJc w:val="left"/>
      <w:pPr>
        <w:tabs>
          <w:tab w:val="num" w:pos="720"/>
        </w:tabs>
        <w:ind w:left="720" w:hanging="360"/>
      </w:pPr>
      <w:rPr>
        <w:rFonts w:ascii="Times New Roman" w:hAnsi="Times New Roman" w:hint="default"/>
      </w:rPr>
    </w:lvl>
    <w:lvl w:ilvl="1" w:tplc="447487E0" w:tentative="1">
      <w:start w:val="1"/>
      <w:numFmt w:val="bullet"/>
      <w:lvlText w:val="-"/>
      <w:lvlJc w:val="left"/>
      <w:pPr>
        <w:tabs>
          <w:tab w:val="num" w:pos="1440"/>
        </w:tabs>
        <w:ind w:left="1440" w:hanging="360"/>
      </w:pPr>
      <w:rPr>
        <w:rFonts w:ascii="Times New Roman" w:hAnsi="Times New Roman" w:hint="default"/>
      </w:rPr>
    </w:lvl>
    <w:lvl w:ilvl="2" w:tplc="3EF21EBE" w:tentative="1">
      <w:start w:val="1"/>
      <w:numFmt w:val="bullet"/>
      <w:lvlText w:val="-"/>
      <w:lvlJc w:val="left"/>
      <w:pPr>
        <w:tabs>
          <w:tab w:val="num" w:pos="2160"/>
        </w:tabs>
        <w:ind w:left="2160" w:hanging="360"/>
      </w:pPr>
      <w:rPr>
        <w:rFonts w:ascii="Times New Roman" w:hAnsi="Times New Roman" w:hint="default"/>
      </w:rPr>
    </w:lvl>
    <w:lvl w:ilvl="3" w:tplc="C170575A" w:tentative="1">
      <w:start w:val="1"/>
      <w:numFmt w:val="bullet"/>
      <w:lvlText w:val="-"/>
      <w:lvlJc w:val="left"/>
      <w:pPr>
        <w:tabs>
          <w:tab w:val="num" w:pos="2880"/>
        </w:tabs>
        <w:ind w:left="2880" w:hanging="360"/>
      </w:pPr>
      <w:rPr>
        <w:rFonts w:ascii="Times New Roman" w:hAnsi="Times New Roman" w:hint="default"/>
      </w:rPr>
    </w:lvl>
    <w:lvl w:ilvl="4" w:tplc="782EF978" w:tentative="1">
      <w:start w:val="1"/>
      <w:numFmt w:val="bullet"/>
      <w:lvlText w:val="-"/>
      <w:lvlJc w:val="left"/>
      <w:pPr>
        <w:tabs>
          <w:tab w:val="num" w:pos="3600"/>
        </w:tabs>
        <w:ind w:left="3600" w:hanging="360"/>
      </w:pPr>
      <w:rPr>
        <w:rFonts w:ascii="Times New Roman" w:hAnsi="Times New Roman" w:hint="default"/>
      </w:rPr>
    </w:lvl>
    <w:lvl w:ilvl="5" w:tplc="10166C34" w:tentative="1">
      <w:start w:val="1"/>
      <w:numFmt w:val="bullet"/>
      <w:lvlText w:val="-"/>
      <w:lvlJc w:val="left"/>
      <w:pPr>
        <w:tabs>
          <w:tab w:val="num" w:pos="4320"/>
        </w:tabs>
        <w:ind w:left="4320" w:hanging="360"/>
      </w:pPr>
      <w:rPr>
        <w:rFonts w:ascii="Times New Roman" w:hAnsi="Times New Roman" w:hint="default"/>
      </w:rPr>
    </w:lvl>
    <w:lvl w:ilvl="6" w:tplc="87BA794C" w:tentative="1">
      <w:start w:val="1"/>
      <w:numFmt w:val="bullet"/>
      <w:lvlText w:val="-"/>
      <w:lvlJc w:val="left"/>
      <w:pPr>
        <w:tabs>
          <w:tab w:val="num" w:pos="5040"/>
        </w:tabs>
        <w:ind w:left="5040" w:hanging="360"/>
      </w:pPr>
      <w:rPr>
        <w:rFonts w:ascii="Times New Roman" w:hAnsi="Times New Roman" w:hint="default"/>
      </w:rPr>
    </w:lvl>
    <w:lvl w:ilvl="7" w:tplc="D1AC695C" w:tentative="1">
      <w:start w:val="1"/>
      <w:numFmt w:val="bullet"/>
      <w:lvlText w:val="-"/>
      <w:lvlJc w:val="left"/>
      <w:pPr>
        <w:tabs>
          <w:tab w:val="num" w:pos="5760"/>
        </w:tabs>
        <w:ind w:left="5760" w:hanging="360"/>
      </w:pPr>
      <w:rPr>
        <w:rFonts w:ascii="Times New Roman" w:hAnsi="Times New Roman" w:hint="default"/>
      </w:rPr>
    </w:lvl>
    <w:lvl w:ilvl="8" w:tplc="797E5D46" w:tentative="1">
      <w:start w:val="1"/>
      <w:numFmt w:val="bullet"/>
      <w:lvlText w:val="-"/>
      <w:lvlJc w:val="left"/>
      <w:pPr>
        <w:tabs>
          <w:tab w:val="num" w:pos="6480"/>
        </w:tabs>
        <w:ind w:left="6480" w:hanging="360"/>
      </w:pPr>
      <w:rPr>
        <w:rFonts w:ascii="Times New Roman" w:hAnsi="Times New Roman" w:hint="default"/>
      </w:rPr>
    </w:lvl>
  </w:abstractNum>
  <w:abstractNum w:abstractNumId="25">
    <w:nsid w:val="68530069"/>
    <w:multiLevelType w:val="hybridMultilevel"/>
    <w:tmpl w:val="F9F24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9024909"/>
    <w:multiLevelType w:val="hybridMultilevel"/>
    <w:tmpl w:val="528A0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1E0B44"/>
    <w:multiLevelType w:val="hybridMultilevel"/>
    <w:tmpl w:val="B7E209C0"/>
    <w:lvl w:ilvl="0" w:tplc="656C390E">
      <w:start w:val="1"/>
      <w:numFmt w:val="bullet"/>
      <w:lvlText w:val="-"/>
      <w:lvlJc w:val="left"/>
      <w:pPr>
        <w:tabs>
          <w:tab w:val="num" w:pos="720"/>
        </w:tabs>
        <w:ind w:left="720" w:hanging="360"/>
      </w:pPr>
      <w:rPr>
        <w:rFonts w:ascii="Times New Roman" w:hAnsi="Times New Roman" w:hint="default"/>
      </w:rPr>
    </w:lvl>
    <w:lvl w:ilvl="1" w:tplc="6012F67C" w:tentative="1">
      <w:start w:val="1"/>
      <w:numFmt w:val="bullet"/>
      <w:lvlText w:val="-"/>
      <w:lvlJc w:val="left"/>
      <w:pPr>
        <w:tabs>
          <w:tab w:val="num" w:pos="1440"/>
        </w:tabs>
        <w:ind w:left="1440" w:hanging="360"/>
      </w:pPr>
      <w:rPr>
        <w:rFonts w:ascii="Times New Roman" w:hAnsi="Times New Roman" w:hint="default"/>
      </w:rPr>
    </w:lvl>
    <w:lvl w:ilvl="2" w:tplc="A7C6C678" w:tentative="1">
      <w:start w:val="1"/>
      <w:numFmt w:val="bullet"/>
      <w:lvlText w:val="-"/>
      <w:lvlJc w:val="left"/>
      <w:pPr>
        <w:tabs>
          <w:tab w:val="num" w:pos="2160"/>
        </w:tabs>
        <w:ind w:left="2160" w:hanging="360"/>
      </w:pPr>
      <w:rPr>
        <w:rFonts w:ascii="Times New Roman" w:hAnsi="Times New Roman" w:hint="default"/>
      </w:rPr>
    </w:lvl>
    <w:lvl w:ilvl="3" w:tplc="9D6CBC5A" w:tentative="1">
      <w:start w:val="1"/>
      <w:numFmt w:val="bullet"/>
      <w:lvlText w:val="-"/>
      <w:lvlJc w:val="left"/>
      <w:pPr>
        <w:tabs>
          <w:tab w:val="num" w:pos="2880"/>
        </w:tabs>
        <w:ind w:left="2880" w:hanging="360"/>
      </w:pPr>
      <w:rPr>
        <w:rFonts w:ascii="Times New Roman" w:hAnsi="Times New Roman" w:hint="default"/>
      </w:rPr>
    </w:lvl>
    <w:lvl w:ilvl="4" w:tplc="3B6AD140" w:tentative="1">
      <w:start w:val="1"/>
      <w:numFmt w:val="bullet"/>
      <w:lvlText w:val="-"/>
      <w:lvlJc w:val="left"/>
      <w:pPr>
        <w:tabs>
          <w:tab w:val="num" w:pos="3600"/>
        </w:tabs>
        <w:ind w:left="3600" w:hanging="360"/>
      </w:pPr>
      <w:rPr>
        <w:rFonts w:ascii="Times New Roman" w:hAnsi="Times New Roman" w:hint="default"/>
      </w:rPr>
    </w:lvl>
    <w:lvl w:ilvl="5" w:tplc="0D7A71CE" w:tentative="1">
      <w:start w:val="1"/>
      <w:numFmt w:val="bullet"/>
      <w:lvlText w:val="-"/>
      <w:lvlJc w:val="left"/>
      <w:pPr>
        <w:tabs>
          <w:tab w:val="num" w:pos="4320"/>
        </w:tabs>
        <w:ind w:left="4320" w:hanging="360"/>
      </w:pPr>
      <w:rPr>
        <w:rFonts w:ascii="Times New Roman" w:hAnsi="Times New Roman" w:hint="default"/>
      </w:rPr>
    </w:lvl>
    <w:lvl w:ilvl="6" w:tplc="4EC2FDD2" w:tentative="1">
      <w:start w:val="1"/>
      <w:numFmt w:val="bullet"/>
      <w:lvlText w:val="-"/>
      <w:lvlJc w:val="left"/>
      <w:pPr>
        <w:tabs>
          <w:tab w:val="num" w:pos="5040"/>
        </w:tabs>
        <w:ind w:left="5040" w:hanging="360"/>
      </w:pPr>
      <w:rPr>
        <w:rFonts w:ascii="Times New Roman" w:hAnsi="Times New Roman" w:hint="default"/>
      </w:rPr>
    </w:lvl>
    <w:lvl w:ilvl="7" w:tplc="E8B857DC" w:tentative="1">
      <w:start w:val="1"/>
      <w:numFmt w:val="bullet"/>
      <w:lvlText w:val="-"/>
      <w:lvlJc w:val="left"/>
      <w:pPr>
        <w:tabs>
          <w:tab w:val="num" w:pos="5760"/>
        </w:tabs>
        <w:ind w:left="5760" w:hanging="360"/>
      </w:pPr>
      <w:rPr>
        <w:rFonts w:ascii="Times New Roman" w:hAnsi="Times New Roman" w:hint="default"/>
      </w:rPr>
    </w:lvl>
    <w:lvl w:ilvl="8" w:tplc="04F6CCEA" w:tentative="1">
      <w:start w:val="1"/>
      <w:numFmt w:val="bullet"/>
      <w:lvlText w:val="-"/>
      <w:lvlJc w:val="left"/>
      <w:pPr>
        <w:tabs>
          <w:tab w:val="num" w:pos="6480"/>
        </w:tabs>
        <w:ind w:left="6480" w:hanging="360"/>
      </w:pPr>
      <w:rPr>
        <w:rFonts w:ascii="Times New Roman" w:hAnsi="Times New Roman" w:hint="default"/>
      </w:rPr>
    </w:lvl>
  </w:abstractNum>
  <w:abstractNum w:abstractNumId="28">
    <w:nsid w:val="740D7ACC"/>
    <w:multiLevelType w:val="hybridMultilevel"/>
    <w:tmpl w:val="4CA49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980BCB"/>
    <w:multiLevelType w:val="hybridMultilevel"/>
    <w:tmpl w:val="C13464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BFF4BD0"/>
    <w:multiLevelType w:val="multilevel"/>
    <w:tmpl w:val="48F69A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D296E00"/>
    <w:multiLevelType w:val="hybridMultilevel"/>
    <w:tmpl w:val="5E50C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F0009A5"/>
    <w:multiLevelType w:val="hybridMultilevel"/>
    <w:tmpl w:val="3F2A87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6"/>
  </w:num>
  <w:num w:numId="3">
    <w:abstractNumId w:val="9"/>
  </w:num>
  <w:num w:numId="4">
    <w:abstractNumId w:val="17"/>
  </w:num>
  <w:num w:numId="5">
    <w:abstractNumId w:val="1"/>
  </w:num>
  <w:num w:numId="6">
    <w:abstractNumId w:val="30"/>
  </w:num>
  <w:num w:numId="7">
    <w:abstractNumId w:val="22"/>
  </w:num>
  <w:num w:numId="8">
    <w:abstractNumId w:val="25"/>
  </w:num>
  <w:num w:numId="9">
    <w:abstractNumId w:val="21"/>
  </w:num>
  <w:num w:numId="10">
    <w:abstractNumId w:val="13"/>
  </w:num>
  <w:num w:numId="11">
    <w:abstractNumId w:val="3"/>
  </w:num>
  <w:num w:numId="12">
    <w:abstractNumId w:val="23"/>
  </w:num>
  <w:num w:numId="13">
    <w:abstractNumId w:val="20"/>
  </w:num>
  <w:num w:numId="14">
    <w:abstractNumId w:val="8"/>
  </w:num>
  <w:num w:numId="15">
    <w:abstractNumId w:val="10"/>
  </w:num>
  <w:num w:numId="16">
    <w:abstractNumId w:val="29"/>
  </w:num>
  <w:num w:numId="17">
    <w:abstractNumId w:val="32"/>
  </w:num>
  <w:num w:numId="18">
    <w:abstractNumId w:val="24"/>
  </w:num>
  <w:num w:numId="19">
    <w:abstractNumId w:val="27"/>
  </w:num>
  <w:num w:numId="20">
    <w:abstractNumId w:val="5"/>
  </w:num>
  <w:num w:numId="21">
    <w:abstractNumId w:val="5"/>
  </w:num>
  <w:num w:numId="22">
    <w:abstractNumId w:val="5"/>
  </w:num>
  <w:num w:numId="23">
    <w:abstractNumId w:val="5"/>
  </w:num>
  <w:num w:numId="24">
    <w:abstractNumId w:val="5"/>
  </w:num>
  <w:num w:numId="25">
    <w:abstractNumId w:val="5"/>
  </w:num>
  <w:num w:numId="26">
    <w:abstractNumId w:val="5"/>
  </w:num>
  <w:num w:numId="27">
    <w:abstractNumId w:val="5"/>
  </w:num>
  <w:num w:numId="28">
    <w:abstractNumId w:val="5"/>
  </w:num>
  <w:num w:numId="29">
    <w:abstractNumId w:val="5"/>
  </w:num>
  <w:num w:numId="30">
    <w:abstractNumId w:val="7"/>
  </w:num>
  <w:num w:numId="31">
    <w:abstractNumId w:val="14"/>
  </w:num>
  <w:num w:numId="32">
    <w:abstractNumId w:val="6"/>
  </w:num>
  <w:num w:numId="33">
    <w:abstractNumId w:val="15"/>
  </w:num>
  <w:num w:numId="34">
    <w:abstractNumId w:val="26"/>
  </w:num>
  <w:num w:numId="35">
    <w:abstractNumId w:val="11"/>
  </w:num>
  <w:num w:numId="36">
    <w:abstractNumId w:val="2"/>
  </w:num>
  <w:num w:numId="37">
    <w:abstractNumId w:val="0"/>
  </w:num>
  <w:num w:numId="38">
    <w:abstractNumId w:val="18"/>
  </w:num>
  <w:num w:numId="39">
    <w:abstractNumId w:val="4"/>
  </w:num>
  <w:num w:numId="40">
    <w:abstractNumId w:val="19"/>
  </w:num>
  <w:num w:numId="41">
    <w:abstractNumId w:val="28"/>
  </w:num>
  <w:num w:numId="42">
    <w:abstractNumId w:val="3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7"/>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hdrShapeDefaults>
    <o:shapedefaults v:ext="edit" spidmax="2049" style="v-text-anchor:middle" fill="f" fillcolor="#0c9">
      <v:fill color="#0c9" on="f"/>
      <v:stroke weight="2.25pt"/>
      <o:colormru v:ext="edit" colors="#343e5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0136"/>
    <w:rsid w:val="000004DB"/>
    <w:rsid w:val="000005C4"/>
    <w:rsid w:val="00002680"/>
    <w:rsid w:val="00011A83"/>
    <w:rsid w:val="00017B00"/>
    <w:rsid w:val="0002095F"/>
    <w:rsid w:val="00022205"/>
    <w:rsid w:val="00022DFD"/>
    <w:rsid w:val="00023053"/>
    <w:rsid w:val="00024352"/>
    <w:rsid w:val="000273C3"/>
    <w:rsid w:val="000308DD"/>
    <w:rsid w:val="00030F3E"/>
    <w:rsid w:val="00032320"/>
    <w:rsid w:val="00034A5F"/>
    <w:rsid w:val="00040E8B"/>
    <w:rsid w:val="00041866"/>
    <w:rsid w:val="00043757"/>
    <w:rsid w:val="00050E05"/>
    <w:rsid w:val="00052534"/>
    <w:rsid w:val="00055C3C"/>
    <w:rsid w:val="00061D14"/>
    <w:rsid w:val="00062EFF"/>
    <w:rsid w:val="0006599A"/>
    <w:rsid w:val="00066A2B"/>
    <w:rsid w:val="000760D6"/>
    <w:rsid w:val="000802B0"/>
    <w:rsid w:val="00083225"/>
    <w:rsid w:val="00084E56"/>
    <w:rsid w:val="0008508C"/>
    <w:rsid w:val="0008545E"/>
    <w:rsid w:val="00086076"/>
    <w:rsid w:val="00086527"/>
    <w:rsid w:val="000931CD"/>
    <w:rsid w:val="000937A1"/>
    <w:rsid w:val="00094265"/>
    <w:rsid w:val="000942C1"/>
    <w:rsid w:val="0009470D"/>
    <w:rsid w:val="000A04DC"/>
    <w:rsid w:val="000A3135"/>
    <w:rsid w:val="000A5DED"/>
    <w:rsid w:val="000A6130"/>
    <w:rsid w:val="000B0E0B"/>
    <w:rsid w:val="000B1833"/>
    <w:rsid w:val="000B5C7E"/>
    <w:rsid w:val="000B61FF"/>
    <w:rsid w:val="000C0A3B"/>
    <w:rsid w:val="000C0DC1"/>
    <w:rsid w:val="000C3391"/>
    <w:rsid w:val="000C629F"/>
    <w:rsid w:val="000D00EB"/>
    <w:rsid w:val="000D1749"/>
    <w:rsid w:val="000D21FE"/>
    <w:rsid w:val="000D3119"/>
    <w:rsid w:val="000D3944"/>
    <w:rsid w:val="000D57BF"/>
    <w:rsid w:val="000D5815"/>
    <w:rsid w:val="000E0568"/>
    <w:rsid w:val="000E2C9D"/>
    <w:rsid w:val="000E6603"/>
    <w:rsid w:val="000F6BAC"/>
    <w:rsid w:val="00102257"/>
    <w:rsid w:val="001038B9"/>
    <w:rsid w:val="00105DA8"/>
    <w:rsid w:val="00106060"/>
    <w:rsid w:val="00106B19"/>
    <w:rsid w:val="00111590"/>
    <w:rsid w:val="00113428"/>
    <w:rsid w:val="00123ABE"/>
    <w:rsid w:val="00127E95"/>
    <w:rsid w:val="00130BB4"/>
    <w:rsid w:val="001352F8"/>
    <w:rsid w:val="0014218C"/>
    <w:rsid w:val="00143018"/>
    <w:rsid w:val="00145D2D"/>
    <w:rsid w:val="00150384"/>
    <w:rsid w:val="00150DA4"/>
    <w:rsid w:val="001531F9"/>
    <w:rsid w:val="001548B8"/>
    <w:rsid w:val="00160038"/>
    <w:rsid w:val="0016065C"/>
    <w:rsid w:val="00162E5F"/>
    <w:rsid w:val="001637D5"/>
    <w:rsid w:val="001646DC"/>
    <w:rsid w:val="0016627C"/>
    <w:rsid w:val="001674A1"/>
    <w:rsid w:val="00171CAB"/>
    <w:rsid w:val="0017444B"/>
    <w:rsid w:val="00174E83"/>
    <w:rsid w:val="001766E2"/>
    <w:rsid w:val="00176A3D"/>
    <w:rsid w:val="00180595"/>
    <w:rsid w:val="001807CB"/>
    <w:rsid w:val="00181851"/>
    <w:rsid w:val="00183022"/>
    <w:rsid w:val="00185349"/>
    <w:rsid w:val="00185370"/>
    <w:rsid w:val="001859FC"/>
    <w:rsid w:val="0018628C"/>
    <w:rsid w:val="00186FE3"/>
    <w:rsid w:val="0018705B"/>
    <w:rsid w:val="0018718E"/>
    <w:rsid w:val="0019279E"/>
    <w:rsid w:val="0019656B"/>
    <w:rsid w:val="00197250"/>
    <w:rsid w:val="00197D96"/>
    <w:rsid w:val="001A0364"/>
    <w:rsid w:val="001A1134"/>
    <w:rsid w:val="001A3B13"/>
    <w:rsid w:val="001A5526"/>
    <w:rsid w:val="001A7DE6"/>
    <w:rsid w:val="001B2932"/>
    <w:rsid w:val="001B525F"/>
    <w:rsid w:val="001B55B0"/>
    <w:rsid w:val="001B63DB"/>
    <w:rsid w:val="001B77B2"/>
    <w:rsid w:val="001C1AE6"/>
    <w:rsid w:val="001D1897"/>
    <w:rsid w:val="001D3720"/>
    <w:rsid w:val="001D3C45"/>
    <w:rsid w:val="001D405F"/>
    <w:rsid w:val="001E40B4"/>
    <w:rsid w:val="001E4761"/>
    <w:rsid w:val="001E548F"/>
    <w:rsid w:val="001F0F83"/>
    <w:rsid w:val="001F1085"/>
    <w:rsid w:val="001F20EC"/>
    <w:rsid w:val="001F22ED"/>
    <w:rsid w:val="001F28E7"/>
    <w:rsid w:val="001F35BC"/>
    <w:rsid w:val="001F6D56"/>
    <w:rsid w:val="001F775A"/>
    <w:rsid w:val="00200427"/>
    <w:rsid w:val="002022CF"/>
    <w:rsid w:val="002029B6"/>
    <w:rsid w:val="00206E79"/>
    <w:rsid w:val="00207902"/>
    <w:rsid w:val="00211055"/>
    <w:rsid w:val="002134BA"/>
    <w:rsid w:val="0021389A"/>
    <w:rsid w:val="00214B6E"/>
    <w:rsid w:val="00215557"/>
    <w:rsid w:val="00215D08"/>
    <w:rsid w:val="0021716A"/>
    <w:rsid w:val="00220A78"/>
    <w:rsid w:val="00221154"/>
    <w:rsid w:val="002231C2"/>
    <w:rsid w:val="0022321B"/>
    <w:rsid w:val="00223B51"/>
    <w:rsid w:val="002245FF"/>
    <w:rsid w:val="00224FDB"/>
    <w:rsid w:val="00232549"/>
    <w:rsid w:val="00232E4B"/>
    <w:rsid w:val="00236CD4"/>
    <w:rsid w:val="0024127B"/>
    <w:rsid w:val="00242FFB"/>
    <w:rsid w:val="00243915"/>
    <w:rsid w:val="002455C4"/>
    <w:rsid w:val="00247869"/>
    <w:rsid w:val="00247CB0"/>
    <w:rsid w:val="00251E31"/>
    <w:rsid w:val="00253D85"/>
    <w:rsid w:val="00254F06"/>
    <w:rsid w:val="00267F39"/>
    <w:rsid w:val="00271A09"/>
    <w:rsid w:val="00271C0D"/>
    <w:rsid w:val="00275438"/>
    <w:rsid w:val="00275C4C"/>
    <w:rsid w:val="00284867"/>
    <w:rsid w:val="00284E9D"/>
    <w:rsid w:val="00296618"/>
    <w:rsid w:val="002A2FFB"/>
    <w:rsid w:val="002A31F8"/>
    <w:rsid w:val="002A4DA5"/>
    <w:rsid w:val="002A5CD4"/>
    <w:rsid w:val="002A7CE8"/>
    <w:rsid w:val="002B3962"/>
    <w:rsid w:val="002B514D"/>
    <w:rsid w:val="002B5BE4"/>
    <w:rsid w:val="002B620D"/>
    <w:rsid w:val="002B6902"/>
    <w:rsid w:val="002C07C5"/>
    <w:rsid w:val="002C0CA4"/>
    <w:rsid w:val="002C17B2"/>
    <w:rsid w:val="002C50D2"/>
    <w:rsid w:val="002C7EC4"/>
    <w:rsid w:val="002D0F0E"/>
    <w:rsid w:val="002D0F81"/>
    <w:rsid w:val="002D24D5"/>
    <w:rsid w:val="002D5105"/>
    <w:rsid w:val="002E1213"/>
    <w:rsid w:val="002E15DA"/>
    <w:rsid w:val="002E236A"/>
    <w:rsid w:val="002E28EA"/>
    <w:rsid w:val="002E2B83"/>
    <w:rsid w:val="002E2D57"/>
    <w:rsid w:val="002E46A0"/>
    <w:rsid w:val="002E5E1E"/>
    <w:rsid w:val="002E6ED7"/>
    <w:rsid w:val="002E7604"/>
    <w:rsid w:val="002F36E9"/>
    <w:rsid w:val="00301880"/>
    <w:rsid w:val="0030601C"/>
    <w:rsid w:val="00307258"/>
    <w:rsid w:val="0031008F"/>
    <w:rsid w:val="00311052"/>
    <w:rsid w:val="003130A1"/>
    <w:rsid w:val="00313ADB"/>
    <w:rsid w:val="00314CFE"/>
    <w:rsid w:val="0031523B"/>
    <w:rsid w:val="00316B3A"/>
    <w:rsid w:val="003175C8"/>
    <w:rsid w:val="003204DC"/>
    <w:rsid w:val="003207AD"/>
    <w:rsid w:val="003256D9"/>
    <w:rsid w:val="003258E5"/>
    <w:rsid w:val="00332B51"/>
    <w:rsid w:val="003342C6"/>
    <w:rsid w:val="00340965"/>
    <w:rsid w:val="0034148E"/>
    <w:rsid w:val="00344873"/>
    <w:rsid w:val="003467C2"/>
    <w:rsid w:val="00346F80"/>
    <w:rsid w:val="0034701A"/>
    <w:rsid w:val="00350089"/>
    <w:rsid w:val="003509DD"/>
    <w:rsid w:val="00352F9A"/>
    <w:rsid w:val="00353A8D"/>
    <w:rsid w:val="0035587D"/>
    <w:rsid w:val="00355CD3"/>
    <w:rsid w:val="00356EEC"/>
    <w:rsid w:val="00356FDE"/>
    <w:rsid w:val="00360624"/>
    <w:rsid w:val="00360D11"/>
    <w:rsid w:val="00362EAC"/>
    <w:rsid w:val="0036536C"/>
    <w:rsid w:val="00367683"/>
    <w:rsid w:val="0037027D"/>
    <w:rsid w:val="00370D02"/>
    <w:rsid w:val="0037111F"/>
    <w:rsid w:val="003717EA"/>
    <w:rsid w:val="00374173"/>
    <w:rsid w:val="00384200"/>
    <w:rsid w:val="00391277"/>
    <w:rsid w:val="00391DD3"/>
    <w:rsid w:val="00393B41"/>
    <w:rsid w:val="00394795"/>
    <w:rsid w:val="00394C84"/>
    <w:rsid w:val="00396C30"/>
    <w:rsid w:val="003A06DA"/>
    <w:rsid w:val="003A1264"/>
    <w:rsid w:val="003A1E3E"/>
    <w:rsid w:val="003A7610"/>
    <w:rsid w:val="003B7EAF"/>
    <w:rsid w:val="003C3680"/>
    <w:rsid w:val="003C3B11"/>
    <w:rsid w:val="003C4255"/>
    <w:rsid w:val="003D0F87"/>
    <w:rsid w:val="003D15C7"/>
    <w:rsid w:val="003D1D72"/>
    <w:rsid w:val="003D287A"/>
    <w:rsid w:val="003D4073"/>
    <w:rsid w:val="003E469A"/>
    <w:rsid w:val="004001E1"/>
    <w:rsid w:val="004002A1"/>
    <w:rsid w:val="0040047F"/>
    <w:rsid w:val="00400CD0"/>
    <w:rsid w:val="00400D15"/>
    <w:rsid w:val="0040214D"/>
    <w:rsid w:val="004141EF"/>
    <w:rsid w:val="0041474B"/>
    <w:rsid w:val="00414948"/>
    <w:rsid w:val="00416C99"/>
    <w:rsid w:val="00417324"/>
    <w:rsid w:val="00423B3C"/>
    <w:rsid w:val="00426CDA"/>
    <w:rsid w:val="00427C32"/>
    <w:rsid w:val="00433A1B"/>
    <w:rsid w:val="004356E6"/>
    <w:rsid w:val="0043761B"/>
    <w:rsid w:val="00440083"/>
    <w:rsid w:val="004406C6"/>
    <w:rsid w:val="0044130A"/>
    <w:rsid w:val="004422B4"/>
    <w:rsid w:val="00443948"/>
    <w:rsid w:val="00447AA1"/>
    <w:rsid w:val="00451AD4"/>
    <w:rsid w:val="00451B96"/>
    <w:rsid w:val="00454A83"/>
    <w:rsid w:val="00455E77"/>
    <w:rsid w:val="00457AAF"/>
    <w:rsid w:val="0046505A"/>
    <w:rsid w:val="0046614D"/>
    <w:rsid w:val="00467EC0"/>
    <w:rsid w:val="00471177"/>
    <w:rsid w:val="00473A86"/>
    <w:rsid w:val="00484893"/>
    <w:rsid w:val="00484A06"/>
    <w:rsid w:val="00484F64"/>
    <w:rsid w:val="00490545"/>
    <w:rsid w:val="00490D46"/>
    <w:rsid w:val="004927F0"/>
    <w:rsid w:val="00495673"/>
    <w:rsid w:val="004A08C0"/>
    <w:rsid w:val="004A25E1"/>
    <w:rsid w:val="004A4A6D"/>
    <w:rsid w:val="004A5C27"/>
    <w:rsid w:val="004B0808"/>
    <w:rsid w:val="004B0D45"/>
    <w:rsid w:val="004B2F21"/>
    <w:rsid w:val="004B35AE"/>
    <w:rsid w:val="004B4213"/>
    <w:rsid w:val="004B4B00"/>
    <w:rsid w:val="004C1242"/>
    <w:rsid w:val="004C152F"/>
    <w:rsid w:val="004C37BA"/>
    <w:rsid w:val="004C3CB7"/>
    <w:rsid w:val="004C3CF5"/>
    <w:rsid w:val="004C4331"/>
    <w:rsid w:val="004C5077"/>
    <w:rsid w:val="004C5EBB"/>
    <w:rsid w:val="004C6842"/>
    <w:rsid w:val="004C68A9"/>
    <w:rsid w:val="004C6EBD"/>
    <w:rsid w:val="004D2ABB"/>
    <w:rsid w:val="004D2F42"/>
    <w:rsid w:val="004E1290"/>
    <w:rsid w:val="004E1974"/>
    <w:rsid w:val="004E1C22"/>
    <w:rsid w:val="004E300B"/>
    <w:rsid w:val="004E3B95"/>
    <w:rsid w:val="004E424A"/>
    <w:rsid w:val="004E4ECD"/>
    <w:rsid w:val="004E6A1B"/>
    <w:rsid w:val="004E7463"/>
    <w:rsid w:val="004F0671"/>
    <w:rsid w:val="004F1183"/>
    <w:rsid w:val="004F163B"/>
    <w:rsid w:val="004F30F9"/>
    <w:rsid w:val="005038AC"/>
    <w:rsid w:val="00503A97"/>
    <w:rsid w:val="005044D7"/>
    <w:rsid w:val="00506873"/>
    <w:rsid w:val="00510FC5"/>
    <w:rsid w:val="005123D4"/>
    <w:rsid w:val="00512520"/>
    <w:rsid w:val="00515B33"/>
    <w:rsid w:val="00525638"/>
    <w:rsid w:val="005262AA"/>
    <w:rsid w:val="005268E6"/>
    <w:rsid w:val="00527A45"/>
    <w:rsid w:val="005302F5"/>
    <w:rsid w:val="005329DB"/>
    <w:rsid w:val="00533F8F"/>
    <w:rsid w:val="005353CD"/>
    <w:rsid w:val="00535ECB"/>
    <w:rsid w:val="00536325"/>
    <w:rsid w:val="00536FDD"/>
    <w:rsid w:val="00546936"/>
    <w:rsid w:val="00551B88"/>
    <w:rsid w:val="00555559"/>
    <w:rsid w:val="005602DE"/>
    <w:rsid w:val="005604AE"/>
    <w:rsid w:val="00564FAB"/>
    <w:rsid w:val="005653D7"/>
    <w:rsid w:val="005658C4"/>
    <w:rsid w:val="00566754"/>
    <w:rsid w:val="00567BAE"/>
    <w:rsid w:val="005713C9"/>
    <w:rsid w:val="00575DED"/>
    <w:rsid w:val="00576488"/>
    <w:rsid w:val="00577461"/>
    <w:rsid w:val="005776B0"/>
    <w:rsid w:val="005826A9"/>
    <w:rsid w:val="00583C2A"/>
    <w:rsid w:val="00584580"/>
    <w:rsid w:val="00587FA5"/>
    <w:rsid w:val="00592739"/>
    <w:rsid w:val="00592826"/>
    <w:rsid w:val="0059431A"/>
    <w:rsid w:val="00594EA6"/>
    <w:rsid w:val="00596124"/>
    <w:rsid w:val="005A1515"/>
    <w:rsid w:val="005A2122"/>
    <w:rsid w:val="005A42CA"/>
    <w:rsid w:val="005A4DE8"/>
    <w:rsid w:val="005A6FD4"/>
    <w:rsid w:val="005A6FDD"/>
    <w:rsid w:val="005A7B9C"/>
    <w:rsid w:val="005B0EA4"/>
    <w:rsid w:val="005B2760"/>
    <w:rsid w:val="005B2A70"/>
    <w:rsid w:val="005B2FEE"/>
    <w:rsid w:val="005B3ED0"/>
    <w:rsid w:val="005B479C"/>
    <w:rsid w:val="005B6B82"/>
    <w:rsid w:val="005C233E"/>
    <w:rsid w:val="005C41F8"/>
    <w:rsid w:val="005C4204"/>
    <w:rsid w:val="005C700B"/>
    <w:rsid w:val="005D1B1C"/>
    <w:rsid w:val="005D1B69"/>
    <w:rsid w:val="005D259A"/>
    <w:rsid w:val="005D36D4"/>
    <w:rsid w:val="005D3DF5"/>
    <w:rsid w:val="005D69C9"/>
    <w:rsid w:val="005E0DC7"/>
    <w:rsid w:val="005E0E0A"/>
    <w:rsid w:val="005E234E"/>
    <w:rsid w:val="005E39A5"/>
    <w:rsid w:val="005E47D4"/>
    <w:rsid w:val="005E5EC6"/>
    <w:rsid w:val="005F1952"/>
    <w:rsid w:val="005F29A0"/>
    <w:rsid w:val="005F57CC"/>
    <w:rsid w:val="005F7263"/>
    <w:rsid w:val="00601E0E"/>
    <w:rsid w:val="00601FD9"/>
    <w:rsid w:val="00602DBE"/>
    <w:rsid w:val="00605E5A"/>
    <w:rsid w:val="0061144D"/>
    <w:rsid w:val="00612238"/>
    <w:rsid w:val="00614230"/>
    <w:rsid w:val="006146CC"/>
    <w:rsid w:val="006215EF"/>
    <w:rsid w:val="00626CA5"/>
    <w:rsid w:val="00626E1D"/>
    <w:rsid w:val="00626E3A"/>
    <w:rsid w:val="00626F65"/>
    <w:rsid w:val="006316EF"/>
    <w:rsid w:val="006331E5"/>
    <w:rsid w:val="00633525"/>
    <w:rsid w:val="006340C4"/>
    <w:rsid w:val="00634236"/>
    <w:rsid w:val="006363B5"/>
    <w:rsid w:val="00636D66"/>
    <w:rsid w:val="00641EE1"/>
    <w:rsid w:val="00646050"/>
    <w:rsid w:val="0064626F"/>
    <w:rsid w:val="00651D72"/>
    <w:rsid w:val="0065315C"/>
    <w:rsid w:val="00654616"/>
    <w:rsid w:val="00654B07"/>
    <w:rsid w:val="00655133"/>
    <w:rsid w:val="00662956"/>
    <w:rsid w:val="00664CC1"/>
    <w:rsid w:val="00672F77"/>
    <w:rsid w:val="0067691D"/>
    <w:rsid w:val="00681033"/>
    <w:rsid w:val="006813E5"/>
    <w:rsid w:val="00681C92"/>
    <w:rsid w:val="006835A8"/>
    <w:rsid w:val="00683A81"/>
    <w:rsid w:val="006850AD"/>
    <w:rsid w:val="00686403"/>
    <w:rsid w:val="00695B76"/>
    <w:rsid w:val="0069666D"/>
    <w:rsid w:val="006969ED"/>
    <w:rsid w:val="006B2510"/>
    <w:rsid w:val="006B3EB4"/>
    <w:rsid w:val="006B4973"/>
    <w:rsid w:val="006B7CE9"/>
    <w:rsid w:val="006C0899"/>
    <w:rsid w:val="006C5AB5"/>
    <w:rsid w:val="006C7D6B"/>
    <w:rsid w:val="006D351B"/>
    <w:rsid w:val="006D36A3"/>
    <w:rsid w:val="006D3737"/>
    <w:rsid w:val="006D41F5"/>
    <w:rsid w:val="006D73BC"/>
    <w:rsid w:val="006E2B89"/>
    <w:rsid w:val="006E32C1"/>
    <w:rsid w:val="006E4D98"/>
    <w:rsid w:val="006E57B9"/>
    <w:rsid w:val="006E678B"/>
    <w:rsid w:val="006E7583"/>
    <w:rsid w:val="006F06D0"/>
    <w:rsid w:val="006F0E89"/>
    <w:rsid w:val="006F3043"/>
    <w:rsid w:val="006F4CCF"/>
    <w:rsid w:val="00702A6A"/>
    <w:rsid w:val="00710CDB"/>
    <w:rsid w:val="00715E83"/>
    <w:rsid w:val="00716167"/>
    <w:rsid w:val="0071627A"/>
    <w:rsid w:val="00716E30"/>
    <w:rsid w:val="00720363"/>
    <w:rsid w:val="00721083"/>
    <w:rsid w:val="00722294"/>
    <w:rsid w:val="00726BAD"/>
    <w:rsid w:val="007270C2"/>
    <w:rsid w:val="007276AC"/>
    <w:rsid w:val="00740AA0"/>
    <w:rsid w:val="00741957"/>
    <w:rsid w:val="00744437"/>
    <w:rsid w:val="0074604A"/>
    <w:rsid w:val="00752685"/>
    <w:rsid w:val="00755191"/>
    <w:rsid w:val="0075625D"/>
    <w:rsid w:val="00761773"/>
    <w:rsid w:val="00763830"/>
    <w:rsid w:val="00764020"/>
    <w:rsid w:val="007657A6"/>
    <w:rsid w:val="00766807"/>
    <w:rsid w:val="00771E37"/>
    <w:rsid w:val="00772223"/>
    <w:rsid w:val="0077420F"/>
    <w:rsid w:val="007764D5"/>
    <w:rsid w:val="00776DB2"/>
    <w:rsid w:val="007809C0"/>
    <w:rsid w:val="00780D7A"/>
    <w:rsid w:val="00782929"/>
    <w:rsid w:val="007837C4"/>
    <w:rsid w:val="00783D8F"/>
    <w:rsid w:val="00786F94"/>
    <w:rsid w:val="007873F1"/>
    <w:rsid w:val="00791582"/>
    <w:rsid w:val="00794BF0"/>
    <w:rsid w:val="00797242"/>
    <w:rsid w:val="007A0472"/>
    <w:rsid w:val="007A0DBB"/>
    <w:rsid w:val="007A3825"/>
    <w:rsid w:val="007A3E75"/>
    <w:rsid w:val="007A4795"/>
    <w:rsid w:val="007A4CB5"/>
    <w:rsid w:val="007A77EA"/>
    <w:rsid w:val="007B3518"/>
    <w:rsid w:val="007B4AFF"/>
    <w:rsid w:val="007B65CA"/>
    <w:rsid w:val="007B75A4"/>
    <w:rsid w:val="007C00EF"/>
    <w:rsid w:val="007C050B"/>
    <w:rsid w:val="007C145E"/>
    <w:rsid w:val="007C36A3"/>
    <w:rsid w:val="007D1698"/>
    <w:rsid w:val="007D2339"/>
    <w:rsid w:val="007D2F7D"/>
    <w:rsid w:val="007D6895"/>
    <w:rsid w:val="007E2063"/>
    <w:rsid w:val="007E24CA"/>
    <w:rsid w:val="007E3BF6"/>
    <w:rsid w:val="007E556E"/>
    <w:rsid w:val="007E6CF0"/>
    <w:rsid w:val="007E6E76"/>
    <w:rsid w:val="007E76EA"/>
    <w:rsid w:val="007F18CB"/>
    <w:rsid w:val="007F2ABD"/>
    <w:rsid w:val="007F318F"/>
    <w:rsid w:val="007F4842"/>
    <w:rsid w:val="007F6507"/>
    <w:rsid w:val="0080093E"/>
    <w:rsid w:val="008011FA"/>
    <w:rsid w:val="00802C43"/>
    <w:rsid w:val="00803769"/>
    <w:rsid w:val="00805CBA"/>
    <w:rsid w:val="008065E4"/>
    <w:rsid w:val="00810E56"/>
    <w:rsid w:val="00811E12"/>
    <w:rsid w:val="00815BDD"/>
    <w:rsid w:val="00821088"/>
    <w:rsid w:val="00821D4D"/>
    <w:rsid w:val="00822D74"/>
    <w:rsid w:val="00822EA1"/>
    <w:rsid w:val="008244CA"/>
    <w:rsid w:val="00824A64"/>
    <w:rsid w:val="008254CE"/>
    <w:rsid w:val="008266F7"/>
    <w:rsid w:val="008278D3"/>
    <w:rsid w:val="0083261F"/>
    <w:rsid w:val="00832947"/>
    <w:rsid w:val="00833ACD"/>
    <w:rsid w:val="00842058"/>
    <w:rsid w:val="00845051"/>
    <w:rsid w:val="008450A7"/>
    <w:rsid w:val="00845F7C"/>
    <w:rsid w:val="008466CE"/>
    <w:rsid w:val="00853660"/>
    <w:rsid w:val="00854275"/>
    <w:rsid w:val="008546F9"/>
    <w:rsid w:val="008602F8"/>
    <w:rsid w:val="00863633"/>
    <w:rsid w:val="008639F7"/>
    <w:rsid w:val="008644A8"/>
    <w:rsid w:val="00872260"/>
    <w:rsid w:val="0087388E"/>
    <w:rsid w:val="008751F5"/>
    <w:rsid w:val="008760EC"/>
    <w:rsid w:val="00876881"/>
    <w:rsid w:val="00876DC5"/>
    <w:rsid w:val="00877601"/>
    <w:rsid w:val="008802FC"/>
    <w:rsid w:val="0088320A"/>
    <w:rsid w:val="008834CE"/>
    <w:rsid w:val="00883D68"/>
    <w:rsid w:val="00883FBC"/>
    <w:rsid w:val="00884C51"/>
    <w:rsid w:val="008900E3"/>
    <w:rsid w:val="00891A9C"/>
    <w:rsid w:val="00897763"/>
    <w:rsid w:val="008A22AA"/>
    <w:rsid w:val="008A2567"/>
    <w:rsid w:val="008B1843"/>
    <w:rsid w:val="008B2ED8"/>
    <w:rsid w:val="008B761F"/>
    <w:rsid w:val="008B7BAB"/>
    <w:rsid w:val="008C0E23"/>
    <w:rsid w:val="008C2D10"/>
    <w:rsid w:val="008C34B2"/>
    <w:rsid w:val="008C5CCD"/>
    <w:rsid w:val="008C7680"/>
    <w:rsid w:val="008D1402"/>
    <w:rsid w:val="008D46CE"/>
    <w:rsid w:val="008D6080"/>
    <w:rsid w:val="008D62DD"/>
    <w:rsid w:val="008E19EF"/>
    <w:rsid w:val="008E396F"/>
    <w:rsid w:val="008E3DC2"/>
    <w:rsid w:val="008E5B78"/>
    <w:rsid w:val="008E616A"/>
    <w:rsid w:val="008E66D0"/>
    <w:rsid w:val="008F09CF"/>
    <w:rsid w:val="008F1A1D"/>
    <w:rsid w:val="008F543E"/>
    <w:rsid w:val="009027AE"/>
    <w:rsid w:val="00910789"/>
    <w:rsid w:val="00910B69"/>
    <w:rsid w:val="0091193D"/>
    <w:rsid w:val="009139A8"/>
    <w:rsid w:val="00913FC4"/>
    <w:rsid w:val="0092157F"/>
    <w:rsid w:val="00921E02"/>
    <w:rsid w:val="009228A9"/>
    <w:rsid w:val="00922F72"/>
    <w:rsid w:val="00924D5C"/>
    <w:rsid w:val="00930029"/>
    <w:rsid w:val="009312F8"/>
    <w:rsid w:val="0093183C"/>
    <w:rsid w:val="00932E29"/>
    <w:rsid w:val="00936665"/>
    <w:rsid w:val="00937618"/>
    <w:rsid w:val="00942F22"/>
    <w:rsid w:val="0094358F"/>
    <w:rsid w:val="00943CEB"/>
    <w:rsid w:val="00944124"/>
    <w:rsid w:val="0094414E"/>
    <w:rsid w:val="00944568"/>
    <w:rsid w:val="00944B39"/>
    <w:rsid w:val="00950419"/>
    <w:rsid w:val="00950FDB"/>
    <w:rsid w:val="009546E4"/>
    <w:rsid w:val="009554D0"/>
    <w:rsid w:val="00955719"/>
    <w:rsid w:val="009573D3"/>
    <w:rsid w:val="0096160C"/>
    <w:rsid w:val="009622FB"/>
    <w:rsid w:val="00963C5A"/>
    <w:rsid w:val="00966571"/>
    <w:rsid w:val="00966EAD"/>
    <w:rsid w:val="00974216"/>
    <w:rsid w:val="00977972"/>
    <w:rsid w:val="009859AB"/>
    <w:rsid w:val="00985F2C"/>
    <w:rsid w:val="00986A6B"/>
    <w:rsid w:val="00990054"/>
    <w:rsid w:val="009905AE"/>
    <w:rsid w:val="00990FFC"/>
    <w:rsid w:val="00994793"/>
    <w:rsid w:val="00997591"/>
    <w:rsid w:val="009A1081"/>
    <w:rsid w:val="009A10E9"/>
    <w:rsid w:val="009A267C"/>
    <w:rsid w:val="009A2C1C"/>
    <w:rsid w:val="009A2FF5"/>
    <w:rsid w:val="009A3C70"/>
    <w:rsid w:val="009A4398"/>
    <w:rsid w:val="009A4826"/>
    <w:rsid w:val="009A565D"/>
    <w:rsid w:val="009A62E7"/>
    <w:rsid w:val="009B0B7A"/>
    <w:rsid w:val="009B1F9E"/>
    <w:rsid w:val="009B4588"/>
    <w:rsid w:val="009B6E2F"/>
    <w:rsid w:val="009C3398"/>
    <w:rsid w:val="009C62E1"/>
    <w:rsid w:val="009C7A25"/>
    <w:rsid w:val="009C7CDD"/>
    <w:rsid w:val="009D0975"/>
    <w:rsid w:val="009D2C6A"/>
    <w:rsid w:val="009D2EA6"/>
    <w:rsid w:val="009D37CF"/>
    <w:rsid w:val="009D3B38"/>
    <w:rsid w:val="009D442B"/>
    <w:rsid w:val="009D65D1"/>
    <w:rsid w:val="009E086C"/>
    <w:rsid w:val="009E21C8"/>
    <w:rsid w:val="009E2432"/>
    <w:rsid w:val="009E4284"/>
    <w:rsid w:val="009E4946"/>
    <w:rsid w:val="009E5CF8"/>
    <w:rsid w:val="009E6668"/>
    <w:rsid w:val="009E7589"/>
    <w:rsid w:val="009F1153"/>
    <w:rsid w:val="00A00E46"/>
    <w:rsid w:val="00A01221"/>
    <w:rsid w:val="00A013EE"/>
    <w:rsid w:val="00A016A4"/>
    <w:rsid w:val="00A036D9"/>
    <w:rsid w:val="00A038C3"/>
    <w:rsid w:val="00A07441"/>
    <w:rsid w:val="00A07E2E"/>
    <w:rsid w:val="00A13F44"/>
    <w:rsid w:val="00A20B66"/>
    <w:rsid w:val="00A23168"/>
    <w:rsid w:val="00A23B8A"/>
    <w:rsid w:val="00A23DBC"/>
    <w:rsid w:val="00A24BED"/>
    <w:rsid w:val="00A31344"/>
    <w:rsid w:val="00A335A5"/>
    <w:rsid w:val="00A34D12"/>
    <w:rsid w:val="00A3620A"/>
    <w:rsid w:val="00A3684C"/>
    <w:rsid w:val="00A43A03"/>
    <w:rsid w:val="00A4476E"/>
    <w:rsid w:val="00A45B39"/>
    <w:rsid w:val="00A50A93"/>
    <w:rsid w:val="00A51AE5"/>
    <w:rsid w:val="00A526AC"/>
    <w:rsid w:val="00A55179"/>
    <w:rsid w:val="00A553B5"/>
    <w:rsid w:val="00A560D5"/>
    <w:rsid w:val="00A561BC"/>
    <w:rsid w:val="00A60864"/>
    <w:rsid w:val="00A613F0"/>
    <w:rsid w:val="00A61627"/>
    <w:rsid w:val="00A62029"/>
    <w:rsid w:val="00A6482B"/>
    <w:rsid w:val="00A6734E"/>
    <w:rsid w:val="00A67D1E"/>
    <w:rsid w:val="00A70702"/>
    <w:rsid w:val="00A70FED"/>
    <w:rsid w:val="00A7530D"/>
    <w:rsid w:val="00A80464"/>
    <w:rsid w:val="00A87B1D"/>
    <w:rsid w:val="00A91471"/>
    <w:rsid w:val="00A91CB0"/>
    <w:rsid w:val="00A92AE0"/>
    <w:rsid w:val="00A94496"/>
    <w:rsid w:val="00A9567B"/>
    <w:rsid w:val="00A96D10"/>
    <w:rsid w:val="00AA013B"/>
    <w:rsid w:val="00AA07D3"/>
    <w:rsid w:val="00AA108E"/>
    <w:rsid w:val="00AA3FB4"/>
    <w:rsid w:val="00AA3FBB"/>
    <w:rsid w:val="00AA46DB"/>
    <w:rsid w:val="00AA6AD6"/>
    <w:rsid w:val="00AA7B3C"/>
    <w:rsid w:val="00AB45F2"/>
    <w:rsid w:val="00AB4D88"/>
    <w:rsid w:val="00AC2175"/>
    <w:rsid w:val="00AC3138"/>
    <w:rsid w:val="00AC562D"/>
    <w:rsid w:val="00AC602F"/>
    <w:rsid w:val="00AC7C20"/>
    <w:rsid w:val="00AD07B4"/>
    <w:rsid w:val="00AD1306"/>
    <w:rsid w:val="00AD173D"/>
    <w:rsid w:val="00AD6B60"/>
    <w:rsid w:val="00AD6C68"/>
    <w:rsid w:val="00AD77E7"/>
    <w:rsid w:val="00AE026B"/>
    <w:rsid w:val="00AE262C"/>
    <w:rsid w:val="00AE39C2"/>
    <w:rsid w:val="00AE6938"/>
    <w:rsid w:val="00AE7E26"/>
    <w:rsid w:val="00AF3839"/>
    <w:rsid w:val="00AF3E58"/>
    <w:rsid w:val="00AF4E87"/>
    <w:rsid w:val="00B0035F"/>
    <w:rsid w:val="00B030AD"/>
    <w:rsid w:val="00B03B49"/>
    <w:rsid w:val="00B048C3"/>
    <w:rsid w:val="00B0527D"/>
    <w:rsid w:val="00B072E5"/>
    <w:rsid w:val="00B129A2"/>
    <w:rsid w:val="00B16307"/>
    <w:rsid w:val="00B22AE1"/>
    <w:rsid w:val="00B2536A"/>
    <w:rsid w:val="00B309F0"/>
    <w:rsid w:val="00B34557"/>
    <w:rsid w:val="00B40B4D"/>
    <w:rsid w:val="00B41EF9"/>
    <w:rsid w:val="00B4244B"/>
    <w:rsid w:val="00B44076"/>
    <w:rsid w:val="00B4497F"/>
    <w:rsid w:val="00B50A25"/>
    <w:rsid w:val="00B52784"/>
    <w:rsid w:val="00B5560D"/>
    <w:rsid w:val="00B60990"/>
    <w:rsid w:val="00B60EDB"/>
    <w:rsid w:val="00B615FD"/>
    <w:rsid w:val="00B61C0E"/>
    <w:rsid w:val="00B61EBE"/>
    <w:rsid w:val="00B629A9"/>
    <w:rsid w:val="00B63C37"/>
    <w:rsid w:val="00B63D49"/>
    <w:rsid w:val="00B63DD7"/>
    <w:rsid w:val="00B6508C"/>
    <w:rsid w:val="00B65D19"/>
    <w:rsid w:val="00B66621"/>
    <w:rsid w:val="00B73C67"/>
    <w:rsid w:val="00B74F1A"/>
    <w:rsid w:val="00B7681E"/>
    <w:rsid w:val="00B85120"/>
    <w:rsid w:val="00B8574B"/>
    <w:rsid w:val="00B85C0E"/>
    <w:rsid w:val="00B90E2D"/>
    <w:rsid w:val="00B90FD1"/>
    <w:rsid w:val="00B92736"/>
    <w:rsid w:val="00B93368"/>
    <w:rsid w:val="00B93726"/>
    <w:rsid w:val="00B9468D"/>
    <w:rsid w:val="00B9483F"/>
    <w:rsid w:val="00BA0136"/>
    <w:rsid w:val="00BA2333"/>
    <w:rsid w:val="00BA2ABD"/>
    <w:rsid w:val="00BA4D52"/>
    <w:rsid w:val="00BA5F5B"/>
    <w:rsid w:val="00BA782D"/>
    <w:rsid w:val="00BA7A55"/>
    <w:rsid w:val="00BB6FC0"/>
    <w:rsid w:val="00BB7E74"/>
    <w:rsid w:val="00BC0D16"/>
    <w:rsid w:val="00BC225D"/>
    <w:rsid w:val="00BC5C62"/>
    <w:rsid w:val="00BD2C27"/>
    <w:rsid w:val="00BD35FD"/>
    <w:rsid w:val="00BD366E"/>
    <w:rsid w:val="00BD37EA"/>
    <w:rsid w:val="00BD39BD"/>
    <w:rsid w:val="00BD5246"/>
    <w:rsid w:val="00BE1E72"/>
    <w:rsid w:val="00BE702D"/>
    <w:rsid w:val="00BF6FD8"/>
    <w:rsid w:val="00C02EDB"/>
    <w:rsid w:val="00C041EB"/>
    <w:rsid w:val="00C06447"/>
    <w:rsid w:val="00C07EEB"/>
    <w:rsid w:val="00C11863"/>
    <w:rsid w:val="00C17156"/>
    <w:rsid w:val="00C20275"/>
    <w:rsid w:val="00C250F0"/>
    <w:rsid w:val="00C30F7F"/>
    <w:rsid w:val="00C31B95"/>
    <w:rsid w:val="00C36B3C"/>
    <w:rsid w:val="00C4116F"/>
    <w:rsid w:val="00C43DE5"/>
    <w:rsid w:val="00C4462B"/>
    <w:rsid w:val="00C4663F"/>
    <w:rsid w:val="00C50163"/>
    <w:rsid w:val="00C52069"/>
    <w:rsid w:val="00C524A8"/>
    <w:rsid w:val="00C55A0B"/>
    <w:rsid w:val="00C5675B"/>
    <w:rsid w:val="00C6113C"/>
    <w:rsid w:val="00C643A8"/>
    <w:rsid w:val="00C65F1E"/>
    <w:rsid w:val="00C66988"/>
    <w:rsid w:val="00C67520"/>
    <w:rsid w:val="00C67D79"/>
    <w:rsid w:val="00C70811"/>
    <w:rsid w:val="00C7194D"/>
    <w:rsid w:val="00C72915"/>
    <w:rsid w:val="00C73F93"/>
    <w:rsid w:val="00C74343"/>
    <w:rsid w:val="00C74426"/>
    <w:rsid w:val="00C81839"/>
    <w:rsid w:val="00C81F76"/>
    <w:rsid w:val="00C82443"/>
    <w:rsid w:val="00C84EEB"/>
    <w:rsid w:val="00C85E47"/>
    <w:rsid w:val="00C90063"/>
    <w:rsid w:val="00C91FD3"/>
    <w:rsid w:val="00C92DBB"/>
    <w:rsid w:val="00C94D9A"/>
    <w:rsid w:val="00C96267"/>
    <w:rsid w:val="00CA2258"/>
    <w:rsid w:val="00CA3D3E"/>
    <w:rsid w:val="00CA3F58"/>
    <w:rsid w:val="00CA6D87"/>
    <w:rsid w:val="00CB0E4F"/>
    <w:rsid w:val="00CB2634"/>
    <w:rsid w:val="00CB2D1D"/>
    <w:rsid w:val="00CB6672"/>
    <w:rsid w:val="00CC0128"/>
    <w:rsid w:val="00CC31B6"/>
    <w:rsid w:val="00CC3876"/>
    <w:rsid w:val="00CC5073"/>
    <w:rsid w:val="00CC5F01"/>
    <w:rsid w:val="00CC6467"/>
    <w:rsid w:val="00CD405D"/>
    <w:rsid w:val="00CD4F50"/>
    <w:rsid w:val="00CD5CAC"/>
    <w:rsid w:val="00CE071F"/>
    <w:rsid w:val="00CE1917"/>
    <w:rsid w:val="00CE2033"/>
    <w:rsid w:val="00CE2BEE"/>
    <w:rsid w:val="00CE334E"/>
    <w:rsid w:val="00CE5680"/>
    <w:rsid w:val="00CE62C6"/>
    <w:rsid w:val="00CF1C47"/>
    <w:rsid w:val="00CF2813"/>
    <w:rsid w:val="00D00998"/>
    <w:rsid w:val="00D02660"/>
    <w:rsid w:val="00D02B97"/>
    <w:rsid w:val="00D03A13"/>
    <w:rsid w:val="00D05F5E"/>
    <w:rsid w:val="00D06ACD"/>
    <w:rsid w:val="00D15990"/>
    <w:rsid w:val="00D15F9D"/>
    <w:rsid w:val="00D17955"/>
    <w:rsid w:val="00D21D18"/>
    <w:rsid w:val="00D3596F"/>
    <w:rsid w:val="00D40101"/>
    <w:rsid w:val="00D4243C"/>
    <w:rsid w:val="00D428C8"/>
    <w:rsid w:val="00D46A8A"/>
    <w:rsid w:val="00D47735"/>
    <w:rsid w:val="00D47740"/>
    <w:rsid w:val="00D51167"/>
    <w:rsid w:val="00D53774"/>
    <w:rsid w:val="00D570C4"/>
    <w:rsid w:val="00D57BA3"/>
    <w:rsid w:val="00D62652"/>
    <w:rsid w:val="00D641D6"/>
    <w:rsid w:val="00D709E9"/>
    <w:rsid w:val="00D74A7E"/>
    <w:rsid w:val="00D75821"/>
    <w:rsid w:val="00D777AD"/>
    <w:rsid w:val="00D809F8"/>
    <w:rsid w:val="00D80AB3"/>
    <w:rsid w:val="00D8372B"/>
    <w:rsid w:val="00D85CD9"/>
    <w:rsid w:val="00D864D4"/>
    <w:rsid w:val="00D87C10"/>
    <w:rsid w:val="00D92F15"/>
    <w:rsid w:val="00D93E7B"/>
    <w:rsid w:val="00D95E5F"/>
    <w:rsid w:val="00DA2E81"/>
    <w:rsid w:val="00DA311E"/>
    <w:rsid w:val="00DA3A6B"/>
    <w:rsid w:val="00DA59BA"/>
    <w:rsid w:val="00DA6750"/>
    <w:rsid w:val="00DB137B"/>
    <w:rsid w:val="00DB1DF8"/>
    <w:rsid w:val="00DB57AA"/>
    <w:rsid w:val="00DB64BE"/>
    <w:rsid w:val="00DC5A41"/>
    <w:rsid w:val="00DC734C"/>
    <w:rsid w:val="00DD07F3"/>
    <w:rsid w:val="00DD4835"/>
    <w:rsid w:val="00DE163D"/>
    <w:rsid w:val="00DE259A"/>
    <w:rsid w:val="00DE3DE7"/>
    <w:rsid w:val="00DE4E18"/>
    <w:rsid w:val="00DE5FD8"/>
    <w:rsid w:val="00DF023F"/>
    <w:rsid w:val="00DF2951"/>
    <w:rsid w:val="00DF3732"/>
    <w:rsid w:val="00DF6B1A"/>
    <w:rsid w:val="00E0369C"/>
    <w:rsid w:val="00E047FA"/>
    <w:rsid w:val="00E04998"/>
    <w:rsid w:val="00E06E30"/>
    <w:rsid w:val="00E079C3"/>
    <w:rsid w:val="00E11841"/>
    <w:rsid w:val="00E120E5"/>
    <w:rsid w:val="00E225BC"/>
    <w:rsid w:val="00E242CB"/>
    <w:rsid w:val="00E2550C"/>
    <w:rsid w:val="00E309E2"/>
    <w:rsid w:val="00E31BE4"/>
    <w:rsid w:val="00E321CF"/>
    <w:rsid w:val="00E35B88"/>
    <w:rsid w:val="00E50DA2"/>
    <w:rsid w:val="00E5144A"/>
    <w:rsid w:val="00E514B2"/>
    <w:rsid w:val="00E51EC6"/>
    <w:rsid w:val="00E52FFA"/>
    <w:rsid w:val="00E54F32"/>
    <w:rsid w:val="00E60BAE"/>
    <w:rsid w:val="00E61E8A"/>
    <w:rsid w:val="00E63197"/>
    <w:rsid w:val="00E669AC"/>
    <w:rsid w:val="00E66DC5"/>
    <w:rsid w:val="00E67F0F"/>
    <w:rsid w:val="00E70875"/>
    <w:rsid w:val="00E71868"/>
    <w:rsid w:val="00E73222"/>
    <w:rsid w:val="00E73CE0"/>
    <w:rsid w:val="00E74121"/>
    <w:rsid w:val="00E77A0C"/>
    <w:rsid w:val="00E81C55"/>
    <w:rsid w:val="00E86F4D"/>
    <w:rsid w:val="00E9075E"/>
    <w:rsid w:val="00E90D89"/>
    <w:rsid w:val="00E9113D"/>
    <w:rsid w:val="00E93355"/>
    <w:rsid w:val="00E959D1"/>
    <w:rsid w:val="00E961FE"/>
    <w:rsid w:val="00EA2807"/>
    <w:rsid w:val="00EA37D2"/>
    <w:rsid w:val="00EA3B6E"/>
    <w:rsid w:val="00EB0206"/>
    <w:rsid w:val="00EB14B7"/>
    <w:rsid w:val="00EB2763"/>
    <w:rsid w:val="00EB3F9D"/>
    <w:rsid w:val="00EB786A"/>
    <w:rsid w:val="00EC06E2"/>
    <w:rsid w:val="00EC0BE3"/>
    <w:rsid w:val="00EC347C"/>
    <w:rsid w:val="00EC73F9"/>
    <w:rsid w:val="00EC78F1"/>
    <w:rsid w:val="00ED0915"/>
    <w:rsid w:val="00ED3E01"/>
    <w:rsid w:val="00EE1553"/>
    <w:rsid w:val="00EE1BEE"/>
    <w:rsid w:val="00EE4C32"/>
    <w:rsid w:val="00EE78ED"/>
    <w:rsid w:val="00EF00FA"/>
    <w:rsid w:val="00EF0EDC"/>
    <w:rsid w:val="00EF11CE"/>
    <w:rsid w:val="00EF20AD"/>
    <w:rsid w:val="00EF2D24"/>
    <w:rsid w:val="00EF2FA6"/>
    <w:rsid w:val="00EF4AC0"/>
    <w:rsid w:val="00EF7AD2"/>
    <w:rsid w:val="00F002CF"/>
    <w:rsid w:val="00F00311"/>
    <w:rsid w:val="00F00840"/>
    <w:rsid w:val="00F01A0F"/>
    <w:rsid w:val="00F022D2"/>
    <w:rsid w:val="00F05188"/>
    <w:rsid w:val="00F05C82"/>
    <w:rsid w:val="00F06306"/>
    <w:rsid w:val="00F114F2"/>
    <w:rsid w:val="00F11617"/>
    <w:rsid w:val="00F14829"/>
    <w:rsid w:val="00F230FD"/>
    <w:rsid w:val="00F26801"/>
    <w:rsid w:val="00F2767B"/>
    <w:rsid w:val="00F31932"/>
    <w:rsid w:val="00F34AA7"/>
    <w:rsid w:val="00F37B5B"/>
    <w:rsid w:val="00F4034A"/>
    <w:rsid w:val="00F40CFD"/>
    <w:rsid w:val="00F42A16"/>
    <w:rsid w:val="00F444C5"/>
    <w:rsid w:val="00F4456F"/>
    <w:rsid w:val="00F45C80"/>
    <w:rsid w:val="00F52D20"/>
    <w:rsid w:val="00F55B58"/>
    <w:rsid w:val="00F55F06"/>
    <w:rsid w:val="00F61278"/>
    <w:rsid w:val="00F626EF"/>
    <w:rsid w:val="00F62FDD"/>
    <w:rsid w:val="00F63402"/>
    <w:rsid w:val="00F63D0F"/>
    <w:rsid w:val="00F63E41"/>
    <w:rsid w:val="00F66C0F"/>
    <w:rsid w:val="00F67A04"/>
    <w:rsid w:val="00F67E52"/>
    <w:rsid w:val="00F73714"/>
    <w:rsid w:val="00F742A2"/>
    <w:rsid w:val="00F7613D"/>
    <w:rsid w:val="00F76CA4"/>
    <w:rsid w:val="00F77905"/>
    <w:rsid w:val="00F77CC0"/>
    <w:rsid w:val="00F819E2"/>
    <w:rsid w:val="00F83072"/>
    <w:rsid w:val="00F83CFC"/>
    <w:rsid w:val="00F91EEB"/>
    <w:rsid w:val="00F93B30"/>
    <w:rsid w:val="00F942E8"/>
    <w:rsid w:val="00F95ED2"/>
    <w:rsid w:val="00F9771B"/>
    <w:rsid w:val="00F97A21"/>
    <w:rsid w:val="00F97BE1"/>
    <w:rsid w:val="00FA0572"/>
    <w:rsid w:val="00FA20FE"/>
    <w:rsid w:val="00FB5418"/>
    <w:rsid w:val="00FB6C6B"/>
    <w:rsid w:val="00FC0210"/>
    <w:rsid w:val="00FC0693"/>
    <w:rsid w:val="00FC0EAD"/>
    <w:rsid w:val="00FC2CF0"/>
    <w:rsid w:val="00FD19FC"/>
    <w:rsid w:val="00FD2913"/>
    <w:rsid w:val="00FD3437"/>
    <w:rsid w:val="00FD5F37"/>
    <w:rsid w:val="00FD60A9"/>
    <w:rsid w:val="00FE1EAF"/>
    <w:rsid w:val="00FE5320"/>
    <w:rsid w:val="00FE5977"/>
    <w:rsid w:val="00FF1A1C"/>
    <w:rsid w:val="00FF2C1C"/>
    <w:rsid w:val="00FF3267"/>
    <w:rsid w:val="00FF38F4"/>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f" fillcolor="#0c9">
      <v:fill color="#0c9" on="f"/>
      <v:stroke weight="2.25pt"/>
      <o:colormru v:ext="edit" colors="#343e5f"/>
    </o:shapedefaults>
    <o:shapelayout v:ext="edit">
      <o:idmap v:ext="edit" data="1"/>
    </o:shapelayout>
  </w:shapeDefaults>
  <w:decimalSymbol w:val="."/>
  <w:listSeparator w:val=","/>
  <w14:docId w14:val="39CD19AB"/>
  <w15:docId w15:val="{D671CED5-02AE-42CE-8D9F-4F0DC64D8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83D68"/>
  </w:style>
  <w:style w:type="paragraph" w:styleId="Heading1">
    <w:name w:val="heading 1"/>
    <w:basedOn w:val="Normal"/>
    <w:next w:val="Normal"/>
    <w:link w:val="Heading1Char"/>
    <w:uiPriority w:val="9"/>
    <w:qFormat/>
    <w:rsid w:val="00883D68"/>
    <w:pPr>
      <w:keepNext/>
      <w:keepLines/>
      <w:numPr>
        <w:numId w:val="29"/>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83D68"/>
    <w:pPr>
      <w:keepNext/>
      <w:keepLines/>
      <w:numPr>
        <w:ilvl w:val="1"/>
        <w:numId w:val="29"/>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883D68"/>
    <w:pPr>
      <w:keepNext/>
      <w:keepLines/>
      <w:numPr>
        <w:ilvl w:val="2"/>
        <w:numId w:val="29"/>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83D68"/>
    <w:pPr>
      <w:keepNext/>
      <w:keepLines/>
      <w:numPr>
        <w:ilvl w:val="3"/>
        <w:numId w:val="29"/>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aliases w:val="Heading (table) 5"/>
    <w:basedOn w:val="Normal"/>
    <w:next w:val="Normal"/>
    <w:link w:val="Heading5Char"/>
    <w:uiPriority w:val="9"/>
    <w:unhideWhenUsed/>
    <w:qFormat/>
    <w:rsid w:val="00883D68"/>
    <w:pPr>
      <w:keepNext/>
      <w:keepLines/>
      <w:numPr>
        <w:ilvl w:val="4"/>
        <w:numId w:val="29"/>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unhideWhenUsed/>
    <w:qFormat/>
    <w:rsid w:val="00883D68"/>
    <w:pPr>
      <w:keepNext/>
      <w:keepLines/>
      <w:numPr>
        <w:ilvl w:val="5"/>
        <w:numId w:val="29"/>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883D68"/>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83D68"/>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83D68"/>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8A1D13"/>
    <w:rPr>
      <w:rFonts w:ascii="Trebuchet MS" w:hAnsi="Trebuchet MS"/>
    </w:rPr>
  </w:style>
  <w:style w:type="paragraph" w:styleId="BodyText2">
    <w:name w:val="Body Text 2"/>
    <w:basedOn w:val="BodyText"/>
    <w:rsid w:val="008A1D13"/>
    <w:pPr>
      <w:spacing w:after="0"/>
    </w:pPr>
    <w:rPr>
      <w:b/>
    </w:rPr>
  </w:style>
  <w:style w:type="paragraph" w:styleId="BodyText3">
    <w:name w:val="Body Text 3"/>
    <w:basedOn w:val="BodyText"/>
    <w:rsid w:val="008A1D13"/>
    <w:pPr>
      <w:spacing w:before="40" w:after="0"/>
    </w:pPr>
  </w:style>
  <w:style w:type="paragraph" w:customStyle="1" w:styleId="BodyTextINTROParagraph">
    <w:name w:val="Body Text INTRO Paragraph"/>
    <w:basedOn w:val="Normal"/>
    <w:next w:val="Normal"/>
    <w:link w:val="BodyTextINTROParagraphChar"/>
    <w:rsid w:val="008A1D13"/>
    <w:pPr>
      <w:tabs>
        <w:tab w:val="left" w:pos="480"/>
        <w:tab w:val="left" w:pos="960"/>
        <w:tab w:val="left" w:pos="1440"/>
        <w:tab w:val="left" w:pos="1920"/>
        <w:tab w:val="left" w:pos="2400"/>
        <w:tab w:val="left" w:pos="2880"/>
        <w:tab w:val="left" w:pos="3360"/>
        <w:tab w:val="left" w:pos="3840"/>
        <w:tab w:val="left" w:pos="4320"/>
      </w:tabs>
      <w:spacing w:before="360" w:line="360" w:lineRule="exact"/>
      <w:ind w:left="1440"/>
    </w:pPr>
    <w:rPr>
      <w:rFonts w:eastAsia="Times" w:cs="Courier New"/>
      <w:b/>
      <w:color w:val="333333"/>
    </w:rPr>
  </w:style>
  <w:style w:type="character" w:customStyle="1" w:styleId="BodyTextINTROParagraphChar">
    <w:name w:val="Body Text INTRO Paragraph Char"/>
    <w:link w:val="BodyTextINTROParagraph"/>
    <w:rsid w:val="008A1D13"/>
    <w:rPr>
      <w:rFonts w:ascii="Arial" w:hAnsi="Arial" w:cs="Courier New"/>
      <w:b/>
      <w:color w:val="333333"/>
      <w:szCs w:val="24"/>
      <w:lang w:val="en-US" w:eastAsia="en-US" w:bidi="ar-SA"/>
    </w:rPr>
  </w:style>
  <w:style w:type="paragraph" w:customStyle="1" w:styleId="Companyname">
    <w:name w:val="Company name"/>
    <w:basedOn w:val="BodyTextINTROParagraph"/>
    <w:next w:val="Normal"/>
    <w:rsid w:val="008A1D13"/>
    <w:pPr>
      <w:ind w:left="0"/>
    </w:pPr>
    <w:rPr>
      <w:rFonts w:ascii="Trebuchet MS" w:hAnsi="Trebuchet MS"/>
      <w:sz w:val="24"/>
    </w:rPr>
  </w:style>
  <w:style w:type="paragraph" w:styleId="Footer">
    <w:name w:val="footer"/>
    <w:basedOn w:val="Normal"/>
    <w:rsid w:val="008D598D"/>
    <w:pPr>
      <w:ind w:left="7560" w:hanging="7560"/>
    </w:pPr>
    <w:rPr>
      <w:rFonts w:cs="Arial"/>
      <w:caps/>
      <w:spacing w:val="10"/>
      <w:sz w:val="16"/>
      <w:szCs w:val="16"/>
    </w:rPr>
  </w:style>
  <w:style w:type="paragraph" w:styleId="Header">
    <w:name w:val="header"/>
    <w:basedOn w:val="Normal"/>
    <w:rsid w:val="004E53BA"/>
    <w:pPr>
      <w:tabs>
        <w:tab w:val="center" w:pos="4320"/>
        <w:tab w:val="right" w:pos="8640"/>
      </w:tabs>
    </w:pPr>
    <w:rPr>
      <w:rFonts w:cs="Arial"/>
      <w:caps/>
      <w:spacing w:val="10"/>
      <w:sz w:val="16"/>
      <w:szCs w:val="16"/>
    </w:rPr>
  </w:style>
  <w:style w:type="character" w:customStyle="1" w:styleId="Heading4Char">
    <w:name w:val="Heading 4 Char"/>
    <w:basedOn w:val="DefaultParagraphFont"/>
    <w:link w:val="Heading4"/>
    <w:uiPriority w:val="9"/>
    <w:rsid w:val="00883D68"/>
    <w:rPr>
      <w:rFonts w:asciiTheme="majorHAnsi" w:eastAsiaTheme="majorEastAsia" w:hAnsiTheme="majorHAnsi" w:cstheme="majorBidi"/>
      <w:b/>
      <w:bCs/>
      <w:i/>
      <w:iCs/>
      <w:color w:val="000000" w:themeColor="text1"/>
    </w:rPr>
  </w:style>
  <w:style w:type="character" w:customStyle="1" w:styleId="Heading6Char">
    <w:name w:val="Heading 6 Char"/>
    <w:basedOn w:val="DefaultParagraphFont"/>
    <w:link w:val="Heading6"/>
    <w:uiPriority w:val="9"/>
    <w:rsid w:val="00883D68"/>
    <w:rPr>
      <w:rFonts w:asciiTheme="majorHAnsi" w:eastAsiaTheme="majorEastAsia" w:hAnsiTheme="majorHAnsi" w:cstheme="majorBidi"/>
      <w:i/>
      <w:iCs/>
      <w:color w:val="17365D" w:themeColor="text2" w:themeShade="BF"/>
    </w:rPr>
  </w:style>
  <w:style w:type="character" w:customStyle="1" w:styleId="Heading5Char">
    <w:name w:val="Heading 5 Char"/>
    <w:aliases w:val="Heading (table) 5 Char"/>
    <w:basedOn w:val="DefaultParagraphFont"/>
    <w:link w:val="Heading5"/>
    <w:uiPriority w:val="9"/>
    <w:rsid w:val="00883D68"/>
    <w:rPr>
      <w:rFonts w:asciiTheme="majorHAnsi" w:eastAsiaTheme="majorEastAsia" w:hAnsiTheme="majorHAnsi" w:cstheme="majorBidi"/>
      <w:color w:val="17365D" w:themeColor="text2" w:themeShade="BF"/>
    </w:rPr>
  </w:style>
  <w:style w:type="character" w:customStyle="1" w:styleId="Heading1Char">
    <w:name w:val="Heading 1 Char"/>
    <w:basedOn w:val="DefaultParagraphFont"/>
    <w:link w:val="Heading1"/>
    <w:uiPriority w:val="9"/>
    <w:rsid w:val="00883D68"/>
    <w:rPr>
      <w:rFonts w:asciiTheme="majorHAnsi" w:eastAsiaTheme="majorEastAsia" w:hAnsiTheme="majorHAnsi" w:cstheme="majorBidi"/>
      <w:b/>
      <w:bCs/>
      <w:smallCaps/>
      <w:color w:val="000000" w:themeColor="text1"/>
      <w:sz w:val="36"/>
      <w:szCs w:val="36"/>
    </w:rPr>
  </w:style>
  <w:style w:type="paragraph" w:customStyle="1" w:styleId="IntroBodyText">
    <w:name w:val="Intro Body Text"/>
    <w:basedOn w:val="Normal"/>
    <w:rsid w:val="008A1D13"/>
    <w:pPr>
      <w:tabs>
        <w:tab w:val="left" w:pos="480"/>
        <w:tab w:val="left" w:pos="960"/>
        <w:tab w:val="left" w:pos="1440"/>
        <w:tab w:val="left" w:pos="1920"/>
        <w:tab w:val="left" w:pos="2400"/>
        <w:tab w:val="left" w:pos="2880"/>
        <w:tab w:val="left" w:pos="3360"/>
        <w:tab w:val="left" w:pos="3840"/>
        <w:tab w:val="left" w:pos="4320"/>
      </w:tabs>
      <w:ind w:left="-14"/>
    </w:pPr>
    <w:rPr>
      <w:rFonts w:cs="Arial"/>
    </w:rPr>
  </w:style>
  <w:style w:type="paragraph" w:styleId="ListBullet2">
    <w:name w:val="List Bullet 2"/>
    <w:basedOn w:val="BodyText"/>
    <w:rsid w:val="008A1D13"/>
    <w:pPr>
      <w:numPr>
        <w:numId w:val="1"/>
      </w:numPr>
      <w:spacing w:after="60"/>
    </w:pPr>
  </w:style>
  <w:style w:type="paragraph" w:customStyle="1" w:styleId="StyleBodyTextINTROParagraphCustomColorRGB119119119B">
    <w:name w:val="Style Body Text INTRO Paragraph + Custom Color(RGB(119119119)) B..."/>
    <w:basedOn w:val="BodyTextINTROParagraph"/>
    <w:rsid w:val="008A1D13"/>
    <w:pPr>
      <w:tabs>
        <w:tab w:val="clear" w:pos="1440"/>
        <w:tab w:val="left" w:pos="0"/>
      </w:tabs>
      <w:spacing w:before="300" w:after="0"/>
      <w:ind w:left="0"/>
    </w:pPr>
    <w:rPr>
      <w:rFonts w:ascii="Trebuchet MS" w:hAnsi="Trebuchet MS" w:cs="Times New Roman"/>
      <w:b w:val="0"/>
      <w:bCs/>
      <w:sz w:val="26"/>
      <w:szCs w:val="26"/>
    </w:rPr>
  </w:style>
  <w:style w:type="paragraph" w:customStyle="1" w:styleId="TableBodyText">
    <w:name w:val="Table Body Text"/>
    <w:basedOn w:val="BodyText"/>
    <w:rsid w:val="00840901"/>
    <w:pPr>
      <w:spacing w:before="60" w:after="20"/>
    </w:pPr>
    <w:rPr>
      <w:sz w:val="18"/>
      <w:szCs w:val="18"/>
    </w:rPr>
  </w:style>
  <w:style w:type="paragraph" w:customStyle="1" w:styleId="Tablesubtitle">
    <w:name w:val="Table subtitle"/>
    <w:basedOn w:val="Heading6"/>
    <w:rsid w:val="00840901"/>
    <w:pPr>
      <w:spacing w:before="60" w:after="20"/>
    </w:pPr>
  </w:style>
  <w:style w:type="paragraph" w:customStyle="1" w:styleId="TableTitle">
    <w:name w:val="Table Title"/>
    <w:next w:val="Heading5"/>
    <w:rsid w:val="00EF7B6E"/>
    <w:pPr>
      <w:spacing w:before="360" w:after="40"/>
    </w:pPr>
    <w:rPr>
      <w:rFonts w:ascii="Arial" w:eastAsia="Times New Roman" w:hAnsi="Arial" w:cs="Arial"/>
      <w:b/>
      <w:spacing w:val="2"/>
    </w:rPr>
  </w:style>
  <w:style w:type="paragraph" w:styleId="Title">
    <w:name w:val="Title"/>
    <w:basedOn w:val="Normal"/>
    <w:next w:val="Normal"/>
    <w:link w:val="TitleChar"/>
    <w:uiPriority w:val="10"/>
    <w:qFormat/>
    <w:rsid w:val="00883D68"/>
    <w:pPr>
      <w:spacing w:after="0" w:line="240" w:lineRule="auto"/>
      <w:contextualSpacing/>
    </w:pPr>
    <w:rPr>
      <w:rFonts w:asciiTheme="majorHAnsi" w:eastAsiaTheme="majorEastAsia" w:hAnsiTheme="majorHAnsi" w:cstheme="majorBidi"/>
      <w:color w:val="000000" w:themeColor="text1"/>
      <w:sz w:val="56"/>
      <w:szCs w:val="56"/>
    </w:rPr>
  </w:style>
  <w:style w:type="character" w:styleId="PageNumber">
    <w:name w:val="page number"/>
    <w:basedOn w:val="DefaultParagraphFont"/>
    <w:rsid w:val="004E53BA"/>
  </w:style>
  <w:style w:type="paragraph" w:styleId="BalloonText">
    <w:name w:val="Balloon Text"/>
    <w:basedOn w:val="Normal"/>
    <w:semiHidden/>
    <w:rsid w:val="00B07FE0"/>
    <w:rPr>
      <w:rFonts w:ascii="Tahoma" w:hAnsi="Tahoma" w:cs="Tahoma"/>
      <w:sz w:val="16"/>
      <w:szCs w:val="16"/>
    </w:rPr>
  </w:style>
  <w:style w:type="character" w:styleId="CommentReference">
    <w:name w:val="annotation reference"/>
    <w:semiHidden/>
    <w:rsid w:val="00E92AAE"/>
    <w:rPr>
      <w:sz w:val="16"/>
      <w:szCs w:val="16"/>
    </w:rPr>
  </w:style>
  <w:style w:type="paragraph" w:styleId="CommentText">
    <w:name w:val="annotation text"/>
    <w:basedOn w:val="Normal"/>
    <w:semiHidden/>
    <w:rsid w:val="00E92AAE"/>
  </w:style>
  <w:style w:type="paragraph" w:styleId="CommentSubject">
    <w:name w:val="annotation subject"/>
    <w:basedOn w:val="CommentText"/>
    <w:next w:val="CommentText"/>
    <w:semiHidden/>
    <w:rsid w:val="00E92AAE"/>
    <w:rPr>
      <w:b/>
      <w:bCs/>
    </w:rPr>
  </w:style>
  <w:style w:type="paragraph" w:styleId="TOC1">
    <w:name w:val="toc 1"/>
    <w:basedOn w:val="Normal"/>
    <w:next w:val="Normal"/>
    <w:autoRedefine/>
    <w:uiPriority w:val="39"/>
    <w:rsid w:val="00D17955"/>
    <w:pPr>
      <w:tabs>
        <w:tab w:val="left" w:pos="403"/>
        <w:tab w:val="right" w:leader="dot" w:pos="8630"/>
      </w:tabs>
      <w:spacing w:before="120" w:after="0"/>
    </w:pPr>
  </w:style>
  <w:style w:type="paragraph" w:styleId="TOC2">
    <w:name w:val="toc 2"/>
    <w:basedOn w:val="Normal"/>
    <w:next w:val="Normal"/>
    <w:autoRedefine/>
    <w:uiPriority w:val="39"/>
    <w:rsid w:val="00D17955"/>
    <w:pPr>
      <w:tabs>
        <w:tab w:val="left" w:pos="800"/>
        <w:tab w:val="right" w:leader="dot" w:pos="8630"/>
      </w:tabs>
      <w:spacing w:after="0" w:line="240" w:lineRule="auto"/>
      <w:ind w:left="202"/>
    </w:pPr>
    <w:rPr>
      <w:rFonts w:cs="Arial"/>
    </w:rPr>
  </w:style>
  <w:style w:type="paragraph" w:styleId="TOC3">
    <w:name w:val="toc 3"/>
    <w:basedOn w:val="Normal"/>
    <w:next w:val="Normal"/>
    <w:autoRedefine/>
    <w:uiPriority w:val="39"/>
    <w:rsid w:val="00D17955"/>
    <w:pPr>
      <w:spacing w:after="0" w:line="240" w:lineRule="auto"/>
      <w:ind w:left="403"/>
      <w:contextualSpacing/>
    </w:pPr>
  </w:style>
  <w:style w:type="paragraph" w:styleId="TOC5">
    <w:name w:val="toc 5"/>
    <w:basedOn w:val="Normal"/>
    <w:next w:val="Normal"/>
    <w:autoRedefine/>
    <w:uiPriority w:val="39"/>
    <w:rsid w:val="003A0236"/>
    <w:pPr>
      <w:ind w:left="800"/>
    </w:pPr>
  </w:style>
  <w:style w:type="paragraph" w:styleId="Caption">
    <w:name w:val="caption"/>
    <w:basedOn w:val="Normal"/>
    <w:next w:val="Normal"/>
    <w:uiPriority w:val="35"/>
    <w:unhideWhenUsed/>
    <w:qFormat/>
    <w:rsid w:val="00883D68"/>
    <w:pPr>
      <w:spacing w:after="200" w:line="240" w:lineRule="auto"/>
    </w:pPr>
    <w:rPr>
      <w:i/>
      <w:iCs/>
      <w:color w:val="1F497D" w:themeColor="text2"/>
      <w:sz w:val="18"/>
      <w:szCs w:val="18"/>
    </w:rPr>
  </w:style>
  <w:style w:type="paragraph" w:customStyle="1" w:styleId="ColorfulList-Accent11">
    <w:name w:val="Colorful List - Accent 11"/>
    <w:basedOn w:val="Normal"/>
    <w:rsid w:val="00C259BF"/>
    <w:pPr>
      <w:ind w:left="720"/>
      <w:contextualSpacing/>
    </w:pPr>
    <w:rPr>
      <w:rFonts w:ascii="Calibri" w:hAnsi="Calibri"/>
    </w:rPr>
  </w:style>
  <w:style w:type="paragraph" w:customStyle="1" w:styleId="Cleaer">
    <w:name w:val="Cleaer"/>
    <w:basedOn w:val="Heading1"/>
    <w:rsid w:val="00170ABC"/>
  </w:style>
  <w:style w:type="character" w:styleId="Hyperlink">
    <w:name w:val="Hyperlink"/>
    <w:rsid w:val="00331FCF"/>
    <w:rPr>
      <w:color w:val="0000FF"/>
      <w:u w:val="single"/>
    </w:rPr>
  </w:style>
  <w:style w:type="paragraph" w:styleId="HTMLPreformatted">
    <w:name w:val="HTML Preformatted"/>
    <w:basedOn w:val="Normal"/>
    <w:link w:val="HTMLPreformattedChar"/>
    <w:uiPriority w:val="99"/>
    <w:unhideWhenUsed/>
    <w:rsid w:val="00B721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lang w:val="x-none" w:eastAsia="x-none"/>
    </w:rPr>
  </w:style>
  <w:style w:type="character" w:customStyle="1" w:styleId="HTMLPreformattedChar">
    <w:name w:val="HTML Preformatted Char"/>
    <w:link w:val="HTMLPreformatted"/>
    <w:uiPriority w:val="99"/>
    <w:rsid w:val="00B7219B"/>
    <w:rPr>
      <w:rFonts w:ascii="Courier New" w:eastAsia="Times New Roman" w:hAnsi="Courier New" w:cs="Courier New"/>
    </w:rPr>
  </w:style>
  <w:style w:type="table" w:styleId="TableGrid">
    <w:name w:val="Table Grid"/>
    <w:basedOn w:val="TableNormal"/>
    <w:rsid w:val="007B1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iv">
    <w:name w:val="Div"/>
    <w:basedOn w:val="Normal"/>
    <w:rsid w:val="00E61E8A"/>
    <w:rPr>
      <w:rFonts w:ascii="Times New Roman" w:eastAsia="Verdana" w:hAnsi="Times New Roman" w:cs="Verdana"/>
      <w:color w:val="000000"/>
      <w:sz w:val="24"/>
      <w:shd w:val="solid" w:color="FFFFFF" w:fill="auto"/>
      <w:lang w:eastAsia="ru-RU"/>
    </w:rPr>
  </w:style>
  <w:style w:type="paragraph" w:customStyle="1" w:styleId="Hrpb1">
    <w:name w:val="Hr_pb_1"/>
    <w:basedOn w:val="Normal"/>
    <w:rsid w:val="00E61E8A"/>
    <w:rPr>
      <w:rFonts w:ascii="Times New Roman" w:eastAsia="Verdana" w:hAnsi="Times New Roman" w:cs="Verdana"/>
      <w:color w:val="000000"/>
      <w:sz w:val="24"/>
      <w:shd w:val="solid" w:color="FFFFFF" w:fill="auto"/>
      <w:lang w:eastAsia="ru-RU"/>
    </w:rPr>
  </w:style>
  <w:style w:type="paragraph" w:customStyle="1" w:styleId="FakeHeader">
    <w:name w:val="FakeHeader"/>
    <w:basedOn w:val="Normal"/>
    <w:next w:val="Normal"/>
    <w:rsid w:val="00E61E8A"/>
    <w:rPr>
      <w:rFonts w:eastAsia="Verdana" w:cs="Verdana"/>
      <w:color w:val="000000"/>
      <w:sz w:val="40"/>
      <w:shd w:val="solid" w:color="FFFFFF" w:fill="auto"/>
      <w:lang w:eastAsia="ru-RU"/>
    </w:rPr>
  </w:style>
  <w:style w:type="character" w:styleId="FollowedHyperlink">
    <w:name w:val="FollowedHyperlink"/>
    <w:rsid w:val="00614230"/>
    <w:rPr>
      <w:color w:val="800080"/>
      <w:u w:val="single"/>
    </w:rPr>
  </w:style>
  <w:style w:type="character" w:customStyle="1" w:styleId="Heading7Char">
    <w:name w:val="Heading 7 Char"/>
    <w:basedOn w:val="DefaultParagraphFont"/>
    <w:link w:val="Heading7"/>
    <w:uiPriority w:val="9"/>
    <w:semiHidden/>
    <w:rsid w:val="00883D6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83D6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83D68"/>
    <w:rPr>
      <w:rFonts w:asciiTheme="majorHAnsi" w:eastAsiaTheme="majorEastAsia" w:hAnsiTheme="majorHAnsi" w:cstheme="majorBidi"/>
      <w:i/>
      <w:iCs/>
      <w:color w:val="404040" w:themeColor="text1" w:themeTint="BF"/>
      <w:sz w:val="20"/>
      <w:szCs w:val="20"/>
    </w:rPr>
  </w:style>
  <w:style w:type="character" w:customStyle="1" w:styleId="Heading2Char">
    <w:name w:val="Heading 2 Char"/>
    <w:basedOn w:val="DefaultParagraphFont"/>
    <w:link w:val="Heading2"/>
    <w:uiPriority w:val="9"/>
    <w:rsid w:val="00883D68"/>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883D68"/>
    <w:rPr>
      <w:rFonts w:asciiTheme="majorHAnsi" w:eastAsiaTheme="majorEastAsia" w:hAnsiTheme="majorHAnsi" w:cstheme="majorBidi"/>
      <w:b/>
      <w:bCs/>
      <w:color w:val="000000" w:themeColor="text1"/>
    </w:rPr>
  </w:style>
  <w:style w:type="character" w:customStyle="1" w:styleId="TitleChar">
    <w:name w:val="Title Char"/>
    <w:basedOn w:val="DefaultParagraphFont"/>
    <w:link w:val="Title"/>
    <w:uiPriority w:val="10"/>
    <w:rsid w:val="00883D6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883D6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883D68"/>
    <w:rPr>
      <w:color w:val="5A5A5A" w:themeColor="text1" w:themeTint="A5"/>
      <w:spacing w:val="10"/>
    </w:rPr>
  </w:style>
  <w:style w:type="character" w:styleId="Strong">
    <w:name w:val="Strong"/>
    <w:basedOn w:val="DefaultParagraphFont"/>
    <w:uiPriority w:val="22"/>
    <w:qFormat/>
    <w:rsid w:val="00883D68"/>
    <w:rPr>
      <w:b/>
      <w:bCs/>
      <w:color w:val="000000" w:themeColor="text1"/>
    </w:rPr>
  </w:style>
  <w:style w:type="character" w:styleId="Emphasis">
    <w:name w:val="Emphasis"/>
    <w:basedOn w:val="DefaultParagraphFont"/>
    <w:uiPriority w:val="20"/>
    <w:qFormat/>
    <w:rsid w:val="00883D68"/>
    <w:rPr>
      <w:i/>
      <w:iCs/>
      <w:color w:val="auto"/>
    </w:rPr>
  </w:style>
  <w:style w:type="paragraph" w:styleId="NoSpacing">
    <w:name w:val="No Spacing"/>
    <w:link w:val="NoSpacingChar"/>
    <w:uiPriority w:val="1"/>
    <w:qFormat/>
    <w:rsid w:val="00883D68"/>
    <w:pPr>
      <w:spacing w:after="0" w:line="240" w:lineRule="auto"/>
    </w:pPr>
  </w:style>
  <w:style w:type="character" w:customStyle="1" w:styleId="NoSpacingChar">
    <w:name w:val="No Spacing Char"/>
    <w:basedOn w:val="DefaultParagraphFont"/>
    <w:link w:val="NoSpacing"/>
    <w:uiPriority w:val="1"/>
    <w:rsid w:val="005268E6"/>
  </w:style>
  <w:style w:type="paragraph" w:styleId="ListParagraph">
    <w:name w:val="List Paragraph"/>
    <w:basedOn w:val="Normal"/>
    <w:uiPriority w:val="34"/>
    <w:qFormat/>
    <w:rsid w:val="005268E6"/>
    <w:pPr>
      <w:ind w:left="720"/>
      <w:contextualSpacing/>
    </w:pPr>
  </w:style>
  <w:style w:type="paragraph" w:styleId="Quote">
    <w:name w:val="Quote"/>
    <w:basedOn w:val="Normal"/>
    <w:next w:val="Normal"/>
    <w:link w:val="QuoteChar"/>
    <w:uiPriority w:val="29"/>
    <w:qFormat/>
    <w:rsid w:val="00883D68"/>
    <w:pPr>
      <w:spacing w:before="160"/>
      <w:ind w:left="720" w:right="720"/>
    </w:pPr>
    <w:rPr>
      <w:i/>
      <w:iCs/>
      <w:color w:val="000000" w:themeColor="text1"/>
    </w:rPr>
  </w:style>
  <w:style w:type="character" w:customStyle="1" w:styleId="QuoteChar">
    <w:name w:val="Quote Char"/>
    <w:basedOn w:val="DefaultParagraphFont"/>
    <w:link w:val="Quote"/>
    <w:uiPriority w:val="29"/>
    <w:rsid w:val="00883D68"/>
    <w:rPr>
      <w:i/>
      <w:iCs/>
      <w:color w:val="000000" w:themeColor="text1"/>
    </w:rPr>
  </w:style>
  <w:style w:type="paragraph" w:styleId="IntenseQuote">
    <w:name w:val="Intense Quote"/>
    <w:basedOn w:val="Normal"/>
    <w:next w:val="Normal"/>
    <w:link w:val="IntenseQuoteChar"/>
    <w:uiPriority w:val="30"/>
    <w:qFormat/>
    <w:rsid w:val="00883D6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883D68"/>
    <w:rPr>
      <w:color w:val="000000" w:themeColor="text1"/>
      <w:shd w:val="clear" w:color="auto" w:fill="F2F2F2" w:themeFill="background1" w:themeFillShade="F2"/>
    </w:rPr>
  </w:style>
  <w:style w:type="character" w:styleId="SubtleEmphasis">
    <w:name w:val="Subtle Emphasis"/>
    <w:basedOn w:val="DefaultParagraphFont"/>
    <w:uiPriority w:val="19"/>
    <w:qFormat/>
    <w:rsid w:val="00883D68"/>
    <w:rPr>
      <w:i/>
      <w:iCs/>
      <w:color w:val="404040" w:themeColor="text1" w:themeTint="BF"/>
    </w:rPr>
  </w:style>
  <w:style w:type="character" w:styleId="IntenseEmphasis">
    <w:name w:val="Intense Emphasis"/>
    <w:basedOn w:val="DefaultParagraphFont"/>
    <w:uiPriority w:val="21"/>
    <w:qFormat/>
    <w:rsid w:val="00883D68"/>
    <w:rPr>
      <w:b/>
      <w:bCs/>
      <w:i/>
      <w:iCs/>
      <w:caps/>
    </w:rPr>
  </w:style>
  <w:style w:type="character" w:styleId="SubtleReference">
    <w:name w:val="Subtle Reference"/>
    <w:basedOn w:val="DefaultParagraphFont"/>
    <w:uiPriority w:val="31"/>
    <w:qFormat/>
    <w:rsid w:val="00883D6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83D68"/>
    <w:rPr>
      <w:b/>
      <w:bCs/>
      <w:smallCaps/>
      <w:u w:val="single"/>
    </w:rPr>
  </w:style>
  <w:style w:type="character" w:styleId="BookTitle">
    <w:name w:val="Book Title"/>
    <w:basedOn w:val="DefaultParagraphFont"/>
    <w:uiPriority w:val="33"/>
    <w:qFormat/>
    <w:rsid w:val="00883D68"/>
    <w:rPr>
      <w:b w:val="0"/>
      <w:bCs w:val="0"/>
      <w:smallCaps/>
      <w:spacing w:val="5"/>
    </w:rPr>
  </w:style>
  <w:style w:type="paragraph" w:styleId="TOCHeading">
    <w:name w:val="TOC Heading"/>
    <w:basedOn w:val="Heading1"/>
    <w:next w:val="Normal"/>
    <w:uiPriority w:val="39"/>
    <w:semiHidden/>
    <w:unhideWhenUsed/>
    <w:qFormat/>
    <w:rsid w:val="00883D68"/>
    <w:pPr>
      <w:outlineLvl w:val="9"/>
    </w:pPr>
  </w:style>
  <w:style w:type="table" w:styleId="ColorfulGrid">
    <w:name w:val="Colorful Grid"/>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TOC4">
    <w:name w:val="toc 4"/>
    <w:basedOn w:val="Normal"/>
    <w:next w:val="Normal"/>
    <w:autoRedefine/>
    <w:uiPriority w:val="39"/>
    <w:rsid w:val="00B85C0E"/>
    <w:pPr>
      <w:spacing w:after="100"/>
      <w:ind w:left="600"/>
    </w:pPr>
  </w:style>
  <w:style w:type="table" w:customStyle="1" w:styleId="TableGrid1">
    <w:name w:val="Table Grid1"/>
    <w:basedOn w:val="TableNormal"/>
    <w:next w:val="TableGrid"/>
    <w:rsid w:val="00AE39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EF2D24"/>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7189939">
      <w:bodyDiv w:val="1"/>
      <w:marLeft w:val="0"/>
      <w:marRight w:val="0"/>
      <w:marTop w:val="0"/>
      <w:marBottom w:val="0"/>
      <w:divBdr>
        <w:top w:val="none" w:sz="0" w:space="0" w:color="auto"/>
        <w:left w:val="none" w:sz="0" w:space="0" w:color="auto"/>
        <w:bottom w:val="none" w:sz="0" w:space="0" w:color="auto"/>
        <w:right w:val="none" w:sz="0" w:space="0" w:color="auto"/>
      </w:divBdr>
    </w:div>
    <w:div w:id="452944816">
      <w:bodyDiv w:val="1"/>
      <w:marLeft w:val="0"/>
      <w:marRight w:val="0"/>
      <w:marTop w:val="0"/>
      <w:marBottom w:val="0"/>
      <w:divBdr>
        <w:top w:val="none" w:sz="0" w:space="0" w:color="auto"/>
        <w:left w:val="none" w:sz="0" w:space="0" w:color="auto"/>
        <w:bottom w:val="none" w:sz="0" w:space="0" w:color="auto"/>
        <w:right w:val="none" w:sz="0" w:space="0" w:color="auto"/>
      </w:divBdr>
      <w:divsChild>
        <w:div w:id="303197896">
          <w:marLeft w:val="0"/>
          <w:marRight w:val="0"/>
          <w:marTop w:val="0"/>
          <w:marBottom w:val="0"/>
          <w:divBdr>
            <w:top w:val="none" w:sz="0" w:space="0" w:color="auto"/>
            <w:left w:val="none" w:sz="0" w:space="0" w:color="auto"/>
            <w:bottom w:val="none" w:sz="0" w:space="0" w:color="auto"/>
            <w:right w:val="none" w:sz="0" w:space="0" w:color="auto"/>
          </w:divBdr>
          <w:divsChild>
            <w:div w:id="1241603826">
              <w:marLeft w:val="0"/>
              <w:marRight w:val="0"/>
              <w:marTop w:val="0"/>
              <w:marBottom w:val="0"/>
              <w:divBdr>
                <w:top w:val="none" w:sz="0" w:space="0" w:color="auto"/>
                <w:left w:val="none" w:sz="0" w:space="0" w:color="auto"/>
                <w:bottom w:val="none" w:sz="0" w:space="0" w:color="auto"/>
                <w:right w:val="none" w:sz="0" w:space="0" w:color="auto"/>
              </w:divBdr>
              <w:divsChild>
                <w:div w:id="202030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4522">
          <w:marLeft w:val="0"/>
          <w:marRight w:val="0"/>
          <w:marTop w:val="0"/>
          <w:marBottom w:val="0"/>
          <w:divBdr>
            <w:top w:val="none" w:sz="0" w:space="0" w:color="auto"/>
            <w:left w:val="none" w:sz="0" w:space="0" w:color="auto"/>
            <w:bottom w:val="none" w:sz="0" w:space="0" w:color="auto"/>
            <w:right w:val="none" w:sz="0" w:space="0" w:color="auto"/>
          </w:divBdr>
        </w:div>
      </w:divsChild>
    </w:div>
    <w:div w:id="704448443">
      <w:bodyDiv w:val="1"/>
      <w:marLeft w:val="0"/>
      <w:marRight w:val="0"/>
      <w:marTop w:val="0"/>
      <w:marBottom w:val="0"/>
      <w:divBdr>
        <w:top w:val="none" w:sz="0" w:space="0" w:color="auto"/>
        <w:left w:val="none" w:sz="0" w:space="0" w:color="auto"/>
        <w:bottom w:val="none" w:sz="0" w:space="0" w:color="auto"/>
        <w:right w:val="none" w:sz="0" w:space="0" w:color="auto"/>
      </w:divBdr>
      <w:divsChild>
        <w:div w:id="1418748199">
          <w:marLeft w:val="0"/>
          <w:marRight w:val="0"/>
          <w:marTop w:val="0"/>
          <w:marBottom w:val="0"/>
          <w:divBdr>
            <w:top w:val="none" w:sz="0" w:space="0" w:color="auto"/>
            <w:left w:val="none" w:sz="0" w:space="0" w:color="auto"/>
            <w:bottom w:val="none" w:sz="0" w:space="0" w:color="auto"/>
            <w:right w:val="none" w:sz="0" w:space="0" w:color="auto"/>
          </w:divBdr>
          <w:divsChild>
            <w:div w:id="1639216722">
              <w:marLeft w:val="0"/>
              <w:marRight w:val="0"/>
              <w:marTop w:val="0"/>
              <w:marBottom w:val="0"/>
              <w:divBdr>
                <w:top w:val="none" w:sz="0" w:space="0" w:color="auto"/>
                <w:left w:val="none" w:sz="0" w:space="0" w:color="auto"/>
                <w:bottom w:val="none" w:sz="0" w:space="0" w:color="auto"/>
                <w:right w:val="none" w:sz="0" w:space="0" w:color="auto"/>
              </w:divBdr>
              <w:divsChild>
                <w:div w:id="1659068651">
                  <w:marLeft w:val="0"/>
                  <w:marRight w:val="0"/>
                  <w:marTop w:val="0"/>
                  <w:marBottom w:val="0"/>
                  <w:divBdr>
                    <w:top w:val="none" w:sz="0" w:space="0" w:color="auto"/>
                    <w:left w:val="none" w:sz="0" w:space="0" w:color="auto"/>
                    <w:bottom w:val="none" w:sz="0" w:space="0" w:color="auto"/>
                    <w:right w:val="none" w:sz="0" w:space="0" w:color="auto"/>
                  </w:divBdr>
                  <w:divsChild>
                    <w:div w:id="2067558450">
                      <w:marLeft w:val="0"/>
                      <w:marRight w:val="0"/>
                      <w:marTop w:val="0"/>
                      <w:marBottom w:val="0"/>
                      <w:divBdr>
                        <w:top w:val="none" w:sz="0" w:space="0" w:color="auto"/>
                        <w:left w:val="none" w:sz="0" w:space="0" w:color="auto"/>
                        <w:bottom w:val="none" w:sz="0" w:space="0" w:color="auto"/>
                        <w:right w:val="none" w:sz="0" w:space="0" w:color="auto"/>
                      </w:divBdr>
                      <w:divsChild>
                        <w:div w:id="1234390852">
                          <w:marLeft w:val="0"/>
                          <w:marRight w:val="0"/>
                          <w:marTop w:val="0"/>
                          <w:marBottom w:val="0"/>
                          <w:divBdr>
                            <w:top w:val="none" w:sz="0" w:space="0" w:color="auto"/>
                            <w:left w:val="none" w:sz="0" w:space="0" w:color="auto"/>
                            <w:bottom w:val="none" w:sz="0" w:space="0" w:color="auto"/>
                            <w:right w:val="none" w:sz="0" w:space="0" w:color="auto"/>
                          </w:divBdr>
                          <w:divsChild>
                            <w:div w:id="1514419656">
                              <w:marLeft w:val="0"/>
                              <w:marRight w:val="0"/>
                              <w:marTop w:val="0"/>
                              <w:marBottom w:val="0"/>
                              <w:divBdr>
                                <w:top w:val="none" w:sz="0" w:space="0" w:color="auto"/>
                                <w:left w:val="none" w:sz="0" w:space="0" w:color="auto"/>
                                <w:bottom w:val="none" w:sz="0" w:space="0" w:color="auto"/>
                                <w:right w:val="none" w:sz="0" w:space="0" w:color="auto"/>
                              </w:divBdr>
                              <w:divsChild>
                                <w:div w:id="15388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7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233570">
      <w:bodyDiv w:val="1"/>
      <w:marLeft w:val="0"/>
      <w:marRight w:val="0"/>
      <w:marTop w:val="0"/>
      <w:marBottom w:val="0"/>
      <w:divBdr>
        <w:top w:val="none" w:sz="0" w:space="0" w:color="auto"/>
        <w:left w:val="none" w:sz="0" w:space="0" w:color="auto"/>
        <w:bottom w:val="none" w:sz="0" w:space="0" w:color="auto"/>
        <w:right w:val="none" w:sz="0" w:space="0" w:color="auto"/>
      </w:divBdr>
      <w:divsChild>
        <w:div w:id="1494759767">
          <w:marLeft w:val="0"/>
          <w:marRight w:val="0"/>
          <w:marTop w:val="0"/>
          <w:marBottom w:val="0"/>
          <w:divBdr>
            <w:top w:val="none" w:sz="0" w:space="0" w:color="auto"/>
            <w:left w:val="none" w:sz="0" w:space="0" w:color="auto"/>
            <w:bottom w:val="none" w:sz="0" w:space="0" w:color="auto"/>
            <w:right w:val="none" w:sz="0" w:space="0" w:color="auto"/>
          </w:divBdr>
          <w:divsChild>
            <w:div w:id="2083484409">
              <w:marLeft w:val="0"/>
              <w:marRight w:val="0"/>
              <w:marTop w:val="0"/>
              <w:marBottom w:val="0"/>
              <w:divBdr>
                <w:top w:val="none" w:sz="0" w:space="0" w:color="auto"/>
                <w:left w:val="none" w:sz="0" w:space="0" w:color="auto"/>
                <w:bottom w:val="none" w:sz="0" w:space="0" w:color="auto"/>
                <w:right w:val="none" w:sz="0" w:space="0" w:color="auto"/>
              </w:divBdr>
              <w:divsChild>
                <w:div w:id="1116143807">
                  <w:marLeft w:val="0"/>
                  <w:marRight w:val="0"/>
                  <w:marTop w:val="0"/>
                  <w:marBottom w:val="0"/>
                  <w:divBdr>
                    <w:top w:val="none" w:sz="0" w:space="0" w:color="auto"/>
                    <w:left w:val="none" w:sz="0" w:space="0" w:color="auto"/>
                    <w:bottom w:val="none" w:sz="0" w:space="0" w:color="auto"/>
                    <w:right w:val="none" w:sz="0" w:space="0" w:color="auto"/>
                  </w:divBdr>
                  <w:divsChild>
                    <w:div w:id="802700104">
                      <w:marLeft w:val="0"/>
                      <w:marRight w:val="0"/>
                      <w:marTop w:val="0"/>
                      <w:marBottom w:val="0"/>
                      <w:divBdr>
                        <w:top w:val="none" w:sz="0" w:space="0" w:color="auto"/>
                        <w:left w:val="none" w:sz="0" w:space="0" w:color="auto"/>
                        <w:bottom w:val="none" w:sz="0" w:space="0" w:color="auto"/>
                        <w:right w:val="none" w:sz="0" w:space="0" w:color="auto"/>
                      </w:divBdr>
                      <w:divsChild>
                        <w:div w:id="167600489">
                          <w:marLeft w:val="0"/>
                          <w:marRight w:val="0"/>
                          <w:marTop w:val="0"/>
                          <w:marBottom w:val="0"/>
                          <w:divBdr>
                            <w:top w:val="none" w:sz="0" w:space="0" w:color="auto"/>
                            <w:left w:val="none" w:sz="0" w:space="0" w:color="auto"/>
                            <w:bottom w:val="none" w:sz="0" w:space="0" w:color="auto"/>
                            <w:right w:val="none" w:sz="0" w:space="0" w:color="auto"/>
                          </w:divBdr>
                          <w:divsChild>
                            <w:div w:id="303894536">
                              <w:marLeft w:val="0"/>
                              <w:marRight w:val="0"/>
                              <w:marTop w:val="0"/>
                              <w:marBottom w:val="0"/>
                              <w:divBdr>
                                <w:top w:val="none" w:sz="0" w:space="0" w:color="auto"/>
                                <w:left w:val="none" w:sz="0" w:space="0" w:color="auto"/>
                                <w:bottom w:val="none" w:sz="0" w:space="0" w:color="auto"/>
                                <w:right w:val="none" w:sz="0" w:space="0" w:color="auto"/>
                              </w:divBdr>
                              <w:divsChild>
                                <w:div w:id="64423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5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3815">
      <w:bodyDiv w:val="1"/>
      <w:marLeft w:val="0"/>
      <w:marRight w:val="0"/>
      <w:marTop w:val="0"/>
      <w:marBottom w:val="0"/>
      <w:divBdr>
        <w:top w:val="none" w:sz="0" w:space="0" w:color="auto"/>
        <w:left w:val="none" w:sz="0" w:space="0" w:color="auto"/>
        <w:bottom w:val="none" w:sz="0" w:space="0" w:color="auto"/>
        <w:right w:val="none" w:sz="0" w:space="0" w:color="auto"/>
      </w:divBdr>
      <w:divsChild>
        <w:div w:id="466245947">
          <w:marLeft w:val="0"/>
          <w:marRight w:val="0"/>
          <w:marTop w:val="0"/>
          <w:marBottom w:val="0"/>
          <w:divBdr>
            <w:top w:val="none" w:sz="0" w:space="0" w:color="auto"/>
            <w:left w:val="none" w:sz="0" w:space="0" w:color="auto"/>
            <w:bottom w:val="none" w:sz="0" w:space="0" w:color="auto"/>
            <w:right w:val="none" w:sz="0" w:space="0" w:color="auto"/>
          </w:divBdr>
        </w:div>
        <w:div w:id="1495534475">
          <w:marLeft w:val="0"/>
          <w:marRight w:val="0"/>
          <w:marTop w:val="0"/>
          <w:marBottom w:val="0"/>
          <w:divBdr>
            <w:top w:val="none" w:sz="0" w:space="0" w:color="auto"/>
            <w:left w:val="none" w:sz="0" w:space="0" w:color="auto"/>
            <w:bottom w:val="none" w:sz="0" w:space="0" w:color="auto"/>
            <w:right w:val="none" w:sz="0" w:space="0" w:color="auto"/>
          </w:divBdr>
        </w:div>
        <w:div w:id="1880966955">
          <w:marLeft w:val="0"/>
          <w:marRight w:val="0"/>
          <w:marTop w:val="0"/>
          <w:marBottom w:val="0"/>
          <w:divBdr>
            <w:top w:val="none" w:sz="0" w:space="0" w:color="auto"/>
            <w:left w:val="none" w:sz="0" w:space="0" w:color="auto"/>
            <w:bottom w:val="none" w:sz="0" w:space="0" w:color="auto"/>
            <w:right w:val="none" w:sz="0" w:space="0" w:color="auto"/>
          </w:divBdr>
        </w:div>
        <w:div w:id="1479179024">
          <w:marLeft w:val="0"/>
          <w:marRight w:val="0"/>
          <w:marTop w:val="0"/>
          <w:marBottom w:val="0"/>
          <w:divBdr>
            <w:top w:val="none" w:sz="0" w:space="0" w:color="auto"/>
            <w:left w:val="none" w:sz="0" w:space="0" w:color="auto"/>
            <w:bottom w:val="none" w:sz="0" w:space="0" w:color="auto"/>
            <w:right w:val="none" w:sz="0" w:space="0" w:color="auto"/>
          </w:divBdr>
        </w:div>
        <w:div w:id="1185093949">
          <w:marLeft w:val="0"/>
          <w:marRight w:val="0"/>
          <w:marTop w:val="0"/>
          <w:marBottom w:val="0"/>
          <w:divBdr>
            <w:top w:val="none" w:sz="0" w:space="0" w:color="auto"/>
            <w:left w:val="none" w:sz="0" w:space="0" w:color="auto"/>
            <w:bottom w:val="none" w:sz="0" w:space="0" w:color="auto"/>
            <w:right w:val="none" w:sz="0" w:space="0" w:color="auto"/>
          </w:divBdr>
        </w:div>
        <w:div w:id="1404446420">
          <w:marLeft w:val="0"/>
          <w:marRight w:val="0"/>
          <w:marTop w:val="0"/>
          <w:marBottom w:val="0"/>
          <w:divBdr>
            <w:top w:val="none" w:sz="0" w:space="0" w:color="auto"/>
            <w:left w:val="none" w:sz="0" w:space="0" w:color="auto"/>
            <w:bottom w:val="none" w:sz="0" w:space="0" w:color="auto"/>
            <w:right w:val="none" w:sz="0" w:space="0" w:color="auto"/>
          </w:divBdr>
        </w:div>
        <w:div w:id="635061864">
          <w:marLeft w:val="0"/>
          <w:marRight w:val="0"/>
          <w:marTop w:val="0"/>
          <w:marBottom w:val="0"/>
          <w:divBdr>
            <w:top w:val="none" w:sz="0" w:space="0" w:color="auto"/>
            <w:left w:val="none" w:sz="0" w:space="0" w:color="auto"/>
            <w:bottom w:val="none" w:sz="0" w:space="0" w:color="auto"/>
            <w:right w:val="none" w:sz="0" w:space="0" w:color="auto"/>
          </w:divBdr>
        </w:div>
        <w:div w:id="564873067">
          <w:marLeft w:val="0"/>
          <w:marRight w:val="0"/>
          <w:marTop w:val="0"/>
          <w:marBottom w:val="0"/>
          <w:divBdr>
            <w:top w:val="none" w:sz="0" w:space="0" w:color="auto"/>
            <w:left w:val="none" w:sz="0" w:space="0" w:color="auto"/>
            <w:bottom w:val="none" w:sz="0" w:space="0" w:color="auto"/>
            <w:right w:val="none" w:sz="0" w:space="0" w:color="auto"/>
          </w:divBdr>
        </w:div>
        <w:div w:id="1847595018">
          <w:marLeft w:val="0"/>
          <w:marRight w:val="0"/>
          <w:marTop w:val="0"/>
          <w:marBottom w:val="0"/>
          <w:divBdr>
            <w:top w:val="none" w:sz="0" w:space="0" w:color="auto"/>
            <w:left w:val="none" w:sz="0" w:space="0" w:color="auto"/>
            <w:bottom w:val="none" w:sz="0" w:space="0" w:color="auto"/>
            <w:right w:val="none" w:sz="0" w:space="0" w:color="auto"/>
          </w:divBdr>
        </w:div>
        <w:div w:id="1326544572">
          <w:marLeft w:val="0"/>
          <w:marRight w:val="0"/>
          <w:marTop w:val="0"/>
          <w:marBottom w:val="0"/>
          <w:divBdr>
            <w:top w:val="none" w:sz="0" w:space="0" w:color="auto"/>
            <w:left w:val="none" w:sz="0" w:space="0" w:color="auto"/>
            <w:bottom w:val="none" w:sz="0" w:space="0" w:color="auto"/>
            <w:right w:val="none" w:sz="0" w:space="0" w:color="auto"/>
          </w:divBdr>
        </w:div>
        <w:div w:id="10236768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ellenc\LOCALS~1\Temp\Project%20Communication%20Plan_COPYEDITE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ushpin">
      <a:majorFont>
        <a:latin typeface="Constantia"/>
        <a:ea typeface=""/>
        <a:cs typeface=""/>
        <a:font script="Jpan" typeface="HGS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Franklin Gothic Book"/>
        <a:ea typeface=""/>
        <a:cs typeface=""/>
        <a:font script="Grek" typeface="Arial"/>
        <a:font script="Cyrl" typeface="Arial"/>
        <a:font script="Jpan" typeface="ＭＳ Ｐゴシック"/>
        <a:font script="Hang" typeface="맑은 고딕"/>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3DA6F9-78DB-E14A-89A5-9BD2D73C6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C:\DOCUME~1\a-ellenc\LOCALS~1\Temp\Project Communication Plan_COPYEDITED.dot</Template>
  <TotalTime>180</TotalTime>
  <Pages>36</Pages>
  <Words>5124</Words>
  <Characters>29212</Characters>
  <Application>Microsoft Macintosh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[Company Name]</vt:lpstr>
    </vt:vector>
  </TitlesOfParts>
  <Company>Community System Inc</Company>
  <LinksUpToDate>false</LinksUpToDate>
  <CharactersWithSpaces>34268</CharactersWithSpaces>
  <SharedDoc>false</SharedDoc>
  <HLinks>
    <vt:vector size="6" baseType="variant">
      <vt:variant>
        <vt:i4>2883689</vt:i4>
      </vt:variant>
      <vt:variant>
        <vt:i4>108</vt:i4>
      </vt:variant>
      <vt:variant>
        <vt:i4>0</vt:i4>
      </vt:variant>
      <vt:variant>
        <vt:i4>5</vt:i4>
      </vt:variant>
      <vt:variant>
        <vt:lpwstr>http://faralam.com/apiexplorer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[Company Name]</dc:title>
  <dc:creator>Alamgir Farouk2</dc:creator>
  <cp:lastModifiedBy>Microsoft Office User</cp:lastModifiedBy>
  <cp:revision>52</cp:revision>
  <cp:lastPrinted>2017-02-27T20:43:00Z</cp:lastPrinted>
  <dcterms:created xsi:type="dcterms:W3CDTF">2017-06-20T14:08:00Z</dcterms:created>
  <dcterms:modified xsi:type="dcterms:W3CDTF">2017-06-23T22:45:00Z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TC012110091033</vt:lpwstr>
  </property>
</Properties>
</file>